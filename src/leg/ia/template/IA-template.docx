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560"/>
        <w:gridCol w:w="2551"/>
        <w:gridCol w:w="301"/>
        <w:gridCol w:w="1258"/>
        <w:gridCol w:w="2831"/>
        <w:gridCol w:w="9"/>
      </w:tblGrid>
      <w:tr w:rsidR="00B50649" w14:paraId="7ACE0867" w14:textId="77777777" w:rsidTr="00626698">
        <w:trPr>
          <w:trHeight w:hRule="exact" w:val="2420"/>
        </w:trPr>
        <w:tc>
          <w:tcPr>
            <w:tcW w:w="611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EAF31C" w14:textId="77777777" w:rsidR="007F0ED9" w:rsidRPr="00102870" w:rsidRDefault="00495404" w:rsidP="00A90857">
            <w:pPr>
              <w:pStyle w:val="IATitle"/>
            </w:pPr>
            <w:r w:rsidRPr="00A90857">
              <w:rPr>
                <w:b/>
              </w:rPr>
              <w:t>Title</w:t>
            </w:r>
            <w:r w:rsidR="00B00194" w:rsidRPr="00A90857">
              <w:rPr>
                <w:b/>
              </w:rPr>
              <w:t>:</w:t>
            </w:r>
            <w:r w:rsidR="00B00194">
              <w:t xml:space="preserve">    </w:t>
            </w:r>
            <w:bookmarkStart w:id="0" w:name="IATitle"/>
            <w:r w:rsidR="004C1BBB" w:rsidRPr="005F32E7">
              <w:fldChar w:fldCharType="begin">
                <w:ffData>
                  <w:name w:val="IATitle"/>
                  <w:enabled/>
                  <w:calcOnExit w:val="0"/>
                  <w:textInput>
                    <w:maxLength w:val="800"/>
                  </w:textInput>
                </w:ffData>
              </w:fldChar>
            </w:r>
            <w:r w:rsidR="004C1BBB" w:rsidRPr="005F32E7">
              <w:instrText xml:space="preserve"> FORMTEXT </w:instrText>
            </w:r>
            <w:r w:rsidR="004C1BBB" w:rsidRPr="005F32E7">
              <w:fldChar w:fldCharType="separate"/>
            </w:r>
            <w:r w:rsidR="004C1BBB" w:rsidRPr="007E190E">
              <w:rPr>
                <w:rFonts w:eastAsia="Arial Unicode MS"/>
              </w:rPr>
              <w:t> </w:t>
            </w:r>
            <w:r w:rsidR="004C1BBB" w:rsidRPr="007E190E">
              <w:rPr>
                <w:rFonts w:eastAsia="Arial Unicode MS"/>
              </w:rPr>
              <w:t> </w:t>
            </w:r>
            <w:r w:rsidR="004C1BBB" w:rsidRPr="007E190E">
              <w:rPr>
                <w:rFonts w:eastAsia="Arial Unicode MS"/>
              </w:rPr>
              <w:t> </w:t>
            </w:r>
            <w:r w:rsidR="004C1BBB" w:rsidRPr="007E190E">
              <w:rPr>
                <w:rFonts w:eastAsia="Arial Unicode MS"/>
              </w:rPr>
              <w:t> </w:t>
            </w:r>
            <w:r w:rsidR="004C1BBB" w:rsidRPr="007E190E">
              <w:rPr>
                <w:rFonts w:eastAsia="Arial Unicode MS"/>
              </w:rPr>
              <w:t> </w:t>
            </w:r>
            <w:r w:rsidR="004C1BBB" w:rsidRPr="00102870">
              <w:fldChar w:fldCharType="end"/>
            </w:r>
            <w:bookmarkEnd w:id="0"/>
          </w:p>
          <w:p w14:paraId="287D5A81" w14:textId="77777777" w:rsidR="00E14792" w:rsidRPr="00B00194" w:rsidRDefault="00D50283" w:rsidP="00B00194">
            <w:pPr>
              <w:pStyle w:val="IAHeadTitle"/>
              <w:ind w:left="113"/>
              <w:rPr>
                <w:rStyle w:val="IANoChar"/>
                <w:rFonts w:hint="eastAsia"/>
                <w:color w:val="auto"/>
                <w:sz w:val="20"/>
                <w:szCs w:val="20"/>
                <w:lang w:eastAsia="zh-CN"/>
              </w:rPr>
            </w:pPr>
            <w:r w:rsidRPr="007E190E">
              <w:rPr>
                <w:sz w:val="20"/>
                <w:szCs w:val="20"/>
              </w:rPr>
              <w:t>IA No:</w:t>
            </w:r>
            <w:r w:rsidR="00B00194">
              <w:rPr>
                <w:sz w:val="20"/>
                <w:szCs w:val="20"/>
              </w:rPr>
              <w:t xml:space="preserve"> </w:t>
            </w:r>
            <w:r w:rsidRPr="007E190E">
              <w:rPr>
                <w:sz w:val="20"/>
                <w:szCs w:val="20"/>
              </w:rPr>
              <w:t xml:space="preserve"> </w:t>
            </w:r>
            <w:bookmarkStart w:id="1" w:name="IANo"/>
            <w:r w:rsidR="00290335" w:rsidRPr="007E190E">
              <w:rPr>
                <w:rStyle w:val="IANoChar"/>
                <w:rFonts w:cs="Arial"/>
                <w:b w:val="0"/>
                <w:sz w:val="20"/>
                <w:szCs w:val="20"/>
              </w:rPr>
              <w:fldChar w:fldCharType="begin">
                <w:ffData>
                  <w:name w:val="IANo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290335" w:rsidRPr="007E190E">
              <w:rPr>
                <w:rStyle w:val="IANoChar"/>
                <w:rFonts w:cs="Arial"/>
                <w:b w:val="0"/>
                <w:sz w:val="20"/>
                <w:szCs w:val="20"/>
              </w:rPr>
              <w:instrText xml:space="preserve"> FORMTEXT </w:instrText>
            </w:r>
            <w:r w:rsidR="00A54607" w:rsidRPr="007E190E">
              <w:rPr>
                <w:rStyle w:val="IANoChar"/>
                <w:rFonts w:cs="Arial"/>
                <w:b w:val="0"/>
                <w:sz w:val="20"/>
                <w:szCs w:val="20"/>
              </w:rPr>
            </w:r>
            <w:r w:rsidR="00290335" w:rsidRPr="007E190E">
              <w:rPr>
                <w:rStyle w:val="IANoChar"/>
                <w:rFonts w:cs="Arial"/>
                <w:b w:val="0"/>
                <w:sz w:val="20"/>
                <w:szCs w:val="20"/>
              </w:rPr>
              <w:fldChar w:fldCharType="separate"/>
            </w:r>
            <w:r w:rsidR="00290335" w:rsidRPr="007E190E">
              <w:rPr>
                <w:rStyle w:val="IANoChar"/>
                <w:rFonts w:cs="Arial"/>
                <w:b w:val="0"/>
                <w:sz w:val="20"/>
                <w:szCs w:val="20"/>
              </w:rPr>
              <w:t> </w:t>
            </w:r>
            <w:r w:rsidR="00290335" w:rsidRPr="007E190E">
              <w:rPr>
                <w:rStyle w:val="IANoChar"/>
                <w:rFonts w:cs="Arial"/>
                <w:b w:val="0"/>
                <w:sz w:val="20"/>
                <w:szCs w:val="20"/>
              </w:rPr>
              <w:t> </w:t>
            </w:r>
            <w:r w:rsidR="00290335" w:rsidRPr="007E190E">
              <w:rPr>
                <w:rStyle w:val="IANoChar"/>
                <w:rFonts w:cs="Arial"/>
                <w:b w:val="0"/>
                <w:sz w:val="20"/>
                <w:szCs w:val="20"/>
              </w:rPr>
              <w:t> </w:t>
            </w:r>
            <w:r w:rsidR="00290335" w:rsidRPr="007E190E">
              <w:rPr>
                <w:rStyle w:val="IANoChar"/>
                <w:rFonts w:cs="Arial"/>
                <w:b w:val="0"/>
                <w:sz w:val="20"/>
                <w:szCs w:val="20"/>
              </w:rPr>
              <w:t> </w:t>
            </w:r>
            <w:r w:rsidR="00290335" w:rsidRPr="007E190E">
              <w:rPr>
                <w:rStyle w:val="IANoChar"/>
                <w:rFonts w:cs="Arial"/>
                <w:b w:val="0"/>
                <w:sz w:val="20"/>
                <w:szCs w:val="20"/>
              </w:rPr>
              <w:t> </w:t>
            </w:r>
            <w:r w:rsidR="00290335" w:rsidRPr="007E190E">
              <w:rPr>
                <w:rStyle w:val="IANoChar"/>
                <w:rFonts w:cs="Arial"/>
                <w:b w:val="0"/>
                <w:sz w:val="20"/>
                <w:szCs w:val="20"/>
              </w:rPr>
              <w:fldChar w:fldCharType="end"/>
            </w:r>
            <w:bookmarkEnd w:id="1"/>
          </w:p>
          <w:p w14:paraId="6C05DED4" w14:textId="77777777" w:rsidR="008C3539" w:rsidRDefault="008C3539" w:rsidP="008C3539">
            <w:pPr>
              <w:pStyle w:val="IAHeadLabel"/>
              <w:ind w:left="113"/>
            </w:pPr>
            <w:r>
              <w:t xml:space="preserve">RPC Reference No:   </w:t>
            </w:r>
            <w:r w:rsidR="00C60191">
              <w:fldChar w:fldCharType="begin">
                <w:ffData>
                  <w:name w:val="IARPCReference"/>
                  <w:enabled/>
                  <w:calcOnExit w:val="0"/>
                  <w:textInput/>
                </w:ffData>
              </w:fldChar>
            </w:r>
            <w:bookmarkStart w:id="2" w:name="IARPCReference"/>
            <w:r w:rsidR="00C60191">
              <w:instrText xml:space="preserve"> FORMTEXT </w:instrText>
            </w:r>
            <w:r w:rsidR="00C60191">
              <w:fldChar w:fldCharType="separate"/>
            </w:r>
            <w:r w:rsidR="00C60191">
              <w:rPr>
                <w:noProof/>
              </w:rPr>
              <w:t> </w:t>
            </w:r>
            <w:r w:rsidR="00C60191">
              <w:rPr>
                <w:noProof/>
              </w:rPr>
              <w:t> </w:t>
            </w:r>
            <w:r w:rsidR="00C60191">
              <w:rPr>
                <w:noProof/>
              </w:rPr>
              <w:t> </w:t>
            </w:r>
            <w:r w:rsidR="00C60191">
              <w:rPr>
                <w:noProof/>
              </w:rPr>
              <w:t> </w:t>
            </w:r>
            <w:r w:rsidR="00C60191">
              <w:rPr>
                <w:noProof/>
              </w:rPr>
              <w:t> </w:t>
            </w:r>
            <w:r w:rsidR="00C60191">
              <w:fldChar w:fldCharType="end"/>
            </w:r>
            <w:bookmarkEnd w:id="2"/>
          </w:p>
          <w:p w14:paraId="38424E4C" w14:textId="77777777" w:rsidR="001D5EC9" w:rsidRPr="005F32E7" w:rsidRDefault="00495404" w:rsidP="00A90857">
            <w:pPr>
              <w:pStyle w:val="IALeadDept"/>
            </w:pPr>
            <w:r w:rsidRPr="00A90857">
              <w:rPr>
                <w:b/>
              </w:rPr>
              <w:t>Lead department or agency:</w:t>
            </w:r>
            <w:r w:rsidR="00B00194">
              <w:t xml:space="preserve">         </w:t>
            </w:r>
            <w:bookmarkStart w:id="3" w:name="IALeadDept"/>
            <w:r w:rsidR="00290335" w:rsidRPr="005F32E7">
              <w:fldChar w:fldCharType="begin">
                <w:ffData>
                  <w:name w:val="IALeadDept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290335" w:rsidRPr="005F32E7">
              <w:instrText xml:space="preserve"> FORMTEXT </w:instrText>
            </w:r>
            <w:r w:rsidR="00290335" w:rsidRPr="005F32E7">
              <w:fldChar w:fldCharType="separate"/>
            </w:r>
            <w:r w:rsidR="00290335" w:rsidRPr="005F32E7">
              <w:t> </w:t>
            </w:r>
            <w:r w:rsidR="00B00194">
              <w:t xml:space="preserve">   </w:t>
            </w:r>
            <w:r w:rsidR="00290335" w:rsidRPr="005F32E7">
              <w:t> </w:t>
            </w:r>
            <w:r w:rsidR="00290335" w:rsidRPr="005F32E7">
              <w:t> </w:t>
            </w:r>
            <w:r w:rsidR="00290335" w:rsidRPr="005F32E7">
              <w:t> </w:t>
            </w:r>
            <w:r w:rsidR="00290335" w:rsidRPr="005F32E7">
              <w:fldChar w:fldCharType="end"/>
            </w:r>
            <w:bookmarkEnd w:id="3"/>
          </w:p>
          <w:p w14:paraId="62C28702" w14:textId="77777777" w:rsidR="00B93466" w:rsidRDefault="00495404" w:rsidP="00B00194">
            <w:pPr>
              <w:pStyle w:val="IATableLabel"/>
              <w:spacing w:after="0"/>
            </w:pPr>
            <w:r w:rsidRPr="003E0510">
              <w:t>Other dep</w:t>
            </w:r>
            <w:r w:rsidRPr="00E217A2">
              <w:t>a</w:t>
            </w:r>
            <w:r w:rsidRPr="003E0510">
              <w:t>rtments or agencies:</w:t>
            </w:r>
            <w:r w:rsidR="00B00194">
              <w:t xml:space="preserve">  </w:t>
            </w:r>
            <w:r w:rsidR="00DF2F4B">
              <w:t xml:space="preserve"> </w:t>
            </w:r>
            <w:bookmarkStart w:id="4" w:name="IAOtherDepts"/>
            <w:r w:rsidR="000239A7">
              <w:fldChar w:fldCharType="begin">
                <w:ffData>
                  <w:name w:val="IAOtherDepts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0239A7">
              <w:instrText xml:space="preserve"> FORMTEXT </w:instrText>
            </w:r>
            <w:r w:rsidR="000239A7">
              <w:fldChar w:fldCharType="separate"/>
            </w:r>
            <w:r w:rsidR="000239A7">
              <w:rPr>
                <w:noProof/>
              </w:rPr>
              <w:t> </w:t>
            </w:r>
            <w:r w:rsidR="000239A7">
              <w:rPr>
                <w:noProof/>
              </w:rPr>
              <w:t> </w:t>
            </w:r>
            <w:r w:rsidR="000239A7">
              <w:rPr>
                <w:noProof/>
              </w:rPr>
              <w:t> </w:t>
            </w:r>
            <w:r w:rsidR="000239A7">
              <w:rPr>
                <w:noProof/>
              </w:rPr>
              <w:t> </w:t>
            </w:r>
            <w:r w:rsidR="000239A7">
              <w:rPr>
                <w:noProof/>
              </w:rPr>
              <w:t> </w:t>
            </w:r>
            <w:r w:rsidR="000239A7">
              <w:fldChar w:fldCharType="end"/>
            </w:r>
            <w:bookmarkEnd w:id="4"/>
          </w:p>
        </w:tc>
        <w:tc>
          <w:tcPr>
            <w:tcW w:w="40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tbl>
            <w:tblPr>
              <w:tblW w:w="4088" w:type="dxa"/>
              <w:tblInd w:w="5" w:type="dxa"/>
              <w:tblBorders>
                <w:insideH w:val="single" w:sz="4" w:space="0" w:color="333333"/>
                <w:insideV w:val="single" w:sz="4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088"/>
            </w:tblGrid>
            <w:tr w:rsidR="00B50649" w:rsidRPr="00383295" w14:paraId="479A8F51" w14:textId="77777777" w:rsidTr="007E190E">
              <w:trPr>
                <w:trHeight w:hRule="exact" w:val="539"/>
              </w:trPr>
              <w:tc>
                <w:tcPr>
                  <w:tcW w:w="4088" w:type="dxa"/>
                  <w:shd w:val="clear" w:color="auto" w:fill="333333"/>
                  <w:vAlign w:val="center"/>
                </w:tcPr>
                <w:p w14:paraId="5BC249EA" w14:textId="77777777" w:rsidR="00B50649" w:rsidRPr="00383295" w:rsidRDefault="00B50649" w:rsidP="00E90731">
                  <w:pPr>
                    <w:pStyle w:val="Title"/>
                  </w:pPr>
                  <w:r w:rsidRPr="00383295">
                    <w:t>Impact Assessment (IA)</w:t>
                  </w:r>
                </w:p>
              </w:tc>
            </w:tr>
            <w:tr w:rsidR="00B50649" w:rsidRPr="00966271" w14:paraId="2E164D55" w14:textId="77777777" w:rsidTr="007E190E">
              <w:tc>
                <w:tcPr>
                  <w:tcW w:w="4088" w:type="dxa"/>
                  <w:shd w:val="clear" w:color="auto" w:fill="auto"/>
                </w:tcPr>
                <w:p w14:paraId="0F78F331" w14:textId="77777777" w:rsidR="001F69E9" w:rsidRPr="00631B4C" w:rsidRDefault="00B50649" w:rsidP="00C46EA7">
                  <w:pPr>
                    <w:pStyle w:val="IATableLabel"/>
                  </w:pPr>
                  <w:r w:rsidRPr="00631B4C">
                    <w:t>Date:</w:t>
                  </w:r>
                  <w:r w:rsidR="0071686F">
                    <w:t xml:space="preserve"> </w:t>
                  </w:r>
                  <w:r w:rsidR="00C46EA7">
                    <w:rPr>
                      <w:rStyle w:val="IADateChar"/>
                      <w:b w:val="0"/>
                      <w:sz w:val="20"/>
                      <w:szCs w:val="20"/>
                    </w:rPr>
                    <w:fldChar w:fldCharType="begin">
                      <w:ffData>
                        <w:name w:val="IADate"/>
                        <w:enabled/>
                        <w:calcOnExit w:val="0"/>
                        <w:textInput>
                          <w:type w:val="date"/>
                          <w:default w:val="01/01/2016"/>
                          <w:format w:val="DD/MM/YYYY"/>
                        </w:textInput>
                      </w:ffData>
                    </w:fldChar>
                  </w:r>
                  <w:bookmarkStart w:id="5" w:name="IADate"/>
                  <w:r w:rsidR="00C46EA7">
                    <w:rPr>
                      <w:rStyle w:val="IADateChar"/>
                      <w:b w:val="0"/>
                      <w:sz w:val="20"/>
                      <w:szCs w:val="20"/>
                    </w:rPr>
                    <w:instrText xml:space="preserve"> FORMTEXT </w:instrText>
                  </w:r>
                  <w:r w:rsidR="00C46EA7">
                    <w:rPr>
                      <w:rStyle w:val="IADateChar"/>
                      <w:b w:val="0"/>
                      <w:sz w:val="20"/>
                      <w:szCs w:val="20"/>
                    </w:rPr>
                  </w:r>
                  <w:r w:rsidR="00C46EA7">
                    <w:rPr>
                      <w:rStyle w:val="IADateChar"/>
                      <w:b w:val="0"/>
                      <w:sz w:val="20"/>
                      <w:szCs w:val="20"/>
                    </w:rPr>
                    <w:fldChar w:fldCharType="separate"/>
                  </w:r>
                  <w:r w:rsidR="00C46EA7">
                    <w:rPr>
                      <w:rStyle w:val="IADateChar"/>
                      <w:b w:val="0"/>
                      <w:noProof/>
                      <w:sz w:val="20"/>
                      <w:szCs w:val="20"/>
                    </w:rPr>
                    <w:t>01/01/2016</w:t>
                  </w:r>
                  <w:r w:rsidR="00C46EA7">
                    <w:rPr>
                      <w:rStyle w:val="IADateChar"/>
                      <w:b w:val="0"/>
                      <w:sz w:val="20"/>
                      <w:szCs w:val="20"/>
                    </w:rPr>
                    <w:fldChar w:fldCharType="end"/>
                  </w:r>
                  <w:bookmarkEnd w:id="5"/>
                </w:p>
              </w:tc>
            </w:tr>
            <w:tr w:rsidR="00B50649" w:rsidRPr="00966271" w14:paraId="57EB44D6" w14:textId="77777777" w:rsidTr="007E190E">
              <w:tc>
                <w:tcPr>
                  <w:tcW w:w="4088" w:type="dxa"/>
                  <w:shd w:val="clear" w:color="auto" w:fill="auto"/>
                </w:tcPr>
                <w:p w14:paraId="28A18801" w14:textId="77777777" w:rsidR="00B50649" w:rsidRPr="007F0ED9" w:rsidRDefault="00941D69" w:rsidP="00E90731">
                  <w:pPr>
                    <w:pStyle w:val="IATableLabel"/>
                  </w:pPr>
                  <w:bookmarkStart w:id="6" w:name="Stage"/>
                  <w:r w:rsidRPr="007F0ED9">
                    <w:t xml:space="preserve">Stage: </w:t>
                  </w:r>
                  <w:r w:rsidRPr="007E190E">
                    <w:rPr>
                      <w:rStyle w:val="IAStageChar"/>
                      <w:b w:val="0"/>
                      <w:sz w:val="20"/>
                    </w:rPr>
                    <w:fldChar w:fldCharType="begin"/>
                  </w:r>
                  <w:r w:rsidRPr="007E190E">
                    <w:rPr>
                      <w:rStyle w:val="IAStageChar"/>
                      <w:b w:val="0"/>
                      <w:sz w:val="20"/>
                    </w:rPr>
                    <w:instrText xml:space="preserve"> DOCPROPERTY  Stage </w:instrText>
                  </w:r>
                  <w:r w:rsidRPr="007E190E">
                    <w:rPr>
                      <w:rStyle w:val="IAStageChar"/>
                      <w:b w:val="0"/>
                      <w:sz w:val="20"/>
                    </w:rPr>
                    <w:fldChar w:fldCharType="separate"/>
                  </w:r>
                  <w:r w:rsidR="00BC4C44">
                    <w:rPr>
                      <w:rStyle w:val="IAStageChar"/>
                      <w:b w:val="0"/>
                      <w:sz w:val="20"/>
                    </w:rPr>
                    <w:t>Development/Options</w:t>
                  </w:r>
                  <w:r w:rsidRPr="007E190E">
                    <w:rPr>
                      <w:rStyle w:val="IAStageChar"/>
                      <w:b w:val="0"/>
                      <w:sz w:val="20"/>
                    </w:rPr>
                    <w:fldChar w:fldCharType="end"/>
                  </w:r>
                  <w:bookmarkEnd w:id="6"/>
                </w:p>
              </w:tc>
            </w:tr>
            <w:tr w:rsidR="00B50649" w:rsidRPr="00966271" w14:paraId="1A908550" w14:textId="77777777" w:rsidTr="007E190E">
              <w:tc>
                <w:tcPr>
                  <w:tcW w:w="4088" w:type="dxa"/>
                  <w:shd w:val="clear" w:color="auto" w:fill="auto"/>
                </w:tcPr>
                <w:p w14:paraId="77BCA19A" w14:textId="77777777" w:rsidR="00B50649" w:rsidRPr="007F0ED9" w:rsidRDefault="0071686F" w:rsidP="00E90731">
                  <w:pPr>
                    <w:pStyle w:val="IATableLabel"/>
                  </w:pPr>
                  <w:r w:rsidRPr="007F0ED9">
                    <w:t xml:space="preserve">Source </w:t>
                  </w:r>
                  <w:r w:rsidR="006A56C1" w:rsidRPr="007F0ED9">
                    <w:t xml:space="preserve">of </w:t>
                  </w:r>
                  <w:r w:rsidRPr="007F0ED9">
                    <w:t>intervention:</w:t>
                  </w:r>
                  <w:r w:rsidR="00B50649" w:rsidRPr="007F0ED9">
                    <w:t xml:space="preserve"> </w:t>
                  </w:r>
                  <w:bookmarkStart w:id="7" w:name="IAInterSource"/>
                  <w:r w:rsidR="00290335" w:rsidRPr="007E190E">
                    <w:rPr>
                      <w:rStyle w:val="IASOIChar"/>
                      <w:b w:val="0"/>
                      <w:sz w:val="20"/>
                    </w:rPr>
                    <w:fldChar w:fldCharType="begin">
                      <w:ffData>
                        <w:name w:val="IAInterSource"/>
                        <w:enabled/>
                        <w:calcOnExit w:val="0"/>
                        <w:ddList>
                          <w:listEntry w:val="Domestic"/>
                          <w:listEntry w:val="EU"/>
                          <w:listEntry w:val="International"/>
                        </w:ddList>
                      </w:ffData>
                    </w:fldChar>
                  </w:r>
                  <w:r w:rsidR="00290335" w:rsidRPr="007E190E">
                    <w:rPr>
                      <w:rStyle w:val="IASOIChar"/>
                      <w:b w:val="0"/>
                      <w:sz w:val="20"/>
                    </w:rPr>
                    <w:instrText xml:space="preserve"> FORMDROPDOWN </w:instrText>
                  </w:r>
                  <w:r w:rsidR="00A54607" w:rsidRPr="007E190E">
                    <w:rPr>
                      <w:rStyle w:val="IASOIChar"/>
                      <w:b w:val="0"/>
                      <w:sz w:val="20"/>
                    </w:rPr>
                  </w:r>
                  <w:r w:rsidR="00290335" w:rsidRPr="007E190E">
                    <w:rPr>
                      <w:rStyle w:val="IASOIChar"/>
                      <w:b w:val="0"/>
                      <w:sz w:val="20"/>
                    </w:rPr>
                    <w:fldChar w:fldCharType="end"/>
                  </w:r>
                  <w:bookmarkEnd w:id="7"/>
                </w:p>
              </w:tc>
            </w:tr>
            <w:tr w:rsidR="00052F44" w:rsidRPr="007E190E" w14:paraId="666716DB" w14:textId="77777777" w:rsidTr="007E190E">
              <w:tc>
                <w:tcPr>
                  <w:tcW w:w="4088" w:type="dxa"/>
                  <w:shd w:val="clear" w:color="auto" w:fill="auto"/>
                </w:tcPr>
                <w:p w14:paraId="355704FC" w14:textId="77777777" w:rsidR="00052F44" w:rsidRPr="007E190E" w:rsidRDefault="00052F44" w:rsidP="00E90731">
                  <w:pPr>
                    <w:pStyle w:val="IATableLabel"/>
                    <w:rPr>
                      <w:b w:val="0"/>
                    </w:rPr>
                  </w:pPr>
                  <w:r w:rsidRPr="007F0ED9">
                    <w:t xml:space="preserve">Type of measure: </w:t>
                  </w:r>
                  <w:bookmarkStart w:id="8" w:name="IAMeasureType"/>
                  <w:r w:rsidR="00290335" w:rsidRPr="007E190E">
                    <w:rPr>
                      <w:rStyle w:val="IATOMChar"/>
                      <w:b w:val="0"/>
                      <w:sz w:val="20"/>
                    </w:rPr>
                    <w:fldChar w:fldCharType="begin">
                      <w:ffData>
                        <w:name w:val="IAMeasureType"/>
                        <w:enabled/>
                        <w:calcOnExit w:val="0"/>
                        <w:ddList>
                          <w:listEntry w:val="Primary legislation"/>
                          <w:listEntry w:val="Secondary legislation"/>
                          <w:listEntry w:val="Other"/>
                        </w:ddList>
                      </w:ffData>
                    </w:fldChar>
                  </w:r>
                  <w:r w:rsidR="00290335" w:rsidRPr="007E190E">
                    <w:rPr>
                      <w:rStyle w:val="IATOMChar"/>
                      <w:b w:val="0"/>
                      <w:sz w:val="20"/>
                    </w:rPr>
                    <w:instrText xml:space="preserve"> FORMDROPDOWN </w:instrText>
                  </w:r>
                  <w:r w:rsidR="00A54607" w:rsidRPr="007E190E">
                    <w:rPr>
                      <w:rStyle w:val="IATOMChar"/>
                      <w:b w:val="0"/>
                      <w:sz w:val="20"/>
                    </w:rPr>
                  </w:r>
                  <w:r w:rsidR="00290335" w:rsidRPr="007E190E">
                    <w:rPr>
                      <w:rStyle w:val="IATOMChar"/>
                      <w:b w:val="0"/>
                      <w:sz w:val="20"/>
                    </w:rPr>
                    <w:fldChar w:fldCharType="end"/>
                  </w:r>
                  <w:bookmarkEnd w:id="8"/>
                </w:p>
              </w:tc>
            </w:tr>
            <w:tr w:rsidR="00B50649" w:rsidRPr="007E190E" w14:paraId="2E887CA0" w14:textId="77777777" w:rsidTr="007E190E">
              <w:trPr>
                <w:trHeight w:val="1115"/>
              </w:trPr>
              <w:tc>
                <w:tcPr>
                  <w:tcW w:w="4088" w:type="dxa"/>
                  <w:shd w:val="clear" w:color="auto" w:fill="auto"/>
                </w:tcPr>
                <w:p w14:paraId="1BE4AB33" w14:textId="77777777" w:rsidR="00023080" w:rsidRPr="000F004E" w:rsidRDefault="00773719" w:rsidP="007E190E">
                  <w:pPr>
                    <w:ind w:left="113" w:right="113"/>
                  </w:pPr>
                  <w:r w:rsidRPr="007E190E">
                    <w:rPr>
                      <w:rStyle w:val="IATableLabelCharChar"/>
                      <w:sz w:val="20"/>
                      <w:szCs w:val="20"/>
                    </w:rPr>
                    <w:t>Contact for enquiries:</w:t>
                  </w:r>
                  <w:r w:rsidRPr="00D337D1">
                    <w:t xml:space="preserve"> </w:t>
                  </w:r>
                  <w:bookmarkStart w:id="9" w:name="IAEnquiryContacts"/>
                  <w:r w:rsidRPr="007E190E">
                    <w:rPr>
                      <w:rStyle w:val="IACOEChar"/>
                      <w:b w:val="0"/>
                      <w:sz w:val="20"/>
                    </w:rPr>
                    <w:fldChar w:fldCharType="begin">
                      <w:ffData>
                        <w:name w:val="IAEnquiryContacts"/>
                        <w:enabled/>
                        <w:calcOnExit w:val="0"/>
                        <w:textInput>
                          <w:maxLength w:val="200"/>
                        </w:textInput>
                      </w:ffData>
                    </w:fldChar>
                  </w:r>
                  <w:r w:rsidRPr="007E190E">
                    <w:rPr>
                      <w:rStyle w:val="IACOEChar"/>
                      <w:b w:val="0"/>
                      <w:sz w:val="20"/>
                    </w:rPr>
                    <w:instrText xml:space="preserve"> FORMTEXT </w:instrText>
                  </w:r>
                  <w:r w:rsidRPr="007E190E">
                    <w:rPr>
                      <w:color w:val="000000"/>
                      <w:sz w:val="20"/>
                    </w:rPr>
                  </w:r>
                  <w:r w:rsidRPr="007E190E">
                    <w:rPr>
                      <w:rStyle w:val="IACOEChar"/>
                      <w:b w:val="0"/>
                      <w:sz w:val="20"/>
                    </w:rPr>
                    <w:fldChar w:fldCharType="separate"/>
                  </w:r>
                  <w:r w:rsidRPr="007E190E">
                    <w:rPr>
                      <w:rStyle w:val="IACOEChar"/>
                      <w:b w:val="0"/>
                      <w:sz w:val="20"/>
                    </w:rPr>
                    <w:t> </w:t>
                  </w:r>
                  <w:r w:rsidRPr="007E190E">
                    <w:rPr>
                      <w:rStyle w:val="IACOEChar"/>
                      <w:b w:val="0"/>
                      <w:sz w:val="20"/>
                    </w:rPr>
                    <w:t> </w:t>
                  </w:r>
                  <w:r w:rsidRPr="007E190E">
                    <w:rPr>
                      <w:rStyle w:val="IACOEChar"/>
                      <w:b w:val="0"/>
                      <w:sz w:val="20"/>
                    </w:rPr>
                    <w:t> </w:t>
                  </w:r>
                  <w:r w:rsidRPr="007E190E">
                    <w:rPr>
                      <w:rStyle w:val="IACOEChar"/>
                      <w:b w:val="0"/>
                      <w:sz w:val="20"/>
                    </w:rPr>
                    <w:t> </w:t>
                  </w:r>
                  <w:r w:rsidRPr="007E190E">
                    <w:rPr>
                      <w:rStyle w:val="IACOEChar"/>
                      <w:b w:val="0"/>
                      <w:sz w:val="20"/>
                    </w:rPr>
                    <w:t> </w:t>
                  </w:r>
                  <w:r w:rsidRPr="007E190E">
                    <w:rPr>
                      <w:rStyle w:val="IACOEChar"/>
                      <w:b w:val="0"/>
                      <w:sz w:val="20"/>
                    </w:rPr>
                    <w:fldChar w:fldCharType="end"/>
                  </w:r>
                  <w:bookmarkEnd w:id="9"/>
                </w:p>
              </w:tc>
            </w:tr>
            <w:tr w:rsidR="000C1D45" w:rsidRPr="007E190E" w14:paraId="3C35BF76" w14:textId="77777777" w:rsidTr="007E190E">
              <w:trPr>
                <w:trHeight w:val="1115"/>
              </w:trPr>
              <w:tc>
                <w:tcPr>
                  <w:tcW w:w="4088" w:type="dxa"/>
                  <w:shd w:val="clear" w:color="auto" w:fill="auto"/>
                </w:tcPr>
                <w:p w14:paraId="4521C956" w14:textId="77777777" w:rsidR="000C1D45" w:rsidRPr="007E190E" w:rsidRDefault="000C1D45" w:rsidP="00A32793">
                  <w:pPr>
                    <w:pStyle w:val="IATableLines"/>
                    <w:rPr>
                      <w:b/>
                      <w:color w:val="000000"/>
                      <w:sz w:val="20"/>
                    </w:rPr>
                  </w:pPr>
                </w:p>
              </w:tc>
            </w:tr>
            <w:tr w:rsidR="000C1D45" w:rsidRPr="007E190E" w14:paraId="6F5DF630" w14:textId="77777777" w:rsidTr="007E190E">
              <w:trPr>
                <w:trHeight w:val="1115"/>
              </w:trPr>
              <w:tc>
                <w:tcPr>
                  <w:tcW w:w="4088" w:type="dxa"/>
                  <w:shd w:val="clear" w:color="auto" w:fill="auto"/>
                </w:tcPr>
                <w:p w14:paraId="74FED5D3" w14:textId="77777777" w:rsidR="000C1D45" w:rsidRPr="007E190E" w:rsidRDefault="000C1D45" w:rsidP="00A32793">
                  <w:pPr>
                    <w:pStyle w:val="IATableLines"/>
                    <w:rPr>
                      <w:b/>
                      <w:color w:val="000000"/>
                      <w:sz w:val="20"/>
                    </w:rPr>
                  </w:pPr>
                </w:p>
              </w:tc>
            </w:tr>
            <w:tr w:rsidR="000C1D45" w:rsidRPr="007E190E" w14:paraId="467682BE" w14:textId="77777777" w:rsidTr="007E190E">
              <w:trPr>
                <w:trHeight w:val="1115"/>
              </w:trPr>
              <w:tc>
                <w:tcPr>
                  <w:tcW w:w="4088" w:type="dxa"/>
                  <w:shd w:val="clear" w:color="auto" w:fill="auto"/>
                </w:tcPr>
                <w:p w14:paraId="02BA7711" w14:textId="77777777" w:rsidR="000C1D45" w:rsidRPr="007E190E" w:rsidRDefault="000C1D45" w:rsidP="00A32793">
                  <w:pPr>
                    <w:pStyle w:val="IATableLines"/>
                    <w:rPr>
                      <w:b/>
                      <w:color w:val="000000"/>
                      <w:sz w:val="20"/>
                    </w:rPr>
                  </w:pPr>
                </w:p>
              </w:tc>
            </w:tr>
            <w:tr w:rsidR="000C1D45" w:rsidRPr="007E190E" w14:paraId="6CB5E830" w14:textId="77777777" w:rsidTr="007E190E">
              <w:trPr>
                <w:trHeight w:val="1115"/>
              </w:trPr>
              <w:tc>
                <w:tcPr>
                  <w:tcW w:w="4088" w:type="dxa"/>
                  <w:shd w:val="clear" w:color="auto" w:fill="auto"/>
                </w:tcPr>
                <w:p w14:paraId="4B829C60" w14:textId="77777777" w:rsidR="000C1D45" w:rsidRPr="007E190E" w:rsidRDefault="000C1D45" w:rsidP="00A32793">
                  <w:pPr>
                    <w:pStyle w:val="IATableLines"/>
                    <w:rPr>
                      <w:b/>
                      <w:color w:val="000000"/>
                      <w:sz w:val="20"/>
                    </w:rPr>
                  </w:pPr>
                </w:p>
              </w:tc>
            </w:tr>
            <w:tr w:rsidR="000C1D45" w:rsidRPr="007E190E" w14:paraId="2D137A66" w14:textId="77777777" w:rsidTr="007E190E">
              <w:trPr>
                <w:trHeight w:val="1115"/>
              </w:trPr>
              <w:tc>
                <w:tcPr>
                  <w:tcW w:w="4088" w:type="dxa"/>
                  <w:shd w:val="clear" w:color="auto" w:fill="auto"/>
                </w:tcPr>
                <w:p w14:paraId="1999670F" w14:textId="77777777" w:rsidR="000C1D45" w:rsidRPr="007E190E" w:rsidRDefault="000C1D45" w:rsidP="00A32793">
                  <w:pPr>
                    <w:pStyle w:val="IATableLines"/>
                    <w:rPr>
                      <w:b/>
                      <w:color w:val="000000"/>
                      <w:sz w:val="20"/>
                    </w:rPr>
                  </w:pPr>
                </w:p>
              </w:tc>
            </w:tr>
            <w:tr w:rsidR="000C1D45" w:rsidRPr="007E190E" w14:paraId="6BB97368" w14:textId="77777777" w:rsidTr="007E190E">
              <w:trPr>
                <w:trHeight w:val="1115"/>
              </w:trPr>
              <w:tc>
                <w:tcPr>
                  <w:tcW w:w="4088" w:type="dxa"/>
                  <w:shd w:val="clear" w:color="auto" w:fill="auto"/>
                </w:tcPr>
                <w:p w14:paraId="5F4B6DA0" w14:textId="77777777" w:rsidR="000C1D45" w:rsidRPr="007E190E" w:rsidRDefault="000C1D45" w:rsidP="00A32793">
                  <w:pPr>
                    <w:pStyle w:val="IATableLines"/>
                    <w:rPr>
                      <w:b/>
                      <w:color w:val="000000"/>
                      <w:sz w:val="20"/>
                    </w:rPr>
                  </w:pPr>
                </w:p>
              </w:tc>
            </w:tr>
          </w:tbl>
          <w:p w14:paraId="448D4648" w14:textId="77777777" w:rsidR="00B50649" w:rsidRPr="007E190E" w:rsidRDefault="00B50649">
            <w:pPr>
              <w:rPr>
                <w:rFonts w:eastAsia="SimSun"/>
              </w:rPr>
            </w:pPr>
          </w:p>
        </w:tc>
      </w:tr>
      <w:tr w:rsidR="000C1D45" w:rsidRPr="007E190E" w14:paraId="7F4FBD6E" w14:textId="77777777" w:rsidTr="00626698">
        <w:trPr>
          <w:trHeight w:hRule="exact" w:val="410"/>
        </w:trPr>
        <w:tc>
          <w:tcPr>
            <w:tcW w:w="6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545DD" w14:textId="77777777" w:rsidR="000C1D45" w:rsidRPr="007E190E" w:rsidRDefault="000C1D45" w:rsidP="007E190E">
            <w:pPr>
              <w:pStyle w:val="Heading1"/>
              <w:spacing w:before="60"/>
              <w:rPr>
                <w:rFonts w:eastAsia="SimSun"/>
                <w:sz w:val="28"/>
                <w:szCs w:val="28"/>
              </w:rPr>
            </w:pPr>
            <w:r w:rsidRPr="007E190E">
              <w:rPr>
                <w:rFonts w:eastAsia="SimSun"/>
                <w:sz w:val="28"/>
                <w:szCs w:val="28"/>
              </w:rPr>
              <w:t xml:space="preserve">Summary: Intervention and Options </w:t>
            </w:r>
          </w:p>
          <w:p w14:paraId="29F5FF3C" w14:textId="77777777" w:rsidR="000C1D45" w:rsidRPr="007E190E" w:rsidRDefault="000C1D45" w:rsidP="007E190E">
            <w:pPr>
              <w:pStyle w:val="IAHeadLabel0"/>
              <w:spacing w:before="50"/>
              <w:ind w:left="113"/>
              <w:rPr>
                <w:sz w:val="28"/>
                <w:szCs w:val="28"/>
              </w:rPr>
            </w:pPr>
          </w:p>
        </w:tc>
        <w:tc>
          <w:tcPr>
            <w:tcW w:w="4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D4D735E" w14:textId="77777777" w:rsidR="000C1D45" w:rsidRPr="007E190E" w:rsidRDefault="000C1D45" w:rsidP="00307737">
            <w:pPr>
              <w:pStyle w:val="Title"/>
              <w:rPr>
                <w:rFonts w:eastAsia="SimSun"/>
                <w:b/>
                <w:color w:val="auto"/>
                <w:sz w:val="24"/>
                <w:szCs w:val="24"/>
              </w:rPr>
            </w:pPr>
            <w:r w:rsidRPr="007E190E">
              <w:rPr>
                <w:rFonts w:eastAsia="SimSun"/>
                <w:b/>
                <w:color w:val="auto"/>
                <w:sz w:val="24"/>
                <w:szCs w:val="24"/>
              </w:rPr>
              <w:t>RPC</w:t>
            </w:r>
            <w:r w:rsidR="00EC6B93" w:rsidRPr="007E190E">
              <w:rPr>
                <w:rFonts w:eastAsia="SimSun"/>
                <w:b/>
                <w:color w:val="auto"/>
                <w:sz w:val="24"/>
                <w:szCs w:val="24"/>
              </w:rPr>
              <w:t xml:space="preserve"> Opinion</w:t>
            </w:r>
            <w:r w:rsidRPr="007E190E">
              <w:rPr>
                <w:rFonts w:eastAsia="SimSun"/>
                <w:b/>
                <w:color w:val="auto"/>
                <w:sz w:val="24"/>
                <w:szCs w:val="24"/>
              </w:rPr>
              <w:t xml:space="preserve">: </w:t>
            </w:r>
            <w:r w:rsidR="00307737">
              <w:rPr>
                <w:rStyle w:val="IARPCChar"/>
              </w:rPr>
              <w:fldChar w:fldCharType="begin">
                <w:ffData>
                  <w:name w:val="IARPC"/>
                  <w:enabled/>
                  <w:calcOnExit w:val="0"/>
                  <w:ddList>
                    <w:listEntry w:val="RPC Opinion Status"/>
                    <w:listEntry w:val="Awaiting Scrutiny"/>
                    <w:listEntry w:val="RED"/>
                    <w:listEntry w:val="AMBER"/>
                    <w:listEntry w:val="GREEN"/>
                    <w:listEntry w:val="EANDCB Validated"/>
                    <w:listEntry w:val="Not Applicable"/>
                  </w:ddList>
                </w:ffData>
              </w:fldChar>
            </w:r>
            <w:bookmarkStart w:id="10" w:name="IARPC"/>
            <w:r w:rsidR="00307737">
              <w:rPr>
                <w:rStyle w:val="IARPCChar"/>
              </w:rPr>
              <w:instrText xml:space="preserve"> FORMDROPDOWN </w:instrText>
            </w:r>
            <w:r w:rsidR="00307737">
              <w:rPr>
                <w:rStyle w:val="IARPCChar"/>
              </w:rPr>
            </w:r>
            <w:r w:rsidR="00307737">
              <w:rPr>
                <w:rStyle w:val="IARPCChar"/>
              </w:rPr>
              <w:fldChar w:fldCharType="end"/>
            </w:r>
            <w:bookmarkEnd w:id="10"/>
          </w:p>
        </w:tc>
      </w:tr>
      <w:tr w:rsidR="00372A69" w:rsidRPr="007E190E" w14:paraId="28EE951E" w14:textId="77777777" w:rsidTr="00626698">
        <w:trPr>
          <w:trHeight w:hRule="exact" w:val="90"/>
        </w:trPr>
        <w:tc>
          <w:tcPr>
            <w:tcW w:w="10216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1230E76" w14:textId="77777777" w:rsidR="00372A69" w:rsidRPr="007E190E" w:rsidRDefault="00372A69" w:rsidP="00372A69">
            <w:pPr>
              <w:rPr>
                <w:rFonts w:eastAsia="SimSun"/>
              </w:rPr>
            </w:pPr>
          </w:p>
        </w:tc>
      </w:tr>
      <w:tr w:rsidR="00372A69" w:rsidRPr="000E02BE" w14:paraId="7330D7FB" w14:textId="77777777" w:rsidTr="00626698">
        <w:tblPrEx>
          <w:tblBorders>
            <w:insideV w:val="none" w:sz="0" w:space="0" w:color="auto"/>
          </w:tblBorders>
          <w:shd w:val="clear" w:color="auto" w:fill="E0E0E0"/>
        </w:tblPrEx>
        <w:trPr>
          <w:gridAfter w:val="1"/>
          <w:wAfter w:w="9" w:type="dxa"/>
          <w:trHeight w:hRule="exact" w:val="312"/>
        </w:trPr>
        <w:tc>
          <w:tcPr>
            <w:tcW w:w="10207" w:type="dxa"/>
            <w:gridSpan w:val="6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E0E0E0"/>
          </w:tcPr>
          <w:p w14:paraId="63DB67FA" w14:textId="77777777" w:rsidR="00372A69" w:rsidRPr="000E02BE" w:rsidRDefault="00372A69" w:rsidP="006A0557">
            <w:pPr>
              <w:pStyle w:val="IATableLabel"/>
              <w:ind w:left="0"/>
              <w:jc w:val="center"/>
            </w:pPr>
            <w:bookmarkStart w:id="11" w:name="CostText"/>
            <w:r>
              <w:t>Cost of Preferred (or more likely) Optio</w:t>
            </w:r>
            <w:r w:rsidR="00F06858">
              <w:t>n</w:t>
            </w:r>
            <w:bookmarkEnd w:id="11"/>
          </w:p>
        </w:tc>
      </w:tr>
      <w:tr w:rsidR="00372A69" w:rsidRPr="000E02BE" w14:paraId="2BF3B171" w14:textId="77777777" w:rsidTr="00626698">
        <w:tblPrEx>
          <w:tblBorders>
            <w:insideV w:val="none" w:sz="0" w:space="0" w:color="auto"/>
          </w:tblBorders>
          <w:shd w:val="clear" w:color="auto" w:fill="E0E0E0"/>
        </w:tblPrEx>
        <w:trPr>
          <w:gridAfter w:val="1"/>
          <w:wAfter w:w="9" w:type="dxa"/>
          <w:trHeight w:hRule="exact" w:val="571"/>
        </w:trPr>
        <w:tc>
          <w:tcPr>
            <w:tcW w:w="170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E0E0E0"/>
            <w:vAlign w:val="center"/>
          </w:tcPr>
          <w:p w14:paraId="33DAA32F" w14:textId="77777777" w:rsidR="00372A69" w:rsidRPr="000E02BE" w:rsidRDefault="00372A69" w:rsidP="006A0557">
            <w:pPr>
              <w:pStyle w:val="IATableLabel"/>
              <w:spacing w:before="0" w:after="0"/>
            </w:pPr>
            <w:r>
              <w:t>Total Net Present Value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E0E0E0"/>
            <w:vAlign w:val="center"/>
          </w:tcPr>
          <w:p w14:paraId="65B3043C" w14:textId="77777777" w:rsidR="00372A69" w:rsidRPr="000E02BE" w:rsidRDefault="00372A69" w:rsidP="006A0557">
            <w:pPr>
              <w:pStyle w:val="IATableLabel"/>
              <w:spacing w:before="0" w:after="0"/>
            </w:pPr>
            <w:r>
              <w:t>Business Net Present Value</w:t>
            </w:r>
          </w:p>
        </w:tc>
        <w:tc>
          <w:tcPr>
            <w:tcW w:w="2551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E0E0E0"/>
            <w:vAlign w:val="center"/>
          </w:tcPr>
          <w:p w14:paraId="1FB65A8D" w14:textId="77777777" w:rsidR="00372A69" w:rsidRPr="000E02BE" w:rsidRDefault="00372A69" w:rsidP="006C6483">
            <w:pPr>
              <w:pStyle w:val="IATableLabel"/>
              <w:spacing w:before="0" w:after="0"/>
            </w:pPr>
            <w:r>
              <w:t xml:space="preserve">Net cost </w:t>
            </w:r>
            <w:r w:rsidR="00332B05">
              <w:t xml:space="preserve">to business </w:t>
            </w:r>
            <w:r>
              <w:t>per year</w:t>
            </w:r>
            <w:r w:rsidR="006656EC">
              <w:t xml:space="preserve"> </w:t>
            </w:r>
            <w:r w:rsidR="006656EC" w:rsidRPr="006656EC">
              <w:rPr>
                <w:b w:val="0"/>
              </w:rPr>
              <w:t>(</w:t>
            </w:r>
            <w:r w:rsidR="00332B05" w:rsidRPr="00307737">
              <w:rPr>
                <w:b w:val="0"/>
                <w:sz w:val="16"/>
                <w:szCs w:val="16"/>
              </w:rPr>
              <w:t>EAN</w:t>
            </w:r>
            <w:r w:rsidR="00E81F35" w:rsidRPr="00307737">
              <w:rPr>
                <w:b w:val="0"/>
                <w:sz w:val="16"/>
                <w:szCs w:val="16"/>
              </w:rPr>
              <w:t>D</w:t>
            </w:r>
            <w:r w:rsidR="00332B05" w:rsidRPr="00307737">
              <w:rPr>
                <w:b w:val="0"/>
                <w:sz w:val="16"/>
                <w:szCs w:val="16"/>
              </w:rPr>
              <w:t xml:space="preserve">CB </w:t>
            </w:r>
            <w:r w:rsidR="006C6483" w:rsidRPr="00307737">
              <w:rPr>
                <w:b w:val="0"/>
                <w:sz w:val="16"/>
                <w:szCs w:val="16"/>
              </w:rPr>
              <w:t>i</w:t>
            </w:r>
            <w:r w:rsidR="006656EC" w:rsidRPr="00307737">
              <w:rPr>
                <w:b w:val="0"/>
                <w:sz w:val="16"/>
                <w:szCs w:val="16"/>
              </w:rPr>
              <w:t>n 20</w:t>
            </w:r>
            <w:r w:rsidR="00E81F35" w:rsidRPr="00307737">
              <w:rPr>
                <w:b w:val="0"/>
                <w:sz w:val="16"/>
                <w:szCs w:val="16"/>
              </w:rPr>
              <w:t>14</w:t>
            </w:r>
            <w:r w:rsidR="006656EC" w:rsidRPr="00307737">
              <w:rPr>
                <w:b w:val="0"/>
                <w:sz w:val="16"/>
                <w:szCs w:val="16"/>
              </w:rPr>
              <w:t xml:space="preserve"> prices</w:t>
            </w:r>
            <w:r w:rsidR="006656EC" w:rsidRPr="006656EC">
              <w:rPr>
                <w:b w:val="0"/>
                <w:sz w:val="16"/>
                <w:szCs w:val="16"/>
              </w:rPr>
              <w:t>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  <w:vAlign w:val="center"/>
          </w:tcPr>
          <w:p w14:paraId="31BC8427" w14:textId="77777777" w:rsidR="00A0444F" w:rsidRDefault="00372A69" w:rsidP="00E81F35">
            <w:pPr>
              <w:pStyle w:val="IATableLabel"/>
              <w:spacing w:before="0" w:after="0"/>
            </w:pPr>
            <w:r>
              <w:t>On</w:t>
            </w:r>
            <w:r w:rsidR="00290335">
              <w:t>e</w:t>
            </w:r>
            <w:r>
              <w:t xml:space="preserve">-In, </w:t>
            </w:r>
          </w:p>
          <w:p w14:paraId="28269719" w14:textId="77777777" w:rsidR="00372A69" w:rsidRPr="000E02BE" w:rsidRDefault="003228BF" w:rsidP="00E81F35">
            <w:pPr>
              <w:pStyle w:val="IATableLabel"/>
              <w:spacing w:before="0" w:after="0"/>
            </w:pPr>
            <w:r>
              <w:t>T</w:t>
            </w:r>
            <w:r w:rsidR="00E81F35">
              <w:t>hree</w:t>
            </w:r>
            <w:r w:rsidR="00372A69">
              <w:t>-Out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  <w:vAlign w:val="center"/>
          </w:tcPr>
          <w:p w14:paraId="6B7F6622" w14:textId="77777777" w:rsidR="00372A69" w:rsidRDefault="00227EBE" w:rsidP="00000766">
            <w:pPr>
              <w:pStyle w:val="IATableLabel"/>
              <w:spacing w:before="0" w:after="0"/>
            </w:pPr>
            <w:r>
              <w:t>Business Impact Target</w:t>
            </w:r>
            <w:r w:rsidR="009A1142">
              <w:t xml:space="preserve">       S</w:t>
            </w:r>
            <w:r>
              <w:t>tatus</w:t>
            </w:r>
          </w:p>
          <w:p w14:paraId="117E0E35" w14:textId="77777777" w:rsidR="00463490" w:rsidRPr="000E02BE" w:rsidRDefault="00463490" w:rsidP="00000766">
            <w:pPr>
              <w:pStyle w:val="IATableLabel"/>
              <w:spacing w:before="0" w:after="0"/>
            </w:pPr>
          </w:p>
        </w:tc>
      </w:tr>
      <w:bookmarkStart w:id="12" w:name="IATNPV"/>
      <w:tr w:rsidR="00372A69" w:rsidRPr="0061761A" w14:paraId="6772215A" w14:textId="77777777" w:rsidTr="00626698">
        <w:tblPrEx>
          <w:tblBorders>
            <w:insideV w:val="none" w:sz="0" w:space="0" w:color="auto"/>
          </w:tblBorders>
          <w:shd w:val="clear" w:color="auto" w:fill="E0E0E0"/>
        </w:tblPrEx>
        <w:trPr>
          <w:gridAfter w:val="1"/>
          <w:wAfter w:w="9" w:type="dxa"/>
          <w:trHeight w:hRule="exact" w:val="340"/>
        </w:trPr>
        <w:tc>
          <w:tcPr>
            <w:tcW w:w="170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EEAF9A4" w14:textId="77777777" w:rsidR="00372A69" w:rsidRPr="000E02BE" w:rsidRDefault="005A0B86" w:rsidP="008369A3">
            <w:pPr>
              <w:pStyle w:val="IAIIOTNPV"/>
            </w:pPr>
            <w:r>
              <w:fldChar w:fldCharType="begin">
                <w:ffData>
                  <w:name w:val="IATNPV"/>
                  <w:enabled/>
                  <w:calcOnExit w:val="0"/>
                  <w:textInput>
                    <w:default w:val="£m"/>
                    <w:maxLength w:val="9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£m</w:t>
            </w:r>
            <w:r>
              <w:fldChar w:fldCharType="end"/>
            </w:r>
            <w:bookmarkEnd w:id="12"/>
          </w:p>
        </w:tc>
        <w:bookmarkStart w:id="13" w:name="IABNPV"/>
        <w:tc>
          <w:tcPr>
            <w:tcW w:w="156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777EE41" w14:textId="77777777" w:rsidR="00372A69" w:rsidRPr="000E02BE" w:rsidRDefault="005A0B86" w:rsidP="008369A3">
            <w:pPr>
              <w:pStyle w:val="IAIOBNPV"/>
            </w:pPr>
            <w:r>
              <w:fldChar w:fldCharType="begin">
                <w:ffData>
                  <w:name w:val="IABNPV"/>
                  <w:enabled/>
                  <w:calcOnExit w:val="0"/>
                  <w:textInput>
                    <w:default w:val="£m"/>
                    <w:maxLength w:val="9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£m</w:t>
            </w:r>
            <w:r>
              <w:fldChar w:fldCharType="end"/>
            </w:r>
            <w:bookmarkEnd w:id="13"/>
          </w:p>
        </w:tc>
        <w:bookmarkStart w:id="14" w:name="IANCTBPY"/>
        <w:tc>
          <w:tcPr>
            <w:tcW w:w="2551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EFC201C" w14:textId="77777777" w:rsidR="00372A69" w:rsidRPr="000E02BE" w:rsidRDefault="005A0B86" w:rsidP="008369A3">
            <w:pPr>
              <w:pStyle w:val="IAIONCTBPY"/>
            </w:pPr>
            <w:r>
              <w:fldChar w:fldCharType="begin">
                <w:ffData>
                  <w:name w:val="IANCTBPY"/>
                  <w:enabled/>
                  <w:calcOnExit w:val="0"/>
                  <w:textInput>
                    <w:default w:val="£m"/>
                    <w:maxLength w:val="9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£m</w:t>
            </w:r>
            <w:r>
              <w:fldChar w:fldCharType="end"/>
            </w:r>
            <w:bookmarkEnd w:id="14"/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968AC9D" w14:textId="77777777" w:rsidR="00372A69" w:rsidRPr="000E02BE" w:rsidRDefault="00A0444F" w:rsidP="008369A3">
            <w:pPr>
              <w:pStyle w:val="IAIOInScopeInOut"/>
            </w:pPr>
            <w:r>
              <w:fldChar w:fldCharType="begin">
                <w:ffData>
                  <w:name w:val="IAInScopeInOut"/>
                  <w:enabled/>
                  <w:calcOnExit w:val="0"/>
                  <w:ddList>
                    <w:listEntry w:val="Not in scope"/>
                    <w:listEntry w:val="In scope"/>
                  </w:ddList>
                </w:ffData>
              </w:fldChar>
            </w:r>
            <w:bookmarkStart w:id="15" w:name="IAInScopeInOut"/>
            <w:r>
              <w:instrText xml:space="preserve"> FORMDROPDOWN </w:instrText>
            </w:r>
            <w:r>
              <w:fldChar w:fldCharType="end"/>
            </w:r>
            <w:bookmarkEnd w:id="15"/>
          </w:p>
        </w:tc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FB2BFBA" w14:textId="77777777" w:rsidR="00372A69" w:rsidRPr="000E02BE" w:rsidRDefault="00D07E33" w:rsidP="008369A3">
            <w:pPr>
              <w:pStyle w:val="IAIOPrefMQ"/>
            </w:pPr>
            <w:r>
              <w:fldChar w:fldCharType="begin">
                <w:ffData>
                  <w:name w:val="IAPrefMQ"/>
                  <w:enabled/>
                  <w:calcOnExit w:val="0"/>
                  <w:ddList>
                    <w:listEntry w:val="Qualifying provision"/>
                    <w:listEntry w:val="Non qualifying provision"/>
                    <w:listEntry w:val="Not a regulatory provision"/>
                  </w:ddList>
                </w:ffData>
              </w:fldChar>
            </w:r>
            <w:bookmarkStart w:id="16" w:name="IAPrefMQ"/>
            <w:r>
              <w:instrText xml:space="preserve"> FORMDROPDOWN </w:instrText>
            </w:r>
            <w:r>
              <w:fldChar w:fldCharType="end"/>
            </w:r>
            <w:bookmarkEnd w:id="16"/>
          </w:p>
        </w:tc>
      </w:tr>
      <w:tr w:rsidR="007208D9" w:rsidRPr="00826F71" w14:paraId="31D17F09" w14:textId="77777777" w:rsidTr="00626698">
        <w:tblPrEx>
          <w:tblBorders>
            <w:insideV w:val="none" w:sz="0" w:space="0" w:color="auto"/>
          </w:tblBorders>
        </w:tblPrEx>
        <w:trPr>
          <w:gridAfter w:val="1"/>
          <w:wAfter w:w="9" w:type="dxa"/>
          <w:trHeight w:hRule="exact" w:val="2262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7148" w14:textId="77777777" w:rsidR="007208D9" w:rsidRPr="00EA0B74" w:rsidRDefault="00686F5E" w:rsidP="008369A3">
            <w:pPr>
              <w:pStyle w:val="IAIOQ1"/>
            </w:pPr>
            <w:bookmarkStart w:id="17" w:name="Summary1"/>
            <w:r>
              <w:t>What is the problem under consideration? Why is government intervention necessary?</w:t>
            </w:r>
            <w:bookmarkEnd w:id="17"/>
          </w:p>
          <w:bookmarkStart w:id="18" w:name="IAIOA1"/>
          <w:p w14:paraId="7AE4AD19" w14:textId="77777777" w:rsidR="00E75380" w:rsidRPr="00C120C0" w:rsidRDefault="008369A3" w:rsidP="0007695E">
            <w:pPr>
              <w:pStyle w:val="IATableLines"/>
            </w:pPr>
            <w:r>
              <w:fldChar w:fldCharType="begin">
                <w:ffData>
                  <w:name w:val="IAIOA1"/>
                  <w:enabled/>
                  <w:calcOnExit w:val="0"/>
                  <w:textInput>
                    <w:default w:val="Maximum of 7 lines"/>
                    <w:maxLength w:val="8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Maximum of 7 lines</w:t>
            </w:r>
            <w:r>
              <w:fldChar w:fldCharType="end"/>
            </w:r>
            <w:bookmarkEnd w:id="18"/>
          </w:p>
        </w:tc>
      </w:tr>
    </w:tbl>
    <w:p w14:paraId="4D0345EC" w14:textId="77777777" w:rsidR="007208D9" w:rsidRDefault="007208D9" w:rsidP="007208D9">
      <w:pPr>
        <w:pStyle w:val="IASpac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5"/>
      </w:tblGrid>
      <w:tr w:rsidR="007208D9" w:rsidRPr="00826F71" w14:paraId="73341E59" w14:textId="77777777">
        <w:trPr>
          <w:trHeight w:hRule="exact" w:val="2182"/>
        </w:trPr>
        <w:tc>
          <w:tcPr>
            <w:tcW w:w="10214" w:type="dxa"/>
          </w:tcPr>
          <w:p w14:paraId="119E5DC8" w14:textId="77777777" w:rsidR="007208D9" w:rsidRPr="00EA0B74" w:rsidRDefault="00686F5E" w:rsidP="008369A3">
            <w:pPr>
              <w:pStyle w:val="IAIOQ2"/>
            </w:pPr>
            <w:bookmarkStart w:id="19" w:name="Summary2"/>
            <w:r>
              <w:t>What are the policy objectives and the intended effects?</w:t>
            </w:r>
            <w:bookmarkEnd w:id="19"/>
          </w:p>
          <w:bookmarkStart w:id="20" w:name="IAIOA2"/>
          <w:p w14:paraId="03807C7B" w14:textId="77777777" w:rsidR="00E75380" w:rsidRPr="00C120C0" w:rsidRDefault="008369A3" w:rsidP="00E82A56">
            <w:pPr>
              <w:pStyle w:val="IATableLines"/>
            </w:pPr>
            <w:r>
              <w:fldChar w:fldCharType="begin">
                <w:ffData>
                  <w:name w:val="IAIOA2"/>
                  <w:enabled/>
                  <w:calcOnExit w:val="0"/>
                  <w:textInput>
                    <w:default w:val="Maximum of 7 lines"/>
                    <w:maxLength w:val="8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Maximum of 7 lines</w:t>
            </w:r>
            <w:r>
              <w:fldChar w:fldCharType="end"/>
            </w:r>
            <w:bookmarkEnd w:id="20"/>
          </w:p>
        </w:tc>
      </w:tr>
    </w:tbl>
    <w:p w14:paraId="317D27DB" w14:textId="77777777" w:rsidR="007208D9" w:rsidRPr="00826F71" w:rsidRDefault="007208D9" w:rsidP="007208D9">
      <w:pPr>
        <w:pStyle w:val="IASpac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5"/>
      </w:tblGrid>
      <w:tr w:rsidR="00686F5E" w:rsidRPr="00826F71" w14:paraId="55D56434" w14:textId="77777777">
        <w:trPr>
          <w:trHeight w:hRule="exact" w:val="3179"/>
        </w:trPr>
        <w:tc>
          <w:tcPr>
            <w:tcW w:w="9648" w:type="dxa"/>
          </w:tcPr>
          <w:p w14:paraId="296EC936" w14:textId="77777777" w:rsidR="00686F5E" w:rsidRPr="00826F71" w:rsidRDefault="00686F5E" w:rsidP="008369A3">
            <w:pPr>
              <w:pStyle w:val="IAIOQ3"/>
            </w:pPr>
            <w:bookmarkStart w:id="21" w:name="Summary3"/>
            <w:bookmarkStart w:id="22" w:name="IAIOQ3"/>
            <w:r>
              <w:t>What policy options have been considered</w:t>
            </w:r>
            <w:r w:rsidR="005D6EA8">
              <w:t>, including any alternatives to regulation</w:t>
            </w:r>
            <w:r>
              <w:t>? Please justify preferred option (further details in Evidence Base)</w:t>
            </w:r>
            <w:bookmarkEnd w:id="22"/>
          </w:p>
          <w:bookmarkStart w:id="23" w:name="IAIOA3"/>
          <w:p w14:paraId="1A29EF7E" w14:textId="77777777" w:rsidR="00D50283" w:rsidRPr="00C120C0" w:rsidRDefault="008369A3">
            <w:pPr>
              <w:pStyle w:val="IATableLines"/>
            </w:pPr>
            <w:r>
              <w:fldChar w:fldCharType="begin">
                <w:ffData>
                  <w:name w:val="IAIOA3"/>
                  <w:enabled/>
                  <w:calcOnExit w:val="0"/>
                  <w:textInput>
                    <w:default w:val="Maximum of 10 lines"/>
                    <w:maxLength w:val="11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Maximum of 10 lines</w:t>
            </w:r>
            <w:r>
              <w:fldChar w:fldCharType="end"/>
            </w:r>
            <w:bookmarkEnd w:id="23"/>
          </w:p>
        </w:tc>
      </w:tr>
    </w:tbl>
    <w:p w14:paraId="7671F7E7" w14:textId="77777777" w:rsidR="00686F5E" w:rsidRDefault="00686F5E">
      <w:pPr>
        <w:pStyle w:val="IASpacer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5"/>
      </w:tblGrid>
      <w:tr w:rsidR="00720FFE" w14:paraId="777159F9" w14:textId="77777777" w:rsidTr="007E190E">
        <w:tc>
          <w:tcPr>
            <w:tcW w:w="5000" w:type="pct"/>
            <w:shd w:val="clear" w:color="auto" w:fill="auto"/>
          </w:tcPr>
          <w:p w14:paraId="0D405108" w14:textId="77777777" w:rsidR="00720FFE" w:rsidRPr="007E190E" w:rsidRDefault="00720FFE" w:rsidP="00332B05">
            <w:pPr>
              <w:pStyle w:val="IATableLabel"/>
              <w:rPr>
                <w:b w:val="0"/>
                <w:sz w:val="22"/>
                <w:szCs w:val="22"/>
              </w:rPr>
            </w:pPr>
            <w:r w:rsidRPr="00D02C89">
              <w:t xml:space="preserve">Will the policy be reviewed?  </w:t>
            </w:r>
            <w:r w:rsidRPr="007E190E">
              <w:rPr>
                <w:b w:val="0"/>
                <w:sz w:val="22"/>
                <w:szCs w:val="22"/>
              </w:rPr>
              <w:t xml:space="preserve">It </w:t>
            </w:r>
            <w:bookmarkStart w:id="24" w:name="IAPolicyReview"/>
            <w:r w:rsidR="00BB249D" w:rsidRPr="007E190E">
              <w:rPr>
                <w:rStyle w:val="IAIOPolicyReviewChar"/>
                <w:b w:val="0"/>
              </w:rPr>
              <w:fldChar w:fldCharType="begin">
                <w:ffData>
                  <w:name w:val="IAPolicyReview"/>
                  <w:enabled/>
                  <w:calcOnExit w:val="0"/>
                  <w:ddList>
                    <w:listEntry w:val="will/will not"/>
                    <w:listEntry w:val="will"/>
                    <w:listEntry w:val="will not"/>
                  </w:ddList>
                </w:ffData>
              </w:fldChar>
            </w:r>
            <w:r w:rsidR="00BB249D" w:rsidRPr="007E190E">
              <w:rPr>
                <w:rStyle w:val="IAIOPolicyReviewChar"/>
                <w:b w:val="0"/>
              </w:rPr>
              <w:instrText xml:space="preserve"> FORMDROPDOWN </w:instrText>
            </w:r>
            <w:r w:rsidR="00A54607" w:rsidRPr="007E190E">
              <w:rPr>
                <w:rStyle w:val="IAIOPolicyReviewChar"/>
                <w:b w:val="0"/>
              </w:rPr>
            </w:r>
            <w:r w:rsidR="00BB249D" w:rsidRPr="007E190E">
              <w:rPr>
                <w:rStyle w:val="IAIOPolicyReviewChar"/>
                <w:b w:val="0"/>
              </w:rPr>
              <w:fldChar w:fldCharType="end"/>
            </w:r>
            <w:bookmarkEnd w:id="24"/>
            <w:r w:rsidRPr="007E190E">
              <w:rPr>
                <w:b w:val="0"/>
                <w:sz w:val="22"/>
                <w:szCs w:val="22"/>
              </w:rPr>
              <w:t xml:space="preserve"> be reviewed.</w:t>
            </w:r>
            <w:r w:rsidRPr="007E190E">
              <w:rPr>
                <w:sz w:val="22"/>
                <w:szCs w:val="22"/>
              </w:rPr>
              <w:t xml:space="preserve"> </w:t>
            </w:r>
            <w:r w:rsidRPr="00D02C89">
              <w:t xml:space="preserve"> If applicable, set review date:  </w:t>
            </w:r>
            <w:bookmarkStart w:id="25" w:name="IAReviewMonth"/>
            <w:r w:rsidR="00BB249D" w:rsidRPr="007E190E">
              <w:rPr>
                <w:rStyle w:val="IAIOReviewMonthChar"/>
                <w:b w:val="0"/>
              </w:rPr>
              <w:fldChar w:fldCharType="begin">
                <w:ffData>
                  <w:name w:val="IAReviewMonth"/>
                  <w:enabled/>
                  <w:calcOnExit w:val="0"/>
                  <w:ddList>
                    <w:listEntry w:val="Month"/>
                    <w:listEntry w:val="01"/>
                    <w:listEntry w:val="02"/>
                    <w:listEntry w:val="03"/>
                    <w:listEntry w:val="04"/>
                    <w:listEntry w:val="05"/>
                    <w:listEntry w:val="06"/>
                    <w:listEntry w:val="07"/>
                    <w:listEntry w:val="08"/>
                    <w:listEntry w:val="09"/>
                    <w:listEntry w:val="10"/>
                    <w:listEntry w:val="11"/>
                    <w:listEntry w:val="12"/>
                  </w:ddList>
                </w:ffData>
              </w:fldChar>
            </w:r>
            <w:r w:rsidR="00BB249D" w:rsidRPr="007E190E">
              <w:rPr>
                <w:rStyle w:val="IAIOReviewMonthChar"/>
                <w:b w:val="0"/>
              </w:rPr>
              <w:instrText xml:space="preserve"> FORMDROPDOWN </w:instrText>
            </w:r>
            <w:r w:rsidR="00A54607" w:rsidRPr="007E190E">
              <w:rPr>
                <w:rStyle w:val="IAIOReviewMonthChar"/>
                <w:b w:val="0"/>
              </w:rPr>
            </w:r>
            <w:r w:rsidR="00BB249D" w:rsidRPr="007E190E">
              <w:rPr>
                <w:rStyle w:val="IAIOReviewMonthChar"/>
                <w:b w:val="0"/>
              </w:rPr>
              <w:fldChar w:fldCharType="end"/>
            </w:r>
            <w:bookmarkEnd w:id="25"/>
            <w:r w:rsidRPr="007E190E">
              <w:rPr>
                <w:b w:val="0"/>
                <w:sz w:val="22"/>
                <w:szCs w:val="22"/>
              </w:rPr>
              <w:t>/</w:t>
            </w:r>
            <w:bookmarkStart w:id="26" w:name="IAReviewYear"/>
            <w:r w:rsidR="00BB249D" w:rsidRPr="007E190E">
              <w:rPr>
                <w:rStyle w:val="IAIOReviewYearChar"/>
                <w:b w:val="0"/>
              </w:rPr>
              <w:fldChar w:fldCharType="begin">
                <w:ffData>
                  <w:name w:val="IAReviewYear"/>
                  <w:enabled/>
                  <w:calcOnExit w:val="0"/>
                  <w:ddList>
                    <w:listEntry w:val="Year"/>
                    <w:listEntry w:val="2010"/>
                    <w:listEntry w:val="2011"/>
                    <w:listEntry w:val="2012"/>
                    <w:listEntry w:val="2013"/>
                    <w:listEntry w:val="2014"/>
                    <w:listEntry w:val="2015"/>
                    <w:listEntry w:val="2016"/>
                    <w:listEntry w:val="2017"/>
                    <w:listEntry w:val="2018"/>
                    <w:listEntry w:val="2019"/>
                    <w:listEntry w:val="2020"/>
                    <w:listEntry w:val="2021"/>
                    <w:listEntry w:val="2022"/>
                    <w:listEntry w:val="2023"/>
                    <w:listEntry w:val="2024"/>
                    <w:listEntry w:val="2025"/>
                  </w:ddList>
                </w:ffData>
              </w:fldChar>
            </w:r>
            <w:r w:rsidR="00BB249D" w:rsidRPr="007E190E">
              <w:rPr>
                <w:rStyle w:val="IAIOReviewYearChar"/>
                <w:b w:val="0"/>
              </w:rPr>
              <w:instrText xml:space="preserve"> FORMDROPDOWN </w:instrText>
            </w:r>
            <w:r w:rsidR="00A54607" w:rsidRPr="007E190E">
              <w:rPr>
                <w:rStyle w:val="IAIOReviewYearChar"/>
                <w:b w:val="0"/>
              </w:rPr>
            </w:r>
            <w:r w:rsidR="00BB249D" w:rsidRPr="007E190E">
              <w:rPr>
                <w:rStyle w:val="IAIOReviewYearChar"/>
                <w:b w:val="0"/>
              </w:rPr>
              <w:fldChar w:fldCharType="end"/>
            </w:r>
            <w:bookmarkEnd w:id="26"/>
          </w:p>
        </w:tc>
      </w:tr>
    </w:tbl>
    <w:p w14:paraId="52959CE4" w14:textId="77777777" w:rsidR="007E190E" w:rsidRPr="007E190E" w:rsidRDefault="007E190E" w:rsidP="007E190E">
      <w:pPr>
        <w:rPr>
          <w:vanish/>
        </w:rPr>
      </w:pPr>
      <w:bookmarkStart w:id="27" w:name="Summary4"/>
      <w:bookmarkEnd w:id="21"/>
    </w:p>
    <w:tbl>
      <w:tblPr>
        <w:tblW w:w="4993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9"/>
        <w:gridCol w:w="983"/>
        <w:gridCol w:w="983"/>
        <w:gridCol w:w="348"/>
        <w:gridCol w:w="635"/>
        <w:gridCol w:w="983"/>
      </w:tblGrid>
      <w:tr w:rsidR="006656EC" w:rsidRPr="00D50283" w14:paraId="2D7CABF6" w14:textId="77777777">
        <w:trPr>
          <w:trHeight w:hRule="exact" w:val="340"/>
        </w:trPr>
        <w:tc>
          <w:tcPr>
            <w:tcW w:w="7252" w:type="dxa"/>
            <w:gridSpan w:val="2"/>
            <w:shd w:val="clear" w:color="auto" w:fill="E0E0E0"/>
            <w:vAlign w:val="center"/>
          </w:tcPr>
          <w:p w14:paraId="50B0C559" w14:textId="77777777" w:rsidR="006656EC" w:rsidRPr="00D50283" w:rsidRDefault="006656EC" w:rsidP="006A0557">
            <w:pPr>
              <w:pStyle w:val="IATableText"/>
              <w:spacing w:before="0" w:after="0"/>
              <w:rPr>
                <w:sz w:val="20"/>
              </w:rPr>
            </w:pPr>
            <w:r w:rsidRPr="00D50283">
              <w:rPr>
                <w:iCs/>
                <w:sz w:val="20"/>
              </w:rPr>
              <w:t>Does implementation go beyond minimum EU requirements?</w:t>
            </w:r>
          </w:p>
        </w:tc>
        <w:bookmarkStart w:id="28" w:name="IACheckEU"/>
        <w:tc>
          <w:tcPr>
            <w:tcW w:w="2949" w:type="dxa"/>
            <w:gridSpan w:val="4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288FBE1A" w14:textId="77777777" w:rsidR="006656EC" w:rsidRPr="00D50283" w:rsidRDefault="00BB249D" w:rsidP="00F91F5A">
            <w:pPr>
              <w:pStyle w:val="IAIOCheckEU"/>
            </w:pPr>
            <w:r>
              <w:fldChar w:fldCharType="begin">
                <w:ffData>
                  <w:name w:val="IACheckEU"/>
                  <w:enabled/>
                  <w:calcOnExit w:val="0"/>
                  <w:ddList>
                    <w:listEntry w:val="Yes / No / N/A"/>
                    <w:listEntry w:val="Yes"/>
                    <w:listEntry w:val="No"/>
                    <w:listEntry w:val="N/A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  <w:bookmarkEnd w:id="28"/>
          </w:p>
        </w:tc>
      </w:tr>
      <w:tr w:rsidR="00422963" w:rsidRPr="00D50283" w14:paraId="26D4E82B" w14:textId="77777777" w:rsidTr="000A5C5D">
        <w:trPr>
          <w:trHeight w:val="460"/>
        </w:trPr>
        <w:tc>
          <w:tcPr>
            <w:tcW w:w="6269" w:type="dxa"/>
            <w:shd w:val="clear" w:color="auto" w:fill="E0E0E0"/>
            <w:vAlign w:val="center"/>
          </w:tcPr>
          <w:p w14:paraId="22DDBEE8" w14:textId="77777777" w:rsidR="00422963" w:rsidRPr="00720FFE" w:rsidRDefault="00422963" w:rsidP="00422963">
            <w:pPr>
              <w:pStyle w:val="IATableLines"/>
              <w:rPr>
                <w:b/>
                <w:color w:val="000000"/>
                <w:sz w:val="20"/>
              </w:rPr>
            </w:pPr>
            <w:r w:rsidRPr="00D50283">
              <w:rPr>
                <w:rFonts w:cs="Arial"/>
                <w:sz w:val="20"/>
              </w:rPr>
              <w:t>Are a</w:t>
            </w:r>
            <w:r>
              <w:rPr>
                <w:rFonts w:cs="Arial"/>
                <w:sz w:val="20"/>
              </w:rPr>
              <w:t>ny of these organisations in scope</w:t>
            </w:r>
            <w:r w:rsidRPr="00D50283">
              <w:rPr>
                <w:rFonts w:cs="Arial"/>
                <w:sz w:val="20"/>
              </w:rPr>
              <w:t>?</w:t>
            </w:r>
          </w:p>
        </w:tc>
        <w:tc>
          <w:tcPr>
            <w:tcW w:w="983" w:type="dxa"/>
            <w:shd w:val="clear" w:color="auto" w:fill="E0E0E0"/>
            <w:vAlign w:val="center"/>
          </w:tcPr>
          <w:p w14:paraId="2FF18926" w14:textId="77777777" w:rsidR="00422963" w:rsidRPr="00720FFE" w:rsidRDefault="00422963" w:rsidP="00422963">
            <w:pPr>
              <w:pStyle w:val="IATableLines"/>
              <w:rPr>
                <w:b/>
                <w:color w:val="000000"/>
                <w:sz w:val="20"/>
              </w:rPr>
            </w:pPr>
            <w:r w:rsidRPr="00720FFE">
              <w:rPr>
                <w:b/>
                <w:color w:val="000000"/>
                <w:sz w:val="20"/>
              </w:rPr>
              <w:t>Micro</w:t>
            </w:r>
            <w:bookmarkStart w:id="29" w:name="IACheckMicro"/>
            <w:r w:rsidRPr="00817638">
              <w:rPr>
                <w:rStyle w:val="IAIOCheckMicroChar"/>
                <w:b w:val="0"/>
                <w:sz w:val="20"/>
              </w:rPr>
              <w:fldChar w:fldCharType="begin">
                <w:ffData>
                  <w:name w:val="IACheckMicro"/>
                  <w:enabled/>
                  <w:calcOnExit w:val="0"/>
                  <w:ddList>
                    <w:listEntry w:val="Yes/No"/>
                    <w:listEntry w:val="Yes"/>
                    <w:listEntry w:val="No"/>
                  </w:ddList>
                </w:ffData>
              </w:fldChar>
            </w:r>
            <w:r w:rsidRPr="00817638">
              <w:rPr>
                <w:rStyle w:val="IAIOCheckMicroChar"/>
                <w:b w:val="0"/>
                <w:sz w:val="20"/>
              </w:rPr>
              <w:instrText xml:space="preserve"> FORMDROPDOWN </w:instrText>
            </w:r>
            <w:r w:rsidRPr="00817638">
              <w:rPr>
                <w:rStyle w:val="IAIOCheckMicroChar"/>
                <w:b w:val="0"/>
                <w:sz w:val="20"/>
              </w:rPr>
            </w:r>
            <w:r w:rsidRPr="00817638">
              <w:rPr>
                <w:rStyle w:val="IAIOCheckMicroChar"/>
                <w:b w:val="0"/>
                <w:sz w:val="20"/>
              </w:rPr>
              <w:fldChar w:fldCharType="end"/>
            </w:r>
            <w:bookmarkEnd w:id="29"/>
          </w:p>
        </w:tc>
        <w:tc>
          <w:tcPr>
            <w:tcW w:w="983" w:type="dxa"/>
            <w:shd w:val="clear" w:color="auto" w:fill="E0E0E0"/>
            <w:vAlign w:val="center"/>
          </w:tcPr>
          <w:p w14:paraId="6027397D" w14:textId="77777777" w:rsidR="00422963" w:rsidRPr="00720FFE" w:rsidRDefault="00422963" w:rsidP="00422963">
            <w:pPr>
              <w:pStyle w:val="IATableLines"/>
              <w:rPr>
                <w:b/>
                <w:color w:val="000000"/>
                <w:sz w:val="20"/>
              </w:rPr>
            </w:pPr>
            <w:r w:rsidRPr="00720FFE">
              <w:rPr>
                <w:b/>
                <w:color w:val="000000"/>
                <w:sz w:val="20"/>
              </w:rPr>
              <w:t>Small</w:t>
            </w:r>
            <w:bookmarkStart w:id="30" w:name="IACheckSmall"/>
            <w:r w:rsidRPr="00817638">
              <w:rPr>
                <w:rStyle w:val="IAIOCheckSmallChar"/>
                <w:b w:val="0"/>
                <w:sz w:val="20"/>
              </w:rPr>
              <w:fldChar w:fldCharType="begin">
                <w:ffData>
                  <w:name w:val="IACheckSmall"/>
                  <w:enabled/>
                  <w:calcOnExit w:val="0"/>
                  <w:ddList>
                    <w:listEntry w:val="Yes/No"/>
                    <w:listEntry w:val="Yes"/>
                    <w:listEntry w:val="No"/>
                  </w:ddList>
                </w:ffData>
              </w:fldChar>
            </w:r>
            <w:r w:rsidRPr="00817638">
              <w:rPr>
                <w:rStyle w:val="IAIOCheckSmallChar"/>
                <w:b w:val="0"/>
                <w:sz w:val="20"/>
              </w:rPr>
              <w:instrText xml:space="preserve"> FORMDROPDOWN </w:instrText>
            </w:r>
            <w:r w:rsidRPr="00817638">
              <w:rPr>
                <w:rStyle w:val="IAIOCheckSmallChar"/>
                <w:b w:val="0"/>
                <w:sz w:val="20"/>
              </w:rPr>
            </w:r>
            <w:r w:rsidRPr="00817638">
              <w:rPr>
                <w:rStyle w:val="IAIOCheckSmallChar"/>
                <w:b w:val="0"/>
                <w:sz w:val="20"/>
              </w:rPr>
              <w:fldChar w:fldCharType="end"/>
            </w:r>
            <w:bookmarkEnd w:id="30"/>
          </w:p>
        </w:tc>
        <w:tc>
          <w:tcPr>
            <w:tcW w:w="983" w:type="dxa"/>
            <w:gridSpan w:val="2"/>
            <w:shd w:val="clear" w:color="auto" w:fill="E0E0E0"/>
            <w:vAlign w:val="center"/>
          </w:tcPr>
          <w:p w14:paraId="5BD56393" w14:textId="77777777" w:rsidR="00422963" w:rsidRPr="00720FFE" w:rsidRDefault="00422963" w:rsidP="00422963">
            <w:pPr>
              <w:pStyle w:val="IATableLines"/>
              <w:rPr>
                <w:b/>
                <w:color w:val="000000"/>
                <w:sz w:val="20"/>
              </w:rPr>
            </w:pPr>
            <w:r w:rsidRPr="00720FFE">
              <w:rPr>
                <w:b/>
                <w:color w:val="000000"/>
                <w:sz w:val="20"/>
              </w:rPr>
              <w:t>Medium</w:t>
            </w:r>
            <w:bookmarkStart w:id="31" w:name="IACheckMedium"/>
            <w:r w:rsidRPr="00817638">
              <w:rPr>
                <w:rStyle w:val="IAIOCheckMediumChar"/>
                <w:b w:val="0"/>
                <w:sz w:val="20"/>
              </w:rPr>
              <w:fldChar w:fldCharType="begin">
                <w:ffData>
                  <w:name w:val="IACheckMedium"/>
                  <w:enabled/>
                  <w:calcOnExit w:val="0"/>
                  <w:ddList>
                    <w:listEntry w:val="Yes/No"/>
                    <w:listEntry w:val="Yes"/>
                    <w:listEntry w:val="No"/>
                  </w:ddList>
                </w:ffData>
              </w:fldChar>
            </w:r>
            <w:r w:rsidRPr="00817638">
              <w:rPr>
                <w:rStyle w:val="IAIOCheckMediumChar"/>
                <w:b w:val="0"/>
                <w:sz w:val="20"/>
              </w:rPr>
              <w:instrText xml:space="preserve"> FORMDROPDOWN </w:instrText>
            </w:r>
            <w:r w:rsidRPr="00817638">
              <w:rPr>
                <w:rStyle w:val="IAIOCheckMediumChar"/>
                <w:b w:val="0"/>
                <w:sz w:val="20"/>
              </w:rPr>
            </w:r>
            <w:r w:rsidRPr="00817638">
              <w:rPr>
                <w:rStyle w:val="IAIOCheckMediumChar"/>
                <w:b w:val="0"/>
                <w:sz w:val="20"/>
              </w:rPr>
              <w:fldChar w:fldCharType="end"/>
            </w:r>
            <w:bookmarkEnd w:id="31"/>
          </w:p>
        </w:tc>
        <w:tc>
          <w:tcPr>
            <w:tcW w:w="983" w:type="dxa"/>
            <w:shd w:val="clear" w:color="auto" w:fill="E0E0E0"/>
            <w:vAlign w:val="center"/>
          </w:tcPr>
          <w:p w14:paraId="2459DF36" w14:textId="77777777" w:rsidR="00422963" w:rsidRPr="00720FFE" w:rsidRDefault="00422963" w:rsidP="00422963">
            <w:pPr>
              <w:pStyle w:val="IATableLines"/>
              <w:rPr>
                <w:b/>
                <w:color w:val="000000"/>
                <w:sz w:val="20"/>
              </w:rPr>
            </w:pPr>
            <w:r w:rsidRPr="00720FFE">
              <w:rPr>
                <w:b/>
                <w:color w:val="000000"/>
                <w:sz w:val="20"/>
              </w:rPr>
              <w:t>Large</w:t>
            </w:r>
            <w:bookmarkStart w:id="32" w:name="IACheckLarge"/>
            <w:r w:rsidRPr="00817638">
              <w:rPr>
                <w:rStyle w:val="IAIOCheckLargeChar"/>
                <w:b w:val="0"/>
                <w:sz w:val="20"/>
              </w:rPr>
              <w:fldChar w:fldCharType="begin">
                <w:ffData>
                  <w:name w:val="IACheckLarge"/>
                  <w:enabled/>
                  <w:calcOnExit w:val="0"/>
                  <w:ddList>
                    <w:listEntry w:val="Yes/No"/>
                    <w:listEntry w:val="Yes"/>
                    <w:listEntry w:val="No"/>
                  </w:ddList>
                </w:ffData>
              </w:fldChar>
            </w:r>
            <w:r w:rsidRPr="00817638">
              <w:rPr>
                <w:rStyle w:val="IAIOCheckLargeChar"/>
                <w:b w:val="0"/>
                <w:sz w:val="20"/>
              </w:rPr>
              <w:instrText xml:space="preserve"> FORMDROPDOWN </w:instrText>
            </w:r>
            <w:r w:rsidRPr="00817638">
              <w:rPr>
                <w:rStyle w:val="IAIOCheckLargeChar"/>
                <w:b w:val="0"/>
                <w:sz w:val="20"/>
              </w:rPr>
            </w:r>
            <w:r w:rsidRPr="00817638">
              <w:rPr>
                <w:rStyle w:val="IAIOCheckLargeChar"/>
                <w:b w:val="0"/>
                <w:sz w:val="20"/>
              </w:rPr>
              <w:fldChar w:fldCharType="end"/>
            </w:r>
            <w:bookmarkEnd w:id="32"/>
          </w:p>
        </w:tc>
      </w:tr>
      <w:tr w:rsidR="00422963" w14:paraId="04A0FCB5" w14:textId="77777777">
        <w:tblPrEx>
          <w:shd w:val="clear" w:color="auto" w:fill="auto"/>
        </w:tblPrEx>
        <w:trPr>
          <w:trHeight w:hRule="exact" w:val="567"/>
        </w:trPr>
        <w:tc>
          <w:tcPr>
            <w:tcW w:w="7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0DB9362" w14:textId="77777777" w:rsidR="00422963" w:rsidRDefault="00422963" w:rsidP="00422963">
            <w:pPr>
              <w:pStyle w:val="IATableText"/>
              <w:spacing w:before="0" w:after="0"/>
              <w:rPr>
                <w:rFonts w:eastAsia="Times New Roman"/>
                <w:sz w:val="16"/>
                <w:szCs w:val="16"/>
              </w:rPr>
            </w:pPr>
            <w:r>
              <w:rPr>
                <w:rFonts w:cs="Arial"/>
                <w:sz w:val="20"/>
              </w:rPr>
              <w:t>What is the CO</w:t>
            </w:r>
            <w:r w:rsidRPr="00FC07D5">
              <w:rPr>
                <w:rFonts w:cs="Arial"/>
                <w:sz w:val="20"/>
                <w:vertAlign w:val="subscript"/>
              </w:rPr>
              <w:t>2</w:t>
            </w:r>
            <w:r>
              <w:rPr>
                <w:rFonts w:cs="Arial"/>
                <w:sz w:val="20"/>
              </w:rPr>
              <w:t xml:space="preserve"> equivalent change in greenhouse gas emissions? </w:t>
            </w:r>
            <w:r>
              <w:rPr>
                <w:rFonts w:cs="Arial"/>
                <w:sz w:val="20"/>
              </w:rPr>
              <w:br/>
              <w:t>(Million tonnes CO</w:t>
            </w:r>
            <w:r w:rsidRPr="00FC07D5">
              <w:rPr>
                <w:rFonts w:cs="Arial"/>
                <w:sz w:val="20"/>
                <w:vertAlign w:val="subscript"/>
              </w:rPr>
              <w:t>2</w:t>
            </w:r>
            <w:r>
              <w:rPr>
                <w:rFonts w:cs="Arial"/>
                <w:sz w:val="20"/>
              </w:rPr>
              <w:t xml:space="preserve"> equivalent)</w:t>
            </w:r>
            <w:r>
              <w:rPr>
                <w:spacing w:val="0"/>
                <w:sz w:val="18"/>
              </w:rPr>
              <w:t xml:space="preserve">  </w:t>
            </w:r>
          </w:p>
        </w:tc>
        <w:tc>
          <w:tcPr>
            <w:tcW w:w="1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2B207AC" w14:textId="77777777" w:rsidR="00422963" w:rsidRDefault="00422963" w:rsidP="00422963">
            <w:pPr>
              <w:pStyle w:val="IATableLabel"/>
            </w:pPr>
            <w:r>
              <w:t xml:space="preserve">Traded:   </w:t>
            </w:r>
            <w:r>
              <w:br/>
            </w:r>
            <w:bookmarkStart w:id="33" w:name="IACO2Traded"/>
            <w:r w:rsidRPr="00335C9A">
              <w:rPr>
                <w:rStyle w:val="IAIOCO2TradedChar"/>
                <w:b w:val="0"/>
                <w:sz w:val="20"/>
              </w:rPr>
              <w:fldChar w:fldCharType="begin">
                <w:ffData>
                  <w:name w:val="IACO2Traded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335C9A">
              <w:rPr>
                <w:rStyle w:val="IAIOCO2TradedChar"/>
                <w:b w:val="0"/>
                <w:sz w:val="20"/>
              </w:rPr>
              <w:instrText xml:space="preserve"> FORMTEXT </w:instrText>
            </w:r>
            <w:r w:rsidRPr="00335C9A">
              <w:rPr>
                <w:rStyle w:val="IAIOCO2TradedChar"/>
                <w:b w:val="0"/>
                <w:sz w:val="20"/>
              </w:rPr>
            </w:r>
            <w:r w:rsidRPr="00335C9A">
              <w:rPr>
                <w:rStyle w:val="IAIOCO2TradedChar"/>
                <w:b w:val="0"/>
                <w:sz w:val="20"/>
              </w:rPr>
              <w:fldChar w:fldCharType="separate"/>
            </w:r>
            <w:r w:rsidRPr="00335C9A">
              <w:rPr>
                <w:rStyle w:val="IAIOCO2TradedChar"/>
                <w:b w:val="0"/>
                <w:sz w:val="20"/>
              </w:rPr>
              <w:t> </w:t>
            </w:r>
            <w:r w:rsidRPr="00335C9A">
              <w:rPr>
                <w:rStyle w:val="IAIOCO2TradedChar"/>
                <w:b w:val="0"/>
                <w:sz w:val="20"/>
              </w:rPr>
              <w:t> </w:t>
            </w:r>
            <w:r w:rsidRPr="00335C9A">
              <w:rPr>
                <w:rStyle w:val="IAIOCO2TradedChar"/>
                <w:b w:val="0"/>
                <w:sz w:val="20"/>
              </w:rPr>
              <w:t> </w:t>
            </w:r>
            <w:r w:rsidRPr="00335C9A">
              <w:rPr>
                <w:rStyle w:val="IAIOCO2TradedChar"/>
                <w:b w:val="0"/>
                <w:sz w:val="20"/>
              </w:rPr>
              <w:t> </w:t>
            </w:r>
            <w:r w:rsidRPr="00335C9A">
              <w:rPr>
                <w:rStyle w:val="IAIOCO2TradedChar"/>
                <w:b w:val="0"/>
                <w:sz w:val="20"/>
              </w:rPr>
              <w:t> </w:t>
            </w:r>
            <w:r w:rsidRPr="00335C9A">
              <w:rPr>
                <w:rStyle w:val="IAIOCO2TradedChar"/>
                <w:b w:val="0"/>
                <w:sz w:val="20"/>
              </w:rPr>
              <w:fldChar w:fldCharType="end"/>
            </w:r>
            <w:bookmarkEnd w:id="33"/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2DD08A1" w14:textId="77777777" w:rsidR="00422963" w:rsidRDefault="00422963" w:rsidP="00422963">
            <w:pPr>
              <w:pStyle w:val="IATableLabel"/>
            </w:pPr>
            <w:r>
              <w:t xml:space="preserve">Non-traded:   </w:t>
            </w:r>
            <w:r>
              <w:br/>
            </w:r>
            <w:bookmarkStart w:id="34" w:name="IACO2NonTraded"/>
            <w:r>
              <w:rPr>
                <w:rStyle w:val="IAIOCO2TradedChar"/>
                <w:b w:val="0"/>
                <w:sz w:val="20"/>
              </w:rPr>
              <w:fldChar w:fldCharType="begin">
                <w:ffData>
                  <w:name w:val="IACO2NonTraded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rStyle w:val="IAIOCO2TradedChar"/>
                <w:b w:val="0"/>
                <w:sz w:val="20"/>
              </w:rPr>
              <w:instrText xml:space="preserve"> FORMTEXT </w:instrText>
            </w:r>
            <w:r w:rsidRPr="008155E3">
              <w:rPr>
                <w:b w:val="0"/>
              </w:rPr>
            </w:r>
            <w:r>
              <w:rPr>
                <w:rStyle w:val="IAIOCO2TradedChar"/>
                <w:b w:val="0"/>
                <w:sz w:val="20"/>
              </w:rPr>
              <w:fldChar w:fldCharType="separate"/>
            </w:r>
            <w:r>
              <w:rPr>
                <w:rStyle w:val="IAIOCO2TradedChar"/>
                <w:b w:val="0"/>
                <w:noProof/>
                <w:sz w:val="20"/>
              </w:rPr>
              <w:t> </w:t>
            </w:r>
            <w:r>
              <w:rPr>
                <w:rStyle w:val="IAIOCO2TradedChar"/>
                <w:b w:val="0"/>
                <w:noProof/>
                <w:sz w:val="20"/>
              </w:rPr>
              <w:t> </w:t>
            </w:r>
            <w:r>
              <w:rPr>
                <w:rStyle w:val="IAIOCO2TradedChar"/>
                <w:b w:val="0"/>
                <w:noProof/>
                <w:sz w:val="20"/>
              </w:rPr>
              <w:t> </w:t>
            </w:r>
            <w:r>
              <w:rPr>
                <w:rStyle w:val="IAIOCO2TradedChar"/>
                <w:b w:val="0"/>
                <w:noProof/>
                <w:sz w:val="20"/>
              </w:rPr>
              <w:t> </w:t>
            </w:r>
            <w:r>
              <w:rPr>
                <w:rStyle w:val="IAIOCO2TradedChar"/>
                <w:b w:val="0"/>
                <w:noProof/>
                <w:sz w:val="20"/>
              </w:rPr>
              <w:t> </w:t>
            </w:r>
            <w:r>
              <w:rPr>
                <w:rStyle w:val="IAIOCO2TradedChar"/>
                <w:b w:val="0"/>
                <w:sz w:val="20"/>
              </w:rPr>
              <w:fldChar w:fldCharType="end"/>
            </w:r>
            <w:bookmarkEnd w:id="34"/>
          </w:p>
        </w:tc>
      </w:tr>
    </w:tbl>
    <w:p w14:paraId="2F0B54AB" w14:textId="77777777" w:rsidR="00452B35" w:rsidRPr="00DF2F4B" w:rsidRDefault="00452B35">
      <w:pPr>
        <w:pStyle w:val="IASign-off"/>
        <w:rPr>
          <w:sz w:val="20"/>
        </w:rPr>
      </w:pPr>
      <w:bookmarkStart w:id="35" w:name="SignOfftext"/>
      <w:bookmarkEnd w:id="27"/>
      <w:r w:rsidRPr="00DF2F4B">
        <w:rPr>
          <w:sz w:val="20"/>
        </w:rPr>
        <w:t>I have read the Impact Assessment and I am satisfied that, given the available evidence, it represents a reasonable view of the likely costs, benefits and impact of the leading options.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97"/>
        <w:gridCol w:w="2291"/>
        <w:gridCol w:w="1276"/>
        <w:gridCol w:w="1841"/>
      </w:tblGrid>
      <w:tr w:rsidR="00452B35" w14:paraId="199998D2" w14:textId="77777777" w:rsidTr="008B0B60">
        <w:tblPrEx>
          <w:tblCellMar>
            <w:top w:w="0" w:type="dxa"/>
            <w:bottom w:w="0" w:type="dxa"/>
          </w:tblCellMar>
        </w:tblPrEx>
        <w:trPr>
          <w:trHeight w:hRule="exact" w:val="767"/>
        </w:trPr>
        <w:tc>
          <w:tcPr>
            <w:tcW w:w="2350" w:type="pct"/>
            <w:vAlign w:val="bottom"/>
          </w:tcPr>
          <w:p w14:paraId="60BBDE57" w14:textId="77777777" w:rsidR="00452B35" w:rsidRDefault="00452B35" w:rsidP="00A94548">
            <w:pPr>
              <w:pStyle w:val="IASignature"/>
              <w:tabs>
                <w:tab w:val="clear" w:pos="6804"/>
                <w:tab w:val="left" w:leader="dot" w:pos="7380"/>
              </w:tabs>
            </w:pPr>
            <w:r w:rsidRPr="00455EAA">
              <w:t>Signed by the</w:t>
            </w:r>
            <w:r>
              <w:t xml:space="preserve"> responsible </w:t>
            </w:r>
            <w:r w:rsidR="00A94548">
              <w:fldChar w:fldCharType="begin">
                <w:ffData>
                  <w:name w:val="IASignedBy"/>
                  <w:enabled/>
                  <w:calcOnExit w:val="0"/>
                  <w:ddList>
                    <w:listEntry w:val="SELECT SIGNATORY"/>
                    <w:listEntry w:val="Chair"/>
                    <w:listEntry w:val="Chief Executive"/>
                    <w:listEntry w:val="Minister"/>
                  </w:ddList>
                </w:ffData>
              </w:fldChar>
            </w:r>
            <w:bookmarkStart w:id="36" w:name="IASignedBy"/>
            <w:r w:rsidR="00A94548">
              <w:instrText xml:space="preserve"> FORMDROPDOWN </w:instrText>
            </w:r>
            <w:r w:rsidR="00A94548">
              <w:fldChar w:fldCharType="end"/>
            </w:r>
            <w:bookmarkEnd w:id="36"/>
            <w:r w:rsidRPr="00455EAA">
              <w:t>:</w:t>
            </w:r>
          </w:p>
        </w:tc>
        <w:tc>
          <w:tcPr>
            <w:tcW w:w="1122" w:type="pct"/>
            <w:tcBorders>
              <w:bottom w:val="dashSmallGap" w:sz="4" w:space="0" w:color="auto"/>
            </w:tcBorders>
            <w:vAlign w:val="bottom"/>
          </w:tcPr>
          <w:p w14:paraId="224D8E9E" w14:textId="77777777" w:rsidR="00452B35" w:rsidRPr="00AB4A42" w:rsidRDefault="00452B35" w:rsidP="00C13EF0">
            <w:pPr>
              <w:pStyle w:val="IAIOtextSign"/>
            </w:pPr>
          </w:p>
        </w:tc>
        <w:tc>
          <w:tcPr>
            <w:tcW w:w="625" w:type="pct"/>
            <w:vAlign w:val="bottom"/>
          </w:tcPr>
          <w:p w14:paraId="1465032A" w14:textId="77777777" w:rsidR="00452B35" w:rsidRDefault="00452B35" w:rsidP="00C13EF0">
            <w:pPr>
              <w:pStyle w:val="IASignature"/>
              <w:tabs>
                <w:tab w:val="clear" w:pos="6804"/>
                <w:tab w:val="left" w:leader="dot" w:pos="7380"/>
              </w:tabs>
            </w:pPr>
            <w:r>
              <w:t> </w:t>
            </w:r>
            <w:r w:rsidRPr="00455EAA">
              <w:t>Date:</w:t>
            </w:r>
          </w:p>
        </w:tc>
        <w:bookmarkStart w:id="37" w:name="SigDate"/>
        <w:tc>
          <w:tcPr>
            <w:tcW w:w="902" w:type="pct"/>
            <w:tcBorders>
              <w:bottom w:val="dashSmallGap" w:sz="4" w:space="0" w:color="auto"/>
            </w:tcBorders>
            <w:vAlign w:val="bottom"/>
          </w:tcPr>
          <w:p w14:paraId="02372BD7" w14:textId="77777777" w:rsidR="00452B35" w:rsidRPr="005D0BD1" w:rsidRDefault="00452B35" w:rsidP="00C13EF0">
            <w:pPr>
              <w:pStyle w:val="IAIOSigDate"/>
            </w:pPr>
            <w:r>
              <w:fldChar w:fldCharType="begin">
                <w:ffData>
                  <w:name w:val="SigDate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C03042">
              <w:t xml:space="preserve"> </w:t>
            </w:r>
            <w:r>
              <w:fldChar w:fldCharType="end"/>
            </w:r>
            <w:bookmarkEnd w:id="37"/>
          </w:p>
        </w:tc>
      </w:tr>
      <w:bookmarkEnd w:id="35"/>
    </w:tbl>
    <w:p w14:paraId="34886F3B" w14:textId="77777777" w:rsidR="00F1328C" w:rsidRDefault="00F1328C" w:rsidP="005A3880">
      <w:pPr>
        <w:pStyle w:val="Heading1"/>
        <w:spacing w:before="0"/>
        <w:sectPr w:rsidR="00F1328C" w:rsidSect="00A50775">
          <w:headerReference w:type="default" r:id="rId8"/>
          <w:footerReference w:type="default" r:id="rId9"/>
          <w:footnotePr>
            <w:numRestart w:val="eachSect"/>
          </w:footnotePr>
          <w:type w:val="continuous"/>
          <w:pgSz w:w="11907" w:h="16840" w:code="9"/>
          <w:pgMar w:top="680" w:right="851" w:bottom="680" w:left="851" w:header="284" w:footer="284" w:gutter="0"/>
          <w:cols w:space="708"/>
          <w:docGrid w:linePitch="360"/>
        </w:sectPr>
      </w:pPr>
    </w:p>
    <w:p w14:paraId="71200B17" w14:textId="77777777" w:rsidR="001844B6" w:rsidRDefault="001844B6" w:rsidP="005A3880">
      <w:pPr>
        <w:pStyle w:val="Heading1"/>
        <w:spacing w:before="0"/>
      </w:pPr>
      <w:r>
        <w:lastRenderedPageBreak/>
        <w:t>Summary: Analysis &amp; Evidence</w:t>
      </w:r>
      <w:r>
        <w:tab/>
      </w:r>
      <w:r w:rsidRPr="00E3545D">
        <w:rPr>
          <w:rFonts w:ascii="Arial" w:hAnsi="Arial"/>
          <w:b w:val="0"/>
          <w:bCs w:val="0"/>
        </w:rPr>
        <w:t xml:space="preserve">Policy Option </w:t>
      </w:r>
      <w:r>
        <w:rPr>
          <w:rFonts w:ascii="Arial" w:hAnsi="Arial"/>
          <w:b w:val="0"/>
          <w:bCs w:val="0"/>
        </w:rPr>
        <w:fldChar w:fldCharType="begin"/>
      </w:r>
      <w:r>
        <w:rPr>
          <w:rFonts w:ascii="Arial" w:hAnsi="Arial"/>
          <w:b w:val="0"/>
          <w:bCs w:val="0"/>
        </w:rPr>
        <w:instrText xml:space="preserve"> SEQ Policy </w:instrText>
      </w:r>
      <w:r>
        <w:rPr>
          <w:rFonts w:ascii="Arial" w:hAnsi="Arial"/>
          <w:b w:val="0"/>
          <w:bCs w:val="0"/>
        </w:rPr>
        <w:fldChar w:fldCharType="separate"/>
      </w:r>
      <w:r w:rsidR="00BC4C44">
        <w:rPr>
          <w:rFonts w:ascii="Arial" w:hAnsi="Arial"/>
          <w:b w:val="0"/>
          <w:bCs w:val="0"/>
          <w:noProof/>
        </w:rPr>
        <w:t>1</w:t>
      </w:r>
      <w:r>
        <w:rPr>
          <w:rFonts w:ascii="Arial" w:hAnsi="Arial"/>
          <w:b w:val="0"/>
          <w:bCs w:val="0"/>
        </w:rPr>
        <w:fldChar w:fldCharType="end"/>
      </w:r>
    </w:p>
    <w:p w14:paraId="75565754" w14:textId="77777777" w:rsidR="001844B6" w:rsidRDefault="001844B6" w:rsidP="005A3880">
      <w:pPr>
        <w:pStyle w:val="IAHeadLabel"/>
        <w:spacing w:before="50"/>
      </w:pPr>
      <w:r w:rsidRPr="00892576">
        <w:t xml:space="preserve">Description: </w:t>
      </w:r>
      <w:r w:rsidRPr="006B70AF">
        <w:t xml:space="preserve"> </w:t>
      </w:r>
      <w:bookmarkStart w:id="38" w:name="Text70"/>
      <w:r w:rsidR="0071468E">
        <w:rPr>
          <w:rStyle w:val="IAPODescriptionCharChar"/>
          <w:b w:val="0"/>
        </w:rPr>
        <w:fldChar w:fldCharType="begin">
          <w:ffData>
            <w:name w:val="Text70"/>
            <w:enabled/>
            <w:calcOnExit w:val="0"/>
            <w:textInput>
              <w:maxLength w:val="230"/>
            </w:textInput>
          </w:ffData>
        </w:fldChar>
      </w:r>
      <w:r w:rsidR="0071468E">
        <w:rPr>
          <w:rStyle w:val="IAPODescriptionCharChar"/>
          <w:b w:val="0"/>
        </w:rPr>
        <w:instrText xml:space="preserve"> FORMTEXT </w:instrText>
      </w:r>
      <w:r w:rsidR="00864321" w:rsidRPr="0071468E">
        <w:rPr>
          <w:b w:val="0"/>
        </w:rPr>
      </w:r>
      <w:r w:rsidR="0071468E">
        <w:rPr>
          <w:rStyle w:val="IAPODescriptionCharChar"/>
          <w:b w:val="0"/>
        </w:rPr>
        <w:fldChar w:fldCharType="separate"/>
      </w:r>
      <w:r w:rsidR="0071468E">
        <w:rPr>
          <w:rStyle w:val="IAPODescriptionCharChar"/>
          <w:b w:val="0"/>
          <w:noProof/>
        </w:rPr>
        <w:t> </w:t>
      </w:r>
      <w:r w:rsidR="0071468E">
        <w:rPr>
          <w:rStyle w:val="IAPODescriptionCharChar"/>
          <w:b w:val="0"/>
          <w:noProof/>
        </w:rPr>
        <w:t> </w:t>
      </w:r>
      <w:r w:rsidR="0071468E">
        <w:rPr>
          <w:rStyle w:val="IAPODescriptionCharChar"/>
          <w:b w:val="0"/>
          <w:noProof/>
        </w:rPr>
        <w:t> </w:t>
      </w:r>
      <w:r w:rsidR="0071468E">
        <w:rPr>
          <w:rStyle w:val="IAPODescriptionCharChar"/>
          <w:b w:val="0"/>
          <w:noProof/>
        </w:rPr>
        <w:t> </w:t>
      </w:r>
      <w:r w:rsidR="0071468E">
        <w:rPr>
          <w:rStyle w:val="IAPODescriptionCharChar"/>
          <w:b w:val="0"/>
          <w:noProof/>
        </w:rPr>
        <w:t> </w:t>
      </w:r>
      <w:r w:rsidR="0071468E">
        <w:rPr>
          <w:rStyle w:val="IAPODescriptionCharChar"/>
          <w:b w:val="0"/>
        </w:rPr>
        <w:fldChar w:fldCharType="end"/>
      </w:r>
      <w:bookmarkEnd w:id="38"/>
    </w:p>
    <w:p w14:paraId="0C6139F7" w14:textId="77777777" w:rsidR="001844B6" w:rsidRDefault="001844B6" w:rsidP="005A3880">
      <w:pPr>
        <w:pStyle w:val="IAHeadLabel"/>
        <w:spacing w:before="50"/>
      </w:pPr>
      <w:r>
        <w:t>FULL ECONOMIC ASSESSMENT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1260"/>
        <w:gridCol w:w="1440"/>
        <w:gridCol w:w="1800"/>
        <w:gridCol w:w="1827"/>
        <w:gridCol w:w="2633"/>
      </w:tblGrid>
      <w:tr w:rsidR="001844B6" w:rsidRPr="007E190E" w14:paraId="597BB393" w14:textId="77777777" w:rsidTr="007E190E">
        <w:trPr>
          <w:trHeight w:hRule="exact" w:val="312"/>
        </w:trPr>
        <w:tc>
          <w:tcPr>
            <w:tcW w:w="1265" w:type="dxa"/>
            <w:vMerge w:val="restart"/>
            <w:shd w:val="clear" w:color="auto" w:fill="auto"/>
          </w:tcPr>
          <w:p w14:paraId="08F9635E" w14:textId="77777777" w:rsidR="001844B6" w:rsidRPr="00826F71" w:rsidRDefault="001844B6" w:rsidP="005A3880">
            <w:pPr>
              <w:pStyle w:val="POPBY"/>
            </w:pPr>
            <w:r w:rsidRPr="00826F71">
              <w:t>Price Base Year</w:t>
            </w:r>
            <w:r>
              <w:t xml:space="preserve">  </w:t>
            </w:r>
            <w:r w:rsidRPr="007E190E">
              <w:rPr>
                <w:b w:val="0"/>
              </w:rPr>
              <w:fldChar w:fldCharType="begin">
                <w:ffData>
                  <w:name w:val="Text55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7E190E">
              <w:rPr>
                <w:b w:val="0"/>
              </w:rPr>
              <w:instrText xml:space="preserve"> FORMTEXT </w:instrText>
            </w:r>
            <w:r w:rsidRPr="007E190E">
              <w:rPr>
                <w:b w:val="0"/>
              </w:rPr>
            </w:r>
            <w:r w:rsidRPr="007E190E">
              <w:rPr>
                <w:b w:val="0"/>
              </w:rPr>
              <w:fldChar w:fldCharType="separate"/>
            </w:r>
            <w:r w:rsidRPr="007E190E">
              <w:rPr>
                <w:b w:val="0"/>
                <w:noProof/>
              </w:rPr>
              <w:t> </w:t>
            </w:r>
            <w:r w:rsidRPr="007E190E">
              <w:rPr>
                <w:b w:val="0"/>
                <w:noProof/>
              </w:rPr>
              <w:t> </w:t>
            </w:r>
            <w:r w:rsidRPr="007E190E">
              <w:rPr>
                <w:b w:val="0"/>
                <w:noProof/>
              </w:rPr>
              <w:t> </w:t>
            </w:r>
            <w:r w:rsidRPr="007E190E">
              <w:rPr>
                <w:b w:val="0"/>
                <w:noProof/>
              </w:rPr>
              <w:t> </w:t>
            </w:r>
            <w:r w:rsidRPr="007E190E">
              <w:rPr>
                <w:b w:val="0"/>
              </w:rPr>
              <w:fldChar w:fldCharType="end"/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6265CE2F" w14:textId="77777777" w:rsidR="001844B6" w:rsidRPr="00826F71" w:rsidRDefault="001844B6" w:rsidP="005A3880">
            <w:pPr>
              <w:pStyle w:val="POPVBY"/>
            </w:pPr>
            <w:r w:rsidRPr="00826F71">
              <w:t>PV Base Year</w:t>
            </w:r>
            <w:r>
              <w:t xml:space="preserve">  </w:t>
            </w:r>
            <w:r w:rsidRPr="007E190E">
              <w:rPr>
                <w:b w:val="0"/>
              </w:rPr>
              <w:fldChar w:fldCharType="begin">
                <w:ffData>
                  <w:name w:val="Text56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7E190E">
              <w:rPr>
                <w:b w:val="0"/>
              </w:rPr>
              <w:instrText xml:space="preserve"> FORMTEXT </w:instrText>
            </w:r>
            <w:r w:rsidRPr="007E190E">
              <w:rPr>
                <w:b w:val="0"/>
              </w:rPr>
            </w:r>
            <w:r w:rsidRPr="007E190E">
              <w:rPr>
                <w:b w:val="0"/>
              </w:rPr>
              <w:fldChar w:fldCharType="separate"/>
            </w:r>
            <w:r w:rsidRPr="007E190E">
              <w:rPr>
                <w:b w:val="0"/>
                <w:noProof/>
              </w:rPr>
              <w:t> </w:t>
            </w:r>
            <w:r w:rsidRPr="007E190E">
              <w:rPr>
                <w:b w:val="0"/>
                <w:noProof/>
              </w:rPr>
              <w:t> </w:t>
            </w:r>
            <w:r w:rsidRPr="007E190E">
              <w:rPr>
                <w:b w:val="0"/>
                <w:noProof/>
              </w:rPr>
              <w:t> </w:t>
            </w:r>
            <w:r w:rsidRPr="007E190E">
              <w:rPr>
                <w:b w:val="0"/>
                <w:noProof/>
              </w:rPr>
              <w:t> </w:t>
            </w:r>
            <w:r w:rsidRPr="007E190E">
              <w:rPr>
                <w:b w:val="0"/>
              </w:rPr>
              <w:fldChar w:fldCharType="end"/>
            </w:r>
          </w:p>
        </w:tc>
        <w:tc>
          <w:tcPr>
            <w:tcW w:w="1440" w:type="dxa"/>
            <w:vMerge w:val="restart"/>
            <w:tcBorders>
              <w:right w:val="single" w:sz="12" w:space="0" w:color="auto"/>
            </w:tcBorders>
            <w:shd w:val="clear" w:color="auto" w:fill="auto"/>
          </w:tcPr>
          <w:p w14:paraId="76A3D463" w14:textId="77777777" w:rsidR="001844B6" w:rsidRPr="00826F71" w:rsidRDefault="001844B6" w:rsidP="005A3880">
            <w:pPr>
              <w:pStyle w:val="POTPY"/>
            </w:pPr>
            <w:r w:rsidRPr="00826F71">
              <w:t>Time Period Years</w:t>
            </w:r>
            <w:r>
              <w:t xml:space="preserve">  </w:t>
            </w:r>
            <w:r w:rsidRPr="007E190E">
              <w:rPr>
                <w:b w:val="0"/>
              </w:rPr>
              <w:fldChar w:fldCharType="begin">
                <w:ffData>
                  <w:name w:val="Text5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7E190E">
              <w:rPr>
                <w:b w:val="0"/>
              </w:rPr>
              <w:instrText xml:space="preserve"> FORMTEXT </w:instrText>
            </w:r>
            <w:r w:rsidRPr="007E190E">
              <w:rPr>
                <w:b w:val="0"/>
              </w:rPr>
            </w:r>
            <w:r w:rsidRPr="007E190E">
              <w:rPr>
                <w:b w:val="0"/>
              </w:rPr>
              <w:fldChar w:fldCharType="separate"/>
            </w:r>
            <w:r w:rsidRPr="007E190E">
              <w:rPr>
                <w:b w:val="0"/>
                <w:noProof/>
              </w:rPr>
              <w:t> </w:t>
            </w:r>
            <w:r w:rsidRPr="007E190E">
              <w:rPr>
                <w:b w:val="0"/>
                <w:noProof/>
              </w:rPr>
              <w:t> </w:t>
            </w:r>
            <w:r w:rsidRPr="007E190E">
              <w:rPr>
                <w:b w:val="0"/>
                <w:noProof/>
              </w:rPr>
              <w:t> </w:t>
            </w:r>
            <w:r w:rsidRPr="007E190E">
              <w:rPr>
                <w:b w:val="0"/>
                <w:noProof/>
              </w:rPr>
              <w:t> </w:t>
            </w:r>
            <w:r w:rsidRPr="007E190E">
              <w:rPr>
                <w:b w:val="0"/>
              </w:rPr>
              <w:fldChar w:fldCharType="end"/>
            </w:r>
          </w:p>
        </w:tc>
        <w:tc>
          <w:tcPr>
            <w:tcW w:w="626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0617C8B6" w14:textId="77777777" w:rsidR="001844B6" w:rsidRPr="00826F71" w:rsidRDefault="001844B6" w:rsidP="007E190E">
            <w:pPr>
              <w:pStyle w:val="IATableLabel"/>
              <w:jc w:val="center"/>
            </w:pPr>
            <w:r w:rsidRPr="00826F71">
              <w:t xml:space="preserve">Net </w:t>
            </w:r>
            <w:r w:rsidRPr="0075393B">
              <w:t>B</w:t>
            </w:r>
            <w:r w:rsidRPr="00826F71">
              <w:t>enefit (</w:t>
            </w:r>
            <w:r>
              <w:t>Present Value (</w:t>
            </w:r>
            <w:r w:rsidRPr="00826F71">
              <w:t>PV</w:t>
            </w:r>
            <w:r>
              <w:t>)</w:t>
            </w:r>
            <w:r w:rsidRPr="00826F71">
              <w:t>)</w:t>
            </w:r>
            <w:r>
              <w:t xml:space="preserve"> (£m)</w:t>
            </w:r>
          </w:p>
        </w:tc>
      </w:tr>
      <w:tr w:rsidR="001844B6" w:rsidRPr="007E190E" w14:paraId="61454BC9" w14:textId="77777777" w:rsidTr="007E190E">
        <w:trPr>
          <w:trHeight w:hRule="exact" w:val="340"/>
        </w:trPr>
        <w:tc>
          <w:tcPr>
            <w:tcW w:w="1265" w:type="dxa"/>
            <w:vMerge/>
            <w:shd w:val="clear" w:color="auto" w:fill="auto"/>
          </w:tcPr>
          <w:p w14:paraId="79A4F6D9" w14:textId="77777777" w:rsidR="001844B6" w:rsidRPr="007E190E" w:rsidRDefault="001844B6" w:rsidP="007E190E">
            <w:pPr>
              <w:pStyle w:val="IATableNotes"/>
              <w:ind w:left="0"/>
              <w:rPr>
                <w:b/>
                <w:sz w:val="20"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14:paraId="489EEAFA" w14:textId="77777777" w:rsidR="001844B6" w:rsidRPr="007E190E" w:rsidRDefault="001844B6" w:rsidP="007E190E">
            <w:pPr>
              <w:pStyle w:val="IATableNotes"/>
              <w:ind w:left="0"/>
              <w:rPr>
                <w:b/>
                <w:sz w:val="20"/>
              </w:rPr>
            </w:pPr>
          </w:p>
        </w:tc>
        <w:tc>
          <w:tcPr>
            <w:tcW w:w="1440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13A95450" w14:textId="77777777" w:rsidR="001844B6" w:rsidRPr="007E190E" w:rsidRDefault="001844B6" w:rsidP="007E190E">
            <w:pPr>
              <w:pStyle w:val="IATableNotes"/>
              <w:ind w:left="0"/>
              <w:rPr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2142C38" w14:textId="77777777" w:rsidR="001844B6" w:rsidRPr="007E190E" w:rsidRDefault="001844B6" w:rsidP="005A3880">
            <w:pPr>
              <w:pStyle w:val="IATableLabel"/>
              <w:rPr>
                <w:bCs/>
              </w:rPr>
            </w:pPr>
            <w:r w:rsidRPr="00304C1D">
              <w:t>Low:</w:t>
            </w:r>
            <w:r w:rsidRPr="00826F71">
              <w:t xml:space="preserve"> </w:t>
            </w:r>
            <w:r w:rsidRPr="007E190E">
              <w:rPr>
                <w:rStyle w:val="PONBLowCharChar"/>
                <w:b w:val="0"/>
              </w:rPr>
              <w:fldChar w:fldCharType="begin">
                <w:ffData>
                  <w:name w:val="Text58"/>
                  <w:enabled/>
                  <w:calcOnExit w:val="0"/>
                  <w:textInput>
                    <w:default w:val="Optional"/>
                    <w:maxLength w:val="8"/>
                  </w:textInput>
                </w:ffData>
              </w:fldChar>
            </w:r>
            <w:r w:rsidRPr="007E190E">
              <w:rPr>
                <w:rStyle w:val="PONBLowCharChar"/>
                <w:b w:val="0"/>
              </w:rPr>
              <w:instrText xml:space="preserve"> FORMTEXT </w:instrText>
            </w:r>
            <w:r w:rsidRPr="007E190E">
              <w:rPr>
                <w:rStyle w:val="PONBLowCharChar"/>
                <w:b w:val="0"/>
              </w:rPr>
            </w:r>
            <w:r w:rsidRPr="007E190E">
              <w:rPr>
                <w:rStyle w:val="PONBLowCharChar"/>
                <w:b w:val="0"/>
              </w:rPr>
              <w:fldChar w:fldCharType="separate"/>
            </w:r>
            <w:r w:rsidRPr="007E190E">
              <w:rPr>
                <w:rStyle w:val="PONBLowCharChar"/>
                <w:b w:val="0"/>
                <w:noProof/>
              </w:rPr>
              <w:t>Optional</w:t>
            </w:r>
            <w:r w:rsidRPr="007E190E">
              <w:rPr>
                <w:rStyle w:val="PONBLowCharChar"/>
                <w:b w:val="0"/>
              </w:rPr>
              <w:fldChar w:fldCharType="end"/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AF15229" w14:textId="77777777" w:rsidR="001844B6" w:rsidRPr="007E190E" w:rsidRDefault="001844B6" w:rsidP="005A3880">
            <w:pPr>
              <w:pStyle w:val="IATableLabel"/>
              <w:rPr>
                <w:rFonts w:cs="Arial"/>
                <w:bCs/>
                <w:szCs w:val="18"/>
              </w:rPr>
            </w:pPr>
            <w:r w:rsidRPr="00304C1D">
              <w:t>High:</w:t>
            </w:r>
            <w:r w:rsidRPr="00826F71">
              <w:t xml:space="preserve"> </w:t>
            </w:r>
            <w:r w:rsidRPr="007E190E">
              <w:rPr>
                <w:rStyle w:val="PONBHighChar"/>
                <w:b w:val="0"/>
              </w:rPr>
              <w:fldChar w:fldCharType="begin">
                <w:ffData>
                  <w:name w:val="Text59"/>
                  <w:enabled/>
                  <w:calcOnExit w:val="0"/>
                  <w:textInput>
                    <w:default w:val="Optional"/>
                    <w:maxLength w:val="8"/>
                  </w:textInput>
                </w:ffData>
              </w:fldChar>
            </w:r>
            <w:r w:rsidRPr="007E190E">
              <w:rPr>
                <w:rStyle w:val="PONBHighChar"/>
                <w:b w:val="0"/>
              </w:rPr>
              <w:instrText xml:space="preserve"> FORMTEXT </w:instrText>
            </w:r>
            <w:r w:rsidRPr="007E190E">
              <w:rPr>
                <w:rStyle w:val="PONBHighChar"/>
                <w:b w:val="0"/>
              </w:rPr>
            </w:r>
            <w:r w:rsidRPr="007E190E">
              <w:rPr>
                <w:rStyle w:val="PONBHighChar"/>
                <w:b w:val="0"/>
              </w:rPr>
              <w:fldChar w:fldCharType="separate"/>
            </w:r>
            <w:r w:rsidRPr="007E190E">
              <w:rPr>
                <w:rStyle w:val="PONBHighChar"/>
                <w:b w:val="0"/>
                <w:noProof/>
              </w:rPr>
              <w:t>Optional</w:t>
            </w:r>
            <w:r w:rsidRPr="007E190E">
              <w:rPr>
                <w:rStyle w:val="PONBHighChar"/>
                <w:b w:val="0"/>
              </w:rPr>
              <w:fldChar w:fldCharType="end"/>
            </w:r>
          </w:p>
        </w:tc>
        <w:tc>
          <w:tcPr>
            <w:tcW w:w="2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56E9C55C" w14:textId="77777777" w:rsidR="001844B6" w:rsidRPr="007E190E" w:rsidRDefault="001844B6" w:rsidP="005A3880">
            <w:pPr>
              <w:pStyle w:val="IATableLabel"/>
              <w:rPr>
                <w:szCs w:val="18"/>
              </w:rPr>
            </w:pPr>
            <w:r w:rsidRPr="00304C1D">
              <w:t xml:space="preserve">Best </w:t>
            </w:r>
            <w:r>
              <w:t>E</w:t>
            </w:r>
            <w:r w:rsidRPr="00304C1D">
              <w:t>stimate:</w:t>
            </w:r>
            <w:r w:rsidRPr="00826F71">
              <w:t xml:space="preserve"> </w:t>
            </w:r>
            <w:r w:rsidRPr="007E190E">
              <w:rPr>
                <w:rStyle w:val="PONBBestEstChar"/>
                <w:b w:val="0"/>
              </w:rPr>
              <w:fldChar w:fldCharType="begin">
                <w:ffData>
                  <w:name w:val="Text60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E190E">
              <w:rPr>
                <w:rStyle w:val="PONBBestEstChar"/>
                <w:b w:val="0"/>
              </w:rPr>
              <w:instrText xml:space="preserve"> FORMTEXT </w:instrText>
            </w:r>
            <w:r w:rsidRPr="007E190E">
              <w:rPr>
                <w:rStyle w:val="PONBBestEstChar"/>
                <w:b w:val="0"/>
              </w:rPr>
            </w:r>
            <w:r w:rsidRPr="007E190E">
              <w:rPr>
                <w:rStyle w:val="PONBBestEstChar"/>
                <w:b w:val="0"/>
              </w:rPr>
              <w:fldChar w:fldCharType="separate"/>
            </w:r>
            <w:r w:rsidRPr="007E190E">
              <w:rPr>
                <w:rStyle w:val="PONBBestEstChar"/>
                <w:b w:val="0"/>
                <w:noProof/>
              </w:rPr>
              <w:t> </w:t>
            </w:r>
            <w:r w:rsidRPr="007E190E">
              <w:rPr>
                <w:rStyle w:val="PONBBestEstChar"/>
                <w:b w:val="0"/>
                <w:noProof/>
              </w:rPr>
              <w:t> </w:t>
            </w:r>
            <w:r w:rsidRPr="007E190E">
              <w:rPr>
                <w:rStyle w:val="PONBBestEstChar"/>
                <w:b w:val="0"/>
                <w:noProof/>
              </w:rPr>
              <w:t> </w:t>
            </w:r>
            <w:r w:rsidRPr="007E190E">
              <w:rPr>
                <w:rStyle w:val="PONBBestEstChar"/>
                <w:b w:val="0"/>
                <w:noProof/>
              </w:rPr>
              <w:t> </w:t>
            </w:r>
            <w:r w:rsidRPr="007E190E">
              <w:rPr>
                <w:rStyle w:val="PONBBestEstChar"/>
                <w:b w:val="0"/>
                <w:noProof/>
              </w:rPr>
              <w:t> </w:t>
            </w:r>
            <w:r w:rsidRPr="007E190E">
              <w:rPr>
                <w:rStyle w:val="PONBBestEstChar"/>
                <w:b w:val="0"/>
              </w:rPr>
              <w:fldChar w:fldCharType="end"/>
            </w:r>
          </w:p>
        </w:tc>
      </w:tr>
    </w:tbl>
    <w:p w14:paraId="3A795767" w14:textId="77777777" w:rsidR="001844B6" w:rsidRDefault="001844B6" w:rsidP="005A3880">
      <w:pPr>
        <w:pStyle w:val="IASpacer"/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949"/>
        <w:gridCol w:w="790"/>
        <w:gridCol w:w="2865"/>
        <w:gridCol w:w="1776"/>
        <w:gridCol w:w="860"/>
      </w:tblGrid>
      <w:tr w:rsidR="001844B6" w:rsidRPr="007E190E" w14:paraId="1D783DC2" w14:textId="77777777" w:rsidTr="007E190E">
        <w:trPr>
          <w:trHeight w:hRule="exact" w:val="567"/>
        </w:trPr>
        <w:tc>
          <w:tcPr>
            <w:tcW w:w="1995" w:type="dxa"/>
            <w:shd w:val="clear" w:color="auto" w:fill="FFFFFF"/>
          </w:tcPr>
          <w:p w14:paraId="5C1AEE25" w14:textId="77777777" w:rsidR="001844B6" w:rsidRPr="007E190E" w:rsidRDefault="001844B6" w:rsidP="005A3880">
            <w:pPr>
              <w:pStyle w:val="IATableLabel"/>
              <w:rPr>
                <w:sz w:val="24"/>
                <w:szCs w:val="24"/>
              </w:rPr>
            </w:pPr>
            <w:r w:rsidRPr="007E190E">
              <w:rPr>
                <w:sz w:val="24"/>
                <w:szCs w:val="24"/>
              </w:rPr>
              <w:t>COSTS (£m)</w:t>
            </w:r>
          </w:p>
        </w:tc>
        <w:tc>
          <w:tcPr>
            <w:tcW w:w="273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102EF895" w14:textId="77777777" w:rsidR="001844B6" w:rsidRPr="00826F71" w:rsidRDefault="001844B6" w:rsidP="007E190E">
            <w:pPr>
              <w:pStyle w:val="IATableLabel"/>
              <w:tabs>
                <w:tab w:val="right" w:pos="1800"/>
                <w:tab w:val="center" w:pos="2340"/>
              </w:tabs>
              <w:jc w:val="right"/>
            </w:pPr>
            <w:r w:rsidRPr="00826F71">
              <w:t xml:space="preserve">Total Transition </w:t>
            </w:r>
            <w:r>
              <w:br/>
            </w:r>
            <w:r>
              <w:tab/>
            </w:r>
            <w:r w:rsidRPr="007E190E">
              <w:rPr>
                <w:b w:val="0"/>
                <w:sz w:val="18"/>
                <w:szCs w:val="18"/>
              </w:rPr>
              <w:t>(Constant Price)</w:t>
            </w:r>
            <w:r>
              <w:tab/>
            </w:r>
            <w:r w:rsidRPr="007E190E">
              <w:rPr>
                <w:b w:val="0"/>
                <w:sz w:val="18"/>
                <w:szCs w:val="18"/>
              </w:rPr>
              <w:t>Yea</w:t>
            </w:r>
            <w:r w:rsidRPr="007E190E">
              <w:rPr>
                <w:b w:val="0"/>
                <w:bCs/>
                <w:sz w:val="18"/>
                <w:szCs w:val="18"/>
              </w:rPr>
              <w:t>r</w:t>
            </w:r>
            <w:r w:rsidRPr="007E190E">
              <w:rPr>
                <w:b w:val="0"/>
                <w:sz w:val="18"/>
                <w:szCs w:val="18"/>
              </w:rPr>
              <w:t>s</w:t>
            </w:r>
          </w:p>
          <w:p w14:paraId="75031842" w14:textId="77777777" w:rsidR="001844B6" w:rsidRPr="00826F71" w:rsidRDefault="001844B6" w:rsidP="007E190E">
            <w:pPr>
              <w:pStyle w:val="IATableLabel"/>
              <w:jc w:val="right"/>
            </w:pPr>
            <w:r>
              <w:br/>
            </w:r>
          </w:p>
        </w:tc>
        <w:tc>
          <w:tcPr>
            <w:tcW w:w="2865" w:type="dxa"/>
            <w:tcBorders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2C69BA8" w14:textId="77777777" w:rsidR="001844B6" w:rsidRPr="007E190E" w:rsidRDefault="001844B6" w:rsidP="007E190E">
            <w:pPr>
              <w:pStyle w:val="IATableLabel"/>
              <w:jc w:val="right"/>
              <w:rPr>
                <w:rFonts w:cs="Arial"/>
                <w:bCs/>
              </w:rPr>
            </w:pPr>
            <w:r w:rsidRPr="00826F71">
              <w:t>Average Annual</w:t>
            </w:r>
            <w:r w:rsidRPr="000C031E">
              <w:t xml:space="preserve"> </w:t>
            </w:r>
            <w:r>
              <w:br/>
            </w:r>
            <w:r w:rsidRPr="007E190E">
              <w:rPr>
                <w:b w:val="0"/>
                <w:sz w:val="18"/>
                <w:szCs w:val="18"/>
              </w:rPr>
              <w:t xml:space="preserve">(excl. Transition) </w:t>
            </w:r>
            <w:r w:rsidRPr="007E190E">
              <w:rPr>
                <w:rFonts w:cs="Arial"/>
                <w:b w:val="0"/>
                <w:bCs/>
                <w:sz w:val="18"/>
                <w:szCs w:val="18"/>
              </w:rPr>
              <w:t>(Constant Price)</w:t>
            </w:r>
          </w:p>
        </w:tc>
        <w:tc>
          <w:tcPr>
            <w:tcW w:w="2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684E4349" w14:textId="77777777" w:rsidR="001844B6" w:rsidRPr="00826F71" w:rsidRDefault="001844B6" w:rsidP="007E190E">
            <w:pPr>
              <w:pStyle w:val="IATableLabel"/>
              <w:jc w:val="right"/>
            </w:pPr>
            <w:r w:rsidRPr="00826F71">
              <w:t>Total Cost</w:t>
            </w:r>
            <w:r w:rsidRPr="007E190E">
              <w:rPr>
                <w:b w:val="0"/>
                <w:sz w:val="18"/>
                <w:szCs w:val="18"/>
              </w:rPr>
              <w:t xml:space="preserve"> </w:t>
            </w:r>
            <w:r w:rsidRPr="007E190E">
              <w:rPr>
                <w:b w:val="0"/>
                <w:sz w:val="18"/>
                <w:szCs w:val="18"/>
              </w:rPr>
              <w:br/>
              <w:t>(Present Value)</w:t>
            </w:r>
          </w:p>
        </w:tc>
      </w:tr>
      <w:tr w:rsidR="001844B6" w:rsidRPr="007E190E" w14:paraId="04334484" w14:textId="77777777" w:rsidTr="007E190E">
        <w:trPr>
          <w:trHeight w:hRule="exact" w:val="348"/>
        </w:trPr>
        <w:tc>
          <w:tcPr>
            <w:tcW w:w="199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8E60715" w14:textId="77777777" w:rsidR="001844B6" w:rsidRPr="00F63895" w:rsidRDefault="001844B6" w:rsidP="005A3880">
            <w:pPr>
              <w:pStyle w:val="IATableLabel"/>
            </w:pPr>
            <w:r w:rsidRPr="00F63895">
              <w:t xml:space="preserve">Low </w:t>
            </w:r>
          </w:p>
        </w:tc>
        <w:tc>
          <w:tcPr>
            <w:tcW w:w="19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BAA6EAC" w14:textId="77777777" w:rsidR="001844B6" w:rsidRPr="007E190E" w:rsidRDefault="001844B6" w:rsidP="005A3880">
            <w:pPr>
              <w:pStyle w:val="POTTCostsLow"/>
              <w:rPr>
                <w:sz w:val="20"/>
              </w:rPr>
            </w:pPr>
            <w:r w:rsidRPr="007E190E">
              <w:rPr>
                <w:sz w:val="20"/>
              </w:rPr>
              <w:fldChar w:fldCharType="begin">
                <w:ffData>
                  <w:name w:val="Text45"/>
                  <w:enabled/>
                  <w:calcOnExit w:val="0"/>
                  <w:textInput>
                    <w:default w:val="Optional"/>
                    <w:maxLength w:val="14"/>
                  </w:textInput>
                </w:ffData>
              </w:fldChar>
            </w:r>
            <w:r w:rsidRPr="007E190E">
              <w:rPr>
                <w:sz w:val="20"/>
              </w:rPr>
              <w:instrText xml:space="preserve"> FORMTEXT </w:instrText>
            </w:r>
            <w:r w:rsidRPr="007E190E">
              <w:rPr>
                <w:sz w:val="20"/>
              </w:rPr>
            </w:r>
            <w:r w:rsidRPr="007E190E">
              <w:rPr>
                <w:sz w:val="20"/>
              </w:rPr>
              <w:fldChar w:fldCharType="separate"/>
            </w:r>
            <w:r w:rsidRPr="007E190E">
              <w:rPr>
                <w:noProof/>
                <w:sz w:val="20"/>
              </w:rPr>
              <w:t>Optional</w:t>
            </w:r>
            <w:r w:rsidRPr="007E190E">
              <w:rPr>
                <w:sz w:val="20"/>
              </w:rPr>
              <w:fldChar w:fldCharType="end"/>
            </w:r>
          </w:p>
        </w:tc>
        <w:tc>
          <w:tcPr>
            <w:tcW w:w="790" w:type="dxa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74647F3E" w14:textId="77777777" w:rsidR="001844B6" w:rsidRPr="007E190E" w:rsidRDefault="001844B6" w:rsidP="005A3880">
            <w:pPr>
              <w:pStyle w:val="POTTCostsYear"/>
              <w:rPr>
                <w:sz w:val="20"/>
                <w:szCs w:val="20"/>
              </w:rPr>
            </w:pPr>
            <w:r w:rsidRPr="007E190E">
              <w:rPr>
                <w:sz w:val="20"/>
                <w:szCs w:val="20"/>
              </w:rPr>
              <w:fldChar w:fldCharType="begin">
                <w:ffData>
                  <w:name w:val="Text48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7E190E">
              <w:rPr>
                <w:sz w:val="20"/>
                <w:szCs w:val="20"/>
              </w:rPr>
              <w:instrText xml:space="preserve"> FORMTEXT </w:instrText>
            </w:r>
            <w:r w:rsidRPr="007E190E">
              <w:rPr>
                <w:sz w:val="20"/>
                <w:szCs w:val="20"/>
              </w:rPr>
            </w:r>
            <w:r w:rsidRPr="007E190E">
              <w:rPr>
                <w:sz w:val="20"/>
                <w:szCs w:val="20"/>
              </w:rPr>
              <w:fldChar w:fldCharType="separate"/>
            </w:r>
            <w:r w:rsidRPr="007E190E">
              <w:rPr>
                <w:noProof/>
                <w:sz w:val="20"/>
                <w:szCs w:val="20"/>
              </w:rPr>
              <w:t> </w:t>
            </w:r>
            <w:r w:rsidRPr="007E190E">
              <w:rPr>
                <w:noProof/>
                <w:sz w:val="20"/>
                <w:szCs w:val="20"/>
              </w:rPr>
              <w:t> </w:t>
            </w:r>
            <w:r w:rsidRPr="007E190E">
              <w:rPr>
                <w:noProof/>
                <w:sz w:val="20"/>
                <w:szCs w:val="20"/>
              </w:rPr>
              <w:t> </w:t>
            </w:r>
            <w:r w:rsidRPr="007E190E">
              <w:rPr>
                <w:sz w:val="20"/>
                <w:szCs w:val="20"/>
              </w:rPr>
              <w:fldChar w:fldCharType="end"/>
            </w:r>
          </w:p>
        </w:tc>
        <w:tc>
          <w:tcPr>
            <w:tcW w:w="286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7267A8" w14:textId="77777777" w:rsidR="001844B6" w:rsidRPr="007E190E" w:rsidRDefault="001844B6" w:rsidP="005A3880">
            <w:pPr>
              <w:pStyle w:val="POAACostsLow"/>
              <w:rPr>
                <w:sz w:val="20"/>
              </w:rPr>
            </w:pPr>
            <w:r w:rsidRPr="007E190E">
              <w:rPr>
                <w:sz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default w:val="Optional"/>
                    <w:maxLength w:val="14"/>
                  </w:textInput>
                </w:ffData>
              </w:fldChar>
            </w:r>
            <w:r w:rsidRPr="007E190E">
              <w:rPr>
                <w:sz w:val="20"/>
              </w:rPr>
              <w:instrText xml:space="preserve"> FORMTEXT </w:instrText>
            </w:r>
            <w:r w:rsidRPr="007E190E">
              <w:rPr>
                <w:sz w:val="20"/>
              </w:rPr>
            </w:r>
            <w:r w:rsidRPr="007E190E">
              <w:rPr>
                <w:sz w:val="20"/>
              </w:rPr>
              <w:fldChar w:fldCharType="separate"/>
            </w:r>
            <w:r w:rsidRPr="007E190E">
              <w:rPr>
                <w:noProof/>
                <w:sz w:val="20"/>
              </w:rPr>
              <w:t>Optional</w:t>
            </w:r>
            <w:r w:rsidRPr="007E190E">
              <w:rPr>
                <w:sz w:val="20"/>
              </w:rPr>
              <w:fldChar w:fldCharType="end"/>
            </w:r>
          </w:p>
        </w:tc>
        <w:tc>
          <w:tcPr>
            <w:tcW w:w="263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5FF74DF" w14:textId="77777777" w:rsidR="001844B6" w:rsidRPr="007E190E" w:rsidRDefault="001844B6" w:rsidP="005A3880">
            <w:pPr>
              <w:pStyle w:val="POTCCostsLow"/>
              <w:rPr>
                <w:sz w:val="20"/>
              </w:rPr>
            </w:pPr>
            <w:r w:rsidRPr="007E190E">
              <w:rPr>
                <w:sz w:val="20"/>
              </w:rPr>
              <w:fldChar w:fldCharType="begin">
                <w:ffData>
                  <w:name w:val="Text52"/>
                  <w:enabled/>
                  <w:calcOnExit w:val="0"/>
                  <w:textInput>
                    <w:default w:val="Optional"/>
                    <w:maxLength w:val="14"/>
                  </w:textInput>
                </w:ffData>
              </w:fldChar>
            </w:r>
            <w:r w:rsidRPr="007E190E">
              <w:rPr>
                <w:sz w:val="20"/>
              </w:rPr>
              <w:instrText xml:space="preserve"> FORMTEXT </w:instrText>
            </w:r>
            <w:r w:rsidRPr="007E190E">
              <w:rPr>
                <w:sz w:val="20"/>
              </w:rPr>
            </w:r>
            <w:r w:rsidRPr="007E190E">
              <w:rPr>
                <w:sz w:val="20"/>
              </w:rPr>
              <w:fldChar w:fldCharType="separate"/>
            </w:r>
            <w:r w:rsidRPr="007E190E">
              <w:rPr>
                <w:noProof/>
                <w:sz w:val="20"/>
              </w:rPr>
              <w:t>Optional</w:t>
            </w:r>
            <w:r w:rsidRPr="007E190E">
              <w:rPr>
                <w:sz w:val="20"/>
              </w:rPr>
              <w:fldChar w:fldCharType="end"/>
            </w:r>
          </w:p>
        </w:tc>
      </w:tr>
      <w:tr w:rsidR="001844B6" w:rsidRPr="007E190E" w14:paraId="5D011A5D" w14:textId="77777777" w:rsidTr="007E190E">
        <w:trPr>
          <w:trHeight w:hRule="exact" w:val="348"/>
        </w:trPr>
        <w:tc>
          <w:tcPr>
            <w:tcW w:w="1995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DD82397" w14:textId="77777777" w:rsidR="001844B6" w:rsidRPr="00F63895" w:rsidRDefault="001844B6" w:rsidP="005A3880">
            <w:pPr>
              <w:pStyle w:val="IATableLabel"/>
            </w:pPr>
            <w:r w:rsidRPr="00F63895">
              <w:t xml:space="preserve">High </w:t>
            </w:r>
          </w:p>
        </w:tc>
        <w:tc>
          <w:tcPr>
            <w:tcW w:w="1949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7DA3511" w14:textId="77777777" w:rsidR="001844B6" w:rsidRPr="007E190E" w:rsidRDefault="001844B6" w:rsidP="005A3880">
            <w:pPr>
              <w:pStyle w:val="POTTCostsHigh"/>
              <w:rPr>
                <w:sz w:val="20"/>
              </w:rPr>
            </w:pPr>
            <w:r w:rsidRPr="007E190E">
              <w:rPr>
                <w:sz w:val="20"/>
              </w:rPr>
              <w:fldChar w:fldCharType="begin">
                <w:ffData>
                  <w:name w:val="Text46"/>
                  <w:enabled/>
                  <w:calcOnExit w:val="0"/>
                  <w:textInput>
                    <w:default w:val="Optional"/>
                    <w:maxLength w:val="14"/>
                  </w:textInput>
                </w:ffData>
              </w:fldChar>
            </w:r>
            <w:r w:rsidRPr="007E190E">
              <w:rPr>
                <w:sz w:val="20"/>
              </w:rPr>
              <w:instrText xml:space="preserve"> FORMTEXT </w:instrText>
            </w:r>
            <w:r w:rsidRPr="007E190E">
              <w:rPr>
                <w:sz w:val="20"/>
              </w:rPr>
            </w:r>
            <w:r w:rsidRPr="007E190E">
              <w:rPr>
                <w:sz w:val="20"/>
              </w:rPr>
              <w:fldChar w:fldCharType="separate"/>
            </w:r>
            <w:r w:rsidRPr="007E190E">
              <w:rPr>
                <w:noProof/>
                <w:sz w:val="20"/>
              </w:rPr>
              <w:t>Optional</w:t>
            </w:r>
            <w:r w:rsidRPr="007E190E">
              <w:rPr>
                <w:sz w:val="20"/>
              </w:rPr>
              <w:fldChar w:fldCharType="end"/>
            </w:r>
          </w:p>
        </w:tc>
        <w:tc>
          <w:tcPr>
            <w:tcW w:w="790" w:type="dxa"/>
            <w:vMerge/>
            <w:shd w:val="clear" w:color="auto" w:fill="FFFFFF"/>
            <w:vAlign w:val="center"/>
          </w:tcPr>
          <w:p w14:paraId="7932A583" w14:textId="77777777" w:rsidR="001844B6" w:rsidRPr="007E190E" w:rsidRDefault="001844B6" w:rsidP="007E190E">
            <w:pPr>
              <w:pStyle w:val="IATableText"/>
              <w:jc w:val="right"/>
              <w:rPr>
                <w:sz w:val="20"/>
              </w:rPr>
            </w:pPr>
          </w:p>
        </w:tc>
        <w:tc>
          <w:tcPr>
            <w:tcW w:w="286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0498B7" w14:textId="77777777" w:rsidR="001844B6" w:rsidRPr="007E190E" w:rsidRDefault="001844B6" w:rsidP="005A3880">
            <w:pPr>
              <w:pStyle w:val="POAACostsHigh"/>
              <w:rPr>
                <w:sz w:val="20"/>
              </w:rPr>
            </w:pPr>
            <w:r w:rsidRPr="007E190E">
              <w:rPr>
                <w:sz w:val="20"/>
              </w:rPr>
              <w:fldChar w:fldCharType="begin">
                <w:ffData>
                  <w:name w:val="Text50"/>
                  <w:enabled/>
                  <w:calcOnExit w:val="0"/>
                  <w:textInput>
                    <w:default w:val="Optional"/>
                    <w:maxLength w:val="14"/>
                  </w:textInput>
                </w:ffData>
              </w:fldChar>
            </w:r>
            <w:r w:rsidRPr="007E190E">
              <w:rPr>
                <w:sz w:val="20"/>
              </w:rPr>
              <w:instrText xml:space="preserve"> FORMTEXT </w:instrText>
            </w:r>
            <w:r w:rsidRPr="007E190E">
              <w:rPr>
                <w:sz w:val="20"/>
              </w:rPr>
            </w:r>
            <w:r w:rsidRPr="007E190E">
              <w:rPr>
                <w:sz w:val="20"/>
              </w:rPr>
              <w:fldChar w:fldCharType="separate"/>
            </w:r>
            <w:r w:rsidRPr="007E190E">
              <w:rPr>
                <w:noProof/>
                <w:sz w:val="20"/>
              </w:rPr>
              <w:t>Optional</w:t>
            </w:r>
            <w:r w:rsidRPr="007E190E">
              <w:rPr>
                <w:sz w:val="20"/>
              </w:rPr>
              <w:fldChar w:fldCharType="end"/>
            </w:r>
          </w:p>
        </w:tc>
        <w:tc>
          <w:tcPr>
            <w:tcW w:w="2636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6635D59" w14:textId="77777777" w:rsidR="001844B6" w:rsidRPr="007E190E" w:rsidRDefault="001844B6" w:rsidP="005A3880">
            <w:pPr>
              <w:pStyle w:val="POTCCostsHigh"/>
              <w:rPr>
                <w:sz w:val="20"/>
              </w:rPr>
            </w:pPr>
            <w:r w:rsidRPr="007E190E">
              <w:rPr>
                <w:sz w:val="20"/>
              </w:rPr>
              <w:fldChar w:fldCharType="begin">
                <w:ffData>
                  <w:name w:val="Text53"/>
                  <w:enabled/>
                  <w:calcOnExit w:val="0"/>
                  <w:textInput>
                    <w:default w:val="Optional"/>
                    <w:maxLength w:val="14"/>
                  </w:textInput>
                </w:ffData>
              </w:fldChar>
            </w:r>
            <w:r w:rsidRPr="007E190E">
              <w:rPr>
                <w:sz w:val="20"/>
              </w:rPr>
              <w:instrText xml:space="preserve"> FORMTEXT </w:instrText>
            </w:r>
            <w:r w:rsidRPr="007E190E">
              <w:rPr>
                <w:sz w:val="20"/>
              </w:rPr>
            </w:r>
            <w:r w:rsidRPr="007E190E">
              <w:rPr>
                <w:sz w:val="20"/>
              </w:rPr>
              <w:fldChar w:fldCharType="separate"/>
            </w:r>
            <w:r w:rsidRPr="007E190E">
              <w:rPr>
                <w:noProof/>
                <w:sz w:val="20"/>
              </w:rPr>
              <w:t>Optional</w:t>
            </w:r>
            <w:r w:rsidRPr="007E190E">
              <w:rPr>
                <w:sz w:val="20"/>
              </w:rPr>
              <w:fldChar w:fldCharType="end"/>
            </w:r>
          </w:p>
        </w:tc>
      </w:tr>
      <w:tr w:rsidR="001844B6" w:rsidRPr="007E190E" w14:paraId="4432EF42" w14:textId="77777777" w:rsidTr="007E190E">
        <w:trPr>
          <w:trHeight w:hRule="exact" w:val="348"/>
        </w:trPr>
        <w:tc>
          <w:tcPr>
            <w:tcW w:w="19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E5D4585" w14:textId="77777777" w:rsidR="001844B6" w:rsidRPr="00F63895" w:rsidRDefault="001844B6" w:rsidP="005A3880">
            <w:pPr>
              <w:pStyle w:val="IATableLabel"/>
            </w:pPr>
            <w:r w:rsidRPr="00F63895">
              <w:t>Best Estimate</w:t>
            </w:r>
          </w:p>
          <w:p w14:paraId="2B40A9BA" w14:textId="77777777" w:rsidR="001844B6" w:rsidRPr="007E190E" w:rsidRDefault="001844B6" w:rsidP="007E190E">
            <w:pPr>
              <w:pStyle w:val="IATableNotes"/>
              <w:spacing w:beforeLines="40" w:before="96"/>
              <w:ind w:left="0" w:right="-22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ABC1710" w14:textId="77777777" w:rsidR="001844B6" w:rsidRPr="007E190E" w:rsidRDefault="001844B6" w:rsidP="005A3880">
            <w:pPr>
              <w:pStyle w:val="POTTCostsBest"/>
              <w:rPr>
                <w:sz w:val="20"/>
              </w:rPr>
            </w:pPr>
            <w:r w:rsidRPr="007E190E">
              <w:rPr>
                <w:sz w:val="20"/>
              </w:rPr>
              <w:fldChar w:fldCharType="begin">
                <w:ffData>
                  <w:name w:val="Text51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Pr="007E190E">
              <w:rPr>
                <w:sz w:val="20"/>
              </w:rPr>
              <w:instrText xml:space="preserve"> FORMTEXT </w:instrText>
            </w:r>
            <w:r w:rsidRPr="007E190E">
              <w:rPr>
                <w:sz w:val="20"/>
              </w:rPr>
            </w:r>
            <w:r w:rsidRPr="007E190E">
              <w:rPr>
                <w:sz w:val="20"/>
              </w:rPr>
              <w:fldChar w:fldCharType="separate"/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sz w:val="20"/>
              </w:rPr>
              <w:fldChar w:fldCharType="end"/>
            </w:r>
          </w:p>
        </w:tc>
        <w:tc>
          <w:tcPr>
            <w:tcW w:w="79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CCDC07D" w14:textId="77777777" w:rsidR="001844B6" w:rsidRPr="007E190E" w:rsidRDefault="001844B6" w:rsidP="007E190E">
            <w:pPr>
              <w:pStyle w:val="IATableText"/>
              <w:jc w:val="right"/>
              <w:rPr>
                <w:sz w:val="20"/>
              </w:rPr>
            </w:pPr>
          </w:p>
        </w:tc>
        <w:tc>
          <w:tcPr>
            <w:tcW w:w="2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C5E6909" w14:textId="77777777" w:rsidR="001844B6" w:rsidRPr="007E190E" w:rsidRDefault="001844B6" w:rsidP="005A3880">
            <w:pPr>
              <w:pStyle w:val="POAACostsBest"/>
              <w:rPr>
                <w:sz w:val="20"/>
              </w:rPr>
            </w:pPr>
            <w:r w:rsidRPr="007E190E">
              <w:rPr>
                <w:sz w:val="20"/>
              </w:rPr>
              <w:fldChar w:fldCharType="begin">
                <w:ffData>
                  <w:name w:val="Text51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Pr="007E190E">
              <w:rPr>
                <w:sz w:val="20"/>
              </w:rPr>
              <w:instrText xml:space="preserve"> FORMTEXT </w:instrText>
            </w:r>
            <w:r w:rsidRPr="007E190E">
              <w:rPr>
                <w:sz w:val="20"/>
              </w:rPr>
            </w:r>
            <w:r w:rsidRPr="007E190E">
              <w:rPr>
                <w:sz w:val="20"/>
              </w:rPr>
              <w:fldChar w:fldCharType="separate"/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sz w:val="20"/>
              </w:rPr>
              <w:fldChar w:fldCharType="end"/>
            </w:r>
          </w:p>
        </w:tc>
        <w:tc>
          <w:tcPr>
            <w:tcW w:w="26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1CF027C8" w14:textId="77777777" w:rsidR="001844B6" w:rsidRPr="007E190E" w:rsidRDefault="001844B6" w:rsidP="005A3880">
            <w:pPr>
              <w:pStyle w:val="POTCCostsBest"/>
              <w:rPr>
                <w:sz w:val="20"/>
              </w:rPr>
            </w:pPr>
            <w:r w:rsidRPr="007E190E">
              <w:rPr>
                <w:sz w:val="20"/>
              </w:rPr>
              <w:fldChar w:fldCharType="begin">
                <w:ffData>
                  <w:name w:val="Text54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Pr="007E190E">
              <w:rPr>
                <w:sz w:val="20"/>
              </w:rPr>
              <w:instrText xml:space="preserve"> FORMTEXT </w:instrText>
            </w:r>
            <w:r w:rsidRPr="007E190E">
              <w:rPr>
                <w:sz w:val="20"/>
              </w:rPr>
            </w:r>
            <w:r w:rsidRPr="007E190E">
              <w:rPr>
                <w:sz w:val="20"/>
              </w:rPr>
              <w:fldChar w:fldCharType="separate"/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sz w:val="20"/>
              </w:rPr>
              <w:fldChar w:fldCharType="end"/>
            </w:r>
          </w:p>
        </w:tc>
      </w:tr>
      <w:tr w:rsidR="001844B6" w:rsidRPr="00826F71" w14:paraId="7240E0A1" w14:textId="77777777" w:rsidTr="007E190E">
        <w:trPr>
          <w:trHeight w:hRule="exact" w:val="1701"/>
        </w:trPr>
        <w:tc>
          <w:tcPr>
            <w:tcW w:w="10235" w:type="dxa"/>
            <w:gridSpan w:val="6"/>
            <w:tcBorders>
              <w:bottom w:val="single" w:sz="6" w:space="0" w:color="auto"/>
            </w:tcBorders>
            <w:shd w:val="clear" w:color="auto" w:fill="auto"/>
          </w:tcPr>
          <w:p w14:paraId="71119B61" w14:textId="77777777" w:rsidR="001844B6" w:rsidRPr="007E190E" w:rsidRDefault="001844B6" w:rsidP="005A3880">
            <w:pPr>
              <w:pStyle w:val="IAPOQ1"/>
              <w:rPr>
                <w:szCs w:val="22"/>
              </w:rPr>
            </w:pPr>
            <w:r w:rsidRPr="00544292">
              <w:t xml:space="preserve">Description and scale of </w:t>
            </w:r>
            <w:r w:rsidRPr="00826F71">
              <w:t>key monetised costs</w:t>
            </w:r>
            <w:r w:rsidRPr="00544292">
              <w:t xml:space="preserve"> by ‘main affected groups’ </w:t>
            </w:r>
          </w:p>
          <w:p w14:paraId="4B82C15D" w14:textId="77777777" w:rsidR="001844B6" w:rsidRPr="00826F71" w:rsidRDefault="001844B6" w:rsidP="005A3880">
            <w:pPr>
              <w:pStyle w:val="IAPOA1"/>
            </w:pPr>
            <w:r w:rsidRPr="00D337D1">
              <w:fldChar w:fldCharType="begin">
                <w:ffData>
                  <w:name w:val="Text62"/>
                  <w:enabled/>
                  <w:calcOnExit w:val="0"/>
                  <w:textInput>
                    <w:default w:val="Maximum of 5 lines"/>
                    <w:maxLength w:val="500"/>
                  </w:textInput>
                </w:ffData>
              </w:fldChar>
            </w:r>
            <w:r w:rsidRPr="00D337D1">
              <w:instrText xml:space="preserve"> FORMTEXT </w:instrText>
            </w:r>
            <w:r w:rsidRPr="00D337D1">
              <w:fldChar w:fldCharType="separate"/>
            </w:r>
            <w:r>
              <w:rPr>
                <w:noProof/>
              </w:rPr>
              <w:t>Maximum of 5 lines</w:t>
            </w:r>
            <w:r w:rsidRPr="00D337D1">
              <w:fldChar w:fldCharType="end"/>
            </w:r>
          </w:p>
        </w:tc>
      </w:tr>
      <w:tr w:rsidR="001844B6" w:rsidRPr="00826F71" w14:paraId="53AB6C3F" w14:textId="77777777" w:rsidTr="007E190E">
        <w:trPr>
          <w:trHeight w:hRule="exact" w:val="1701"/>
        </w:trPr>
        <w:tc>
          <w:tcPr>
            <w:tcW w:w="10235" w:type="dxa"/>
            <w:gridSpan w:val="6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3DF66425" w14:textId="77777777" w:rsidR="001844B6" w:rsidRPr="007E190E" w:rsidRDefault="001844B6" w:rsidP="005A3880">
            <w:pPr>
              <w:pStyle w:val="IAPOQ2"/>
              <w:rPr>
                <w:szCs w:val="22"/>
              </w:rPr>
            </w:pPr>
            <w:r w:rsidRPr="00544292">
              <w:t>Other</w:t>
            </w:r>
            <w:r w:rsidRPr="00826F71">
              <w:t xml:space="preserve"> key non-monetised costs</w:t>
            </w:r>
            <w:r w:rsidRPr="00544292">
              <w:t xml:space="preserve"> by ‘main affected groups’ </w:t>
            </w:r>
          </w:p>
          <w:p w14:paraId="306CA966" w14:textId="77777777" w:rsidR="001844B6" w:rsidRPr="007E190E" w:rsidRDefault="001844B6" w:rsidP="005A3880">
            <w:pPr>
              <w:pStyle w:val="IAPOA2"/>
              <w:rPr>
                <w:szCs w:val="22"/>
              </w:rPr>
            </w:pPr>
            <w:r w:rsidRPr="007E190E">
              <w:rPr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default w:val="Maximum of 5 lines"/>
                    <w:maxLength w:val="500"/>
                  </w:textInput>
                </w:ffData>
              </w:fldChar>
            </w:r>
            <w:r w:rsidRPr="007E190E">
              <w:rPr>
                <w:szCs w:val="22"/>
              </w:rPr>
              <w:instrText xml:space="preserve"> FORMTEXT </w:instrText>
            </w:r>
            <w:r w:rsidRPr="007E190E">
              <w:rPr>
                <w:szCs w:val="22"/>
              </w:rPr>
            </w:r>
            <w:r w:rsidRPr="007E190E">
              <w:rPr>
                <w:szCs w:val="22"/>
              </w:rPr>
              <w:fldChar w:fldCharType="separate"/>
            </w:r>
            <w:r w:rsidRPr="007E190E">
              <w:rPr>
                <w:noProof/>
                <w:szCs w:val="22"/>
              </w:rPr>
              <w:t>Maximum of 5 lines</w:t>
            </w:r>
            <w:r w:rsidRPr="007E190E">
              <w:rPr>
                <w:szCs w:val="22"/>
              </w:rPr>
              <w:fldChar w:fldCharType="end"/>
            </w:r>
          </w:p>
        </w:tc>
      </w:tr>
      <w:tr w:rsidR="001844B6" w:rsidRPr="007E190E" w14:paraId="6313245B" w14:textId="77777777" w:rsidTr="007E190E">
        <w:trPr>
          <w:trHeight w:hRule="exact" w:val="567"/>
        </w:trPr>
        <w:tc>
          <w:tcPr>
            <w:tcW w:w="1995" w:type="dxa"/>
            <w:shd w:val="clear" w:color="auto" w:fill="FFFFFF"/>
          </w:tcPr>
          <w:p w14:paraId="72647D95" w14:textId="77777777" w:rsidR="001844B6" w:rsidRPr="007E190E" w:rsidRDefault="001844B6" w:rsidP="005A3880">
            <w:pPr>
              <w:pStyle w:val="IATableLabel"/>
              <w:rPr>
                <w:sz w:val="24"/>
                <w:szCs w:val="24"/>
              </w:rPr>
            </w:pPr>
            <w:r w:rsidRPr="007E190E">
              <w:rPr>
                <w:sz w:val="24"/>
                <w:szCs w:val="24"/>
              </w:rPr>
              <w:t>BENEFITS (£m)</w:t>
            </w:r>
          </w:p>
        </w:tc>
        <w:tc>
          <w:tcPr>
            <w:tcW w:w="273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1432AF06" w14:textId="77777777" w:rsidR="001844B6" w:rsidRPr="00826F71" w:rsidRDefault="001844B6" w:rsidP="007E190E">
            <w:pPr>
              <w:pStyle w:val="IATableLabel"/>
              <w:tabs>
                <w:tab w:val="right" w:pos="1797"/>
                <w:tab w:val="center" w:pos="2340"/>
              </w:tabs>
              <w:jc w:val="right"/>
            </w:pPr>
            <w:r w:rsidRPr="00826F71">
              <w:t xml:space="preserve">Total Transition </w:t>
            </w:r>
            <w:r>
              <w:br/>
            </w:r>
            <w:r>
              <w:tab/>
            </w:r>
            <w:r w:rsidRPr="007E190E">
              <w:rPr>
                <w:b w:val="0"/>
                <w:sz w:val="18"/>
                <w:szCs w:val="18"/>
              </w:rPr>
              <w:t>(Constant Price)</w:t>
            </w:r>
            <w:r>
              <w:tab/>
            </w:r>
            <w:r w:rsidRPr="007E190E">
              <w:rPr>
                <w:b w:val="0"/>
                <w:sz w:val="18"/>
                <w:szCs w:val="18"/>
              </w:rPr>
              <w:t>Yea</w:t>
            </w:r>
            <w:r w:rsidRPr="007E190E">
              <w:rPr>
                <w:b w:val="0"/>
                <w:bCs/>
                <w:sz w:val="18"/>
                <w:szCs w:val="18"/>
              </w:rPr>
              <w:t>r</w:t>
            </w:r>
            <w:r w:rsidRPr="007E190E">
              <w:rPr>
                <w:b w:val="0"/>
                <w:sz w:val="18"/>
                <w:szCs w:val="18"/>
              </w:rPr>
              <w:t>s</w:t>
            </w:r>
          </w:p>
          <w:p w14:paraId="77713040" w14:textId="77777777" w:rsidR="001844B6" w:rsidRPr="00826F71" w:rsidRDefault="001844B6" w:rsidP="007E190E">
            <w:pPr>
              <w:pStyle w:val="IATableLabel"/>
              <w:jc w:val="right"/>
            </w:pPr>
            <w:r>
              <w:br/>
            </w:r>
          </w:p>
        </w:tc>
        <w:tc>
          <w:tcPr>
            <w:tcW w:w="2865" w:type="dxa"/>
            <w:tcBorders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C54F47F" w14:textId="77777777" w:rsidR="001844B6" w:rsidRPr="007E190E" w:rsidRDefault="001844B6" w:rsidP="007E190E">
            <w:pPr>
              <w:pStyle w:val="IATableLabel"/>
              <w:jc w:val="right"/>
              <w:rPr>
                <w:rFonts w:cs="Arial"/>
                <w:bCs/>
              </w:rPr>
            </w:pPr>
            <w:r w:rsidRPr="00826F71">
              <w:t>Average Annual</w:t>
            </w:r>
            <w:r w:rsidRPr="000C031E">
              <w:t xml:space="preserve"> </w:t>
            </w:r>
            <w:r>
              <w:br/>
            </w:r>
            <w:r w:rsidRPr="007E190E">
              <w:rPr>
                <w:b w:val="0"/>
                <w:sz w:val="18"/>
                <w:szCs w:val="18"/>
              </w:rPr>
              <w:t xml:space="preserve">(excl. Transition) </w:t>
            </w:r>
            <w:r w:rsidRPr="007E190E">
              <w:rPr>
                <w:rFonts w:cs="Arial"/>
                <w:b w:val="0"/>
                <w:bCs/>
                <w:sz w:val="18"/>
                <w:szCs w:val="18"/>
              </w:rPr>
              <w:t>(Constant Price)</w:t>
            </w:r>
          </w:p>
        </w:tc>
        <w:tc>
          <w:tcPr>
            <w:tcW w:w="2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72347FAE" w14:textId="77777777" w:rsidR="001844B6" w:rsidRPr="00826F71" w:rsidRDefault="001844B6" w:rsidP="007E190E">
            <w:pPr>
              <w:pStyle w:val="IATableLabel"/>
              <w:jc w:val="right"/>
            </w:pPr>
            <w:r w:rsidRPr="00826F71">
              <w:t xml:space="preserve">Total </w:t>
            </w:r>
            <w:r>
              <w:t>Benefit</w:t>
            </w:r>
            <w:r w:rsidRPr="007E190E">
              <w:rPr>
                <w:b w:val="0"/>
                <w:sz w:val="18"/>
                <w:szCs w:val="18"/>
              </w:rPr>
              <w:t xml:space="preserve"> </w:t>
            </w:r>
            <w:r w:rsidRPr="007E190E">
              <w:rPr>
                <w:b w:val="0"/>
                <w:sz w:val="18"/>
                <w:szCs w:val="18"/>
              </w:rPr>
              <w:br/>
              <w:t>(Present Value)</w:t>
            </w:r>
          </w:p>
        </w:tc>
      </w:tr>
      <w:tr w:rsidR="001844B6" w:rsidRPr="007E190E" w14:paraId="6AD7B9AA" w14:textId="77777777" w:rsidTr="007E190E">
        <w:trPr>
          <w:trHeight w:hRule="exact" w:val="348"/>
        </w:trPr>
        <w:tc>
          <w:tcPr>
            <w:tcW w:w="199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066917F" w14:textId="77777777" w:rsidR="001844B6" w:rsidRPr="00826F71" w:rsidRDefault="001844B6" w:rsidP="005A3880">
            <w:pPr>
              <w:pStyle w:val="IATableLabel"/>
            </w:pPr>
            <w:r w:rsidRPr="00826F71">
              <w:t xml:space="preserve">Low </w:t>
            </w:r>
          </w:p>
        </w:tc>
        <w:tc>
          <w:tcPr>
            <w:tcW w:w="19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E89832" w14:textId="77777777" w:rsidR="001844B6" w:rsidRPr="007E190E" w:rsidRDefault="001844B6" w:rsidP="005A3880">
            <w:pPr>
              <w:pStyle w:val="POTTBenLow"/>
              <w:rPr>
                <w:sz w:val="20"/>
              </w:rPr>
            </w:pPr>
            <w:r w:rsidRPr="007E190E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ptional"/>
                    <w:maxLength w:val="14"/>
                  </w:textInput>
                </w:ffData>
              </w:fldChar>
            </w:r>
            <w:r w:rsidRPr="007E190E">
              <w:rPr>
                <w:sz w:val="20"/>
              </w:rPr>
              <w:instrText xml:space="preserve"> FORMTEXT </w:instrText>
            </w:r>
            <w:r w:rsidRPr="007E190E">
              <w:rPr>
                <w:sz w:val="20"/>
              </w:rPr>
            </w:r>
            <w:r w:rsidRPr="007E190E">
              <w:rPr>
                <w:sz w:val="20"/>
              </w:rPr>
              <w:fldChar w:fldCharType="separate"/>
            </w:r>
            <w:r w:rsidRPr="007E190E">
              <w:rPr>
                <w:noProof/>
                <w:sz w:val="20"/>
              </w:rPr>
              <w:t>Optional</w:t>
            </w:r>
            <w:r w:rsidRPr="007E190E">
              <w:rPr>
                <w:sz w:val="20"/>
              </w:rPr>
              <w:fldChar w:fldCharType="end"/>
            </w:r>
          </w:p>
        </w:tc>
        <w:tc>
          <w:tcPr>
            <w:tcW w:w="790" w:type="dxa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B236EBC" w14:textId="77777777" w:rsidR="001844B6" w:rsidRPr="007E190E" w:rsidRDefault="001844B6" w:rsidP="007E190E">
            <w:pPr>
              <w:pStyle w:val="IATableText"/>
              <w:jc w:val="center"/>
              <w:rPr>
                <w:sz w:val="20"/>
              </w:rPr>
            </w:pPr>
            <w:r w:rsidRPr="007E190E">
              <w:rPr>
                <w:sz w:val="20"/>
              </w:rPr>
              <w:fldChar w:fldCharType="begin">
                <w:ffData>
                  <w:name w:val="Text48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7E190E">
              <w:rPr>
                <w:sz w:val="20"/>
              </w:rPr>
              <w:instrText xml:space="preserve"> FORMTEXT </w:instrText>
            </w:r>
            <w:r w:rsidRPr="007E190E">
              <w:rPr>
                <w:sz w:val="20"/>
              </w:rPr>
            </w:r>
            <w:r w:rsidRPr="007E190E">
              <w:rPr>
                <w:sz w:val="20"/>
              </w:rPr>
              <w:fldChar w:fldCharType="separate"/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sz w:val="20"/>
              </w:rPr>
              <w:fldChar w:fldCharType="end"/>
            </w:r>
          </w:p>
        </w:tc>
        <w:tc>
          <w:tcPr>
            <w:tcW w:w="286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5C0174" w14:textId="77777777" w:rsidR="001844B6" w:rsidRPr="007E190E" w:rsidRDefault="001844B6" w:rsidP="005A3880">
            <w:pPr>
              <w:pStyle w:val="POAABenLow"/>
              <w:rPr>
                <w:sz w:val="20"/>
              </w:rPr>
            </w:pPr>
            <w:r w:rsidRPr="007E190E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ptional"/>
                    <w:maxLength w:val="14"/>
                  </w:textInput>
                </w:ffData>
              </w:fldChar>
            </w:r>
            <w:r w:rsidRPr="007E190E">
              <w:rPr>
                <w:sz w:val="20"/>
              </w:rPr>
              <w:instrText xml:space="preserve"> FORMTEXT </w:instrText>
            </w:r>
            <w:r w:rsidRPr="007E190E">
              <w:rPr>
                <w:sz w:val="20"/>
              </w:rPr>
            </w:r>
            <w:r w:rsidRPr="007E190E">
              <w:rPr>
                <w:sz w:val="20"/>
              </w:rPr>
              <w:fldChar w:fldCharType="separate"/>
            </w:r>
            <w:r w:rsidRPr="007E190E">
              <w:rPr>
                <w:noProof/>
                <w:sz w:val="20"/>
              </w:rPr>
              <w:t>Optional</w:t>
            </w:r>
            <w:r w:rsidRPr="007E190E">
              <w:rPr>
                <w:sz w:val="20"/>
              </w:rPr>
              <w:fldChar w:fldCharType="end"/>
            </w:r>
          </w:p>
        </w:tc>
        <w:tc>
          <w:tcPr>
            <w:tcW w:w="263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9B0B334" w14:textId="77777777" w:rsidR="001844B6" w:rsidRPr="007E190E" w:rsidRDefault="001844B6" w:rsidP="005A3880">
            <w:pPr>
              <w:pStyle w:val="POTBBenLow"/>
              <w:rPr>
                <w:sz w:val="20"/>
              </w:rPr>
            </w:pPr>
            <w:r w:rsidRPr="007E190E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ptional"/>
                    <w:maxLength w:val="14"/>
                  </w:textInput>
                </w:ffData>
              </w:fldChar>
            </w:r>
            <w:r w:rsidRPr="007E190E">
              <w:rPr>
                <w:sz w:val="20"/>
              </w:rPr>
              <w:instrText xml:space="preserve"> FORMTEXT </w:instrText>
            </w:r>
            <w:r w:rsidRPr="007E190E">
              <w:rPr>
                <w:sz w:val="20"/>
              </w:rPr>
            </w:r>
            <w:r w:rsidRPr="007E190E">
              <w:rPr>
                <w:sz w:val="20"/>
              </w:rPr>
              <w:fldChar w:fldCharType="separate"/>
            </w:r>
            <w:r w:rsidRPr="007E190E">
              <w:rPr>
                <w:noProof/>
                <w:sz w:val="20"/>
              </w:rPr>
              <w:t>Optional</w:t>
            </w:r>
            <w:r w:rsidRPr="007E190E">
              <w:rPr>
                <w:sz w:val="20"/>
              </w:rPr>
              <w:fldChar w:fldCharType="end"/>
            </w:r>
          </w:p>
        </w:tc>
      </w:tr>
      <w:tr w:rsidR="001844B6" w:rsidRPr="007E190E" w14:paraId="02F1AA71" w14:textId="77777777" w:rsidTr="007E190E">
        <w:trPr>
          <w:trHeight w:hRule="exact" w:val="348"/>
        </w:trPr>
        <w:tc>
          <w:tcPr>
            <w:tcW w:w="1995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0FA9E8C" w14:textId="77777777" w:rsidR="001844B6" w:rsidRPr="00826F71" w:rsidRDefault="001844B6" w:rsidP="005A3880">
            <w:pPr>
              <w:pStyle w:val="IATableLabel"/>
            </w:pPr>
            <w:r w:rsidRPr="00826F71">
              <w:t xml:space="preserve">High </w:t>
            </w:r>
          </w:p>
        </w:tc>
        <w:tc>
          <w:tcPr>
            <w:tcW w:w="1949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9A1615C" w14:textId="77777777" w:rsidR="001844B6" w:rsidRPr="007E190E" w:rsidRDefault="001844B6" w:rsidP="005A3880">
            <w:pPr>
              <w:pStyle w:val="POTTBenHigh"/>
              <w:rPr>
                <w:sz w:val="20"/>
              </w:rPr>
            </w:pPr>
            <w:r w:rsidRPr="007E190E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ptional"/>
                    <w:maxLength w:val="14"/>
                  </w:textInput>
                </w:ffData>
              </w:fldChar>
            </w:r>
            <w:r w:rsidRPr="007E190E">
              <w:rPr>
                <w:sz w:val="20"/>
              </w:rPr>
              <w:instrText xml:space="preserve"> FORMTEXT </w:instrText>
            </w:r>
            <w:r w:rsidRPr="007E190E">
              <w:rPr>
                <w:sz w:val="20"/>
              </w:rPr>
            </w:r>
            <w:r w:rsidRPr="007E190E">
              <w:rPr>
                <w:sz w:val="20"/>
              </w:rPr>
              <w:fldChar w:fldCharType="separate"/>
            </w:r>
            <w:r w:rsidRPr="007E190E">
              <w:rPr>
                <w:noProof/>
                <w:sz w:val="20"/>
              </w:rPr>
              <w:t>Optional</w:t>
            </w:r>
            <w:r w:rsidRPr="007E190E">
              <w:rPr>
                <w:sz w:val="20"/>
              </w:rPr>
              <w:fldChar w:fldCharType="end"/>
            </w:r>
          </w:p>
        </w:tc>
        <w:tc>
          <w:tcPr>
            <w:tcW w:w="790" w:type="dxa"/>
            <w:vMerge/>
            <w:shd w:val="clear" w:color="auto" w:fill="FFFFFF"/>
            <w:vAlign w:val="center"/>
          </w:tcPr>
          <w:p w14:paraId="1F20F40B" w14:textId="77777777" w:rsidR="001844B6" w:rsidRPr="007E190E" w:rsidRDefault="001844B6" w:rsidP="007E190E">
            <w:pPr>
              <w:pStyle w:val="IATableText"/>
              <w:jc w:val="right"/>
              <w:rPr>
                <w:sz w:val="20"/>
              </w:rPr>
            </w:pPr>
          </w:p>
        </w:tc>
        <w:tc>
          <w:tcPr>
            <w:tcW w:w="286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3F19DE" w14:textId="77777777" w:rsidR="001844B6" w:rsidRPr="007E190E" w:rsidRDefault="001844B6" w:rsidP="005A3880">
            <w:pPr>
              <w:pStyle w:val="POAABenHigh"/>
              <w:rPr>
                <w:sz w:val="20"/>
              </w:rPr>
            </w:pPr>
            <w:r w:rsidRPr="007E190E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ptional"/>
                    <w:maxLength w:val="14"/>
                  </w:textInput>
                </w:ffData>
              </w:fldChar>
            </w:r>
            <w:r w:rsidRPr="007E190E">
              <w:rPr>
                <w:sz w:val="20"/>
              </w:rPr>
              <w:instrText xml:space="preserve"> FORMTEXT </w:instrText>
            </w:r>
            <w:r w:rsidRPr="007E190E">
              <w:rPr>
                <w:sz w:val="20"/>
              </w:rPr>
            </w:r>
            <w:r w:rsidRPr="007E190E">
              <w:rPr>
                <w:sz w:val="20"/>
              </w:rPr>
              <w:fldChar w:fldCharType="separate"/>
            </w:r>
            <w:r w:rsidRPr="007E190E">
              <w:rPr>
                <w:noProof/>
                <w:sz w:val="20"/>
              </w:rPr>
              <w:t>Optional</w:t>
            </w:r>
            <w:r w:rsidRPr="007E190E">
              <w:rPr>
                <w:sz w:val="20"/>
              </w:rPr>
              <w:fldChar w:fldCharType="end"/>
            </w:r>
          </w:p>
        </w:tc>
        <w:tc>
          <w:tcPr>
            <w:tcW w:w="2636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5D04B9D" w14:textId="77777777" w:rsidR="001844B6" w:rsidRPr="007E190E" w:rsidRDefault="001844B6" w:rsidP="005A3880">
            <w:pPr>
              <w:pStyle w:val="POTBBenHigh"/>
              <w:rPr>
                <w:sz w:val="20"/>
              </w:rPr>
            </w:pPr>
            <w:r w:rsidRPr="007E190E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ptional"/>
                    <w:maxLength w:val="14"/>
                  </w:textInput>
                </w:ffData>
              </w:fldChar>
            </w:r>
            <w:r w:rsidRPr="007E190E">
              <w:rPr>
                <w:sz w:val="20"/>
              </w:rPr>
              <w:instrText xml:space="preserve"> FORMTEXT </w:instrText>
            </w:r>
            <w:r w:rsidRPr="007E190E">
              <w:rPr>
                <w:sz w:val="20"/>
              </w:rPr>
            </w:r>
            <w:r w:rsidRPr="007E190E">
              <w:rPr>
                <w:sz w:val="20"/>
              </w:rPr>
              <w:fldChar w:fldCharType="separate"/>
            </w:r>
            <w:r w:rsidRPr="007E190E">
              <w:rPr>
                <w:noProof/>
                <w:sz w:val="20"/>
              </w:rPr>
              <w:t>Optional</w:t>
            </w:r>
            <w:r w:rsidRPr="007E190E">
              <w:rPr>
                <w:sz w:val="20"/>
              </w:rPr>
              <w:fldChar w:fldCharType="end"/>
            </w:r>
          </w:p>
        </w:tc>
      </w:tr>
      <w:tr w:rsidR="001844B6" w:rsidRPr="007E190E" w14:paraId="7724D6A0" w14:textId="77777777" w:rsidTr="007E190E">
        <w:trPr>
          <w:trHeight w:hRule="exact" w:val="348"/>
        </w:trPr>
        <w:tc>
          <w:tcPr>
            <w:tcW w:w="19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C2473D1" w14:textId="77777777" w:rsidR="001844B6" w:rsidRPr="00826F71" w:rsidRDefault="001844B6" w:rsidP="005A3880">
            <w:pPr>
              <w:pStyle w:val="IATableLabel"/>
            </w:pPr>
            <w:r w:rsidRPr="00826F71">
              <w:t xml:space="preserve">Best </w:t>
            </w:r>
            <w:r>
              <w:t>E</w:t>
            </w:r>
            <w:r w:rsidRPr="00826F71">
              <w:t>stimate</w:t>
            </w:r>
          </w:p>
          <w:p w14:paraId="6D7BC655" w14:textId="77777777" w:rsidR="001844B6" w:rsidRPr="007E190E" w:rsidRDefault="001844B6" w:rsidP="007E190E">
            <w:pPr>
              <w:pStyle w:val="IATableNotes"/>
              <w:spacing w:beforeLines="40" w:before="96"/>
              <w:ind w:left="0" w:right="-22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0749E8F" w14:textId="77777777" w:rsidR="001844B6" w:rsidRPr="007E190E" w:rsidRDefault="001844B6" w:rsidP="005A3880">
            <w:pPr>
              <w:pStyle w:val="POTTBenBest"/>
              <w:rPr>
                <w:sz w:val="20"/>
              </w:rPr>
            </w:pPr>
            <w:r w:rsidRPr="007E190E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Pr="007E190E">
              <w:rPr>
                <w:sz w:val="20"/>
              </w:rPr>
              <w:instrText xml:space="preserve"> FORMTEXT </w:instrText>
            </w:r>
            <w:r w:rsidRPr="007E190E">
              <w:rPr>
                <w:sz w:val="20"/>
              </w:rPr>
            </w:r>
            <w:r w:rsidRPr="007E190E">
              <w:rPr>
                <w:sz w:val="20"/>
              </w:rPr>
              <w:fldChar w:fldCharType="separate"/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sz w:val="20"/>
              </w:rPr>
              <w:fldChar w:fldCharType="end"/>
            </w:r>
          </w:p>
        </w:tc>
        <w:tc>
          <w:tcPr>
            <w:tcW w:w="79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4F3B009" w14:textId="77777777" w:rsidR="001844B6" w:rsidRPr="007E190E" w:rsidRDefault="001844B6" w:rsidP="007E190E">
            <w:pPr>
              <w:pStyle w:val="IATableText"/>
              <w:jc w:val="right"/>
              <w:rPr>
                <w:sz w:val="20"/>
              </w:rPr>
            </w:pPr>
          </w:p>
        </w:tc>
        <w:tc>
          <w:tcPr>
            <w:tcW w:w="2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3B52C2D" w14:textId="77777777" w:rsidR="001844B6" w:rsidRPr="007E190E" w:rsidRDefault="001844B6" w:rsidP="005A3880">
            <w:pPr>
              <w:pStyle w:val="POAABenBest"/>
              <w:rPr>
                <w:sz w:val="20"/>
              </w:rPr>
            </w:pPr>
            <w:r w:rsidRPr="007E190E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Pr="007E190E">
              <w:rPr>
                <w:sz w:val="20"/>
              </w:rPr>
              <w:instrText xml:space="preserve"> FORMTEXT </w:instrText>
            </w:r>
            <w:r w:rsidRPr="007E190E">
              <w:rPr>
                <w:sz w:val="20"/>
              </w:rPr>
            </w:r>
            <w:r w:rsidRPr="007E190E">
              <w:rPr>
                <w:sz w:val="20"/>
              </w:rPr>
              <w:fldChar w:fldCharType="separate"/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sz w:val="20"/>
              </w:rPr>
              <w:fldChar w:fldCharType="end"/>
            </w:r>
          </w:p>
        </w:tc>
        <w:tc>
          <w:tcPr>
            <w:tcW w:w="26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86C8B31" w14:textId="77777777" w:rsidR="001844B6" w:rsidRPr="007E190E" w:rsidRDefault="001844B6" w:rsidP="005A3880">
            <w:pPr>
              <w:pStyle w:val="POTBBenBest"/>
              <w:rPr>
                <w:sz w:val="20"/>
              </w:rPr>
            </w:pPr>
            <w:r w:rsidRPr="007E190E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Pr="007E190E">
              <w:rPr>
                <w:sz w:val="20"/>
              </w:rPr>
              <w:instrText xml:space="preserve"> FORMTEXT </w:instrText>
            </w:r>
            <w:r w:rsidRPr="007E190E">
              <w:rPr>
                <w:sz w:val="20"/>
              </w:rPr>
            </w:r>
            <w:r w:rsidRPr="007E190E">
              <w:rPr>
                <w:sz w:val="20"/>
              </w:rPr>
              <w:fldChar w:fldCharType="separate"/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noProof/>
                <w:sz w:val="20"/>
              </w:rPr>
              <w:t> </w:t>
            </w:r>
            <w:r w:rsidRPr="007E190E">
              <w:rPr>
                <w:sz w:val="20"/>
              </w:rPr>
              <w:fldChar w:fldCharType="end"/>
            </w:r>
          </w:p>
        </w:tc>
      </w:tr>
      <w:tr w:rsidR="001844B6" w:rsidRPr="00826F71" w14:paraId="7FC35941" w14:textId="77777777" w:rsidTr="007E190E">
        <w:trPr>
          <w:trHeight w:hRule="exact" w:val="1701"/>
        </w:trPr>
        <w:tc>
          <w:tcPr>
            <w:tcW w:w="10235" w:type="dxa"/>
            <w:gridSpan w:val="6"/>
            <w:shd w:val="clear" w:color="auto" w:fill="auto"/>
          </w:tcPr>
          <w:p w14:paraId="5B4AB3D5" w14:textId="77777777" w:rsidR="001844B6" w:rsidRPr="007E190E" w:rsidRDefault="001844B6" w:rsidP="005A3880">
            <w:pPr>
              <w:pStyle w:val="IPPOQ3"/>
              <w:rPr>
                <w:szCs w:val="22"/>
              </w:rPr>
            </w:pPr>
            <w:r w:rsidRPr="00544292">
              <w:t xml:space="preserve">Description and scale of </w:t>
            </w:r>
            <w:r w:rsidRPr="00826F71">
              <w:t xml:space="preserve">key monetised </w:t>
            </w:r>
            <w:r>
              <w:t>benefits</w:t>
            </w:r>
            <w:r w:rsidRPr="00544292">
              <w:t xml:space="preserve"> by ‘main affected groups’ </w:t>
            </w:r>
          </w:p>
          <w:p w14:paraId="5BE1C805" w14:textId="77777777" w:rsidR="001844B6" w:rsidRPr="00826F71" w:rsidRDefault="001844B6" w:rsidP="005A3880">
            <w:pPr>
              <w:pStyle w:val="IAPOA3"/>
            </w:pPr>
            <w:r w:rsidRPr="00D337D1">
              <w:fldChar w:fldCharType="begin">
                <w:ffData>
                  <w:name w:val=""/>
                  <w:enabled/>
                  <w:calcOnExit w:val="0"/>
                  <w:textInput>
                    <w:default w:val="Maximum of 5 lines"/>
                    <w:maxLength w:val="500"/>
                  </w:textInput>
                </w:ffData>
              </w:fldChar>
            </w:r>
            <w:r w:rsidRPr="00D337D1">
              <w:instrText xml:space="preserve"> FORMTEXT </w:instrText>
            </w:r>
            <w:r w:rsidRPr="00D337D1">
              <w:fldChar w:fldCharType="separate"/>
            </w:r>
            <w:r>
              <w:rPr>
                <w:noProof/>
              </w:rPr>
              <w:t>Maximum of 5 lines</w:t>
            </w:r>
            <w:r w:rsidRPr="00D337D1">
              <w:fldChar w:fldCharType="end"/>
            </w:r>
          </w:p>
        </w:tc>
      </w:tr>
      <w:tr w:rsidR="001844B6" w:rsidRPr="00826F71" w14:paraId="6CAA539F" w14:textId="77777777" w:rsidTr="007E190E">
        <w:trPr>
          <w:trHeight w:hRule="exact" w:val="1701"/>
        </w:trPr>
        <w:tc>
          <w:tcPr>
            <w:tcW w:w="10235" w:type="dxa"/>
            <w:gridSpan w:val="6"/>
            <w:shd w:val="clear" w:color="auto" w:fill="auto"/>
          </w:tcPr>
          <w:p w14:paraId="044412F8" w14:textId="77777777" w:rsidR="001844B6" w:rsidRPr="007E190E" w:rsidRDefault="001844B6" w:rsidP="005A3880">
            <w:pPr>
              <w:pStyle w:val="IAPOQ4"/>
              <w:rPr>
                <w:szCs w:val="22"/>
              </w:rPr>
            </w:pPr>
            <w:r w:rsidRPr="00544292">
              <w:t>Other</w:t>
            </w:r>
            <w:r w:rsidRPr="00826F71">
              <w:t xml:space="preserve"> key non-monetised </w:t>
            </w:r>
            <w:r>
              <w:t>benefits</w:t>
            </w:r>
            <w:r w:rsidRPr="00544292">
              <w:t xml:space="preserve"> by ‘main affected groups’ </w:t>
            </w:r>
          </w:p>
          <w:p w14:paraId="42986D6A" w14:textId="77777777" w:rsidR="001844B6" w:rsidRPr="00826F71" w:rsidRDefault="001844B6" w:rsidP="005A3880">
            <w:pPr>
              <w:pStyle w:val="IAPOA4"/>
            </w:pPr>
            <w:r w:rsidRPr="00D337D1">
              <w:fldChar w:fldCharType="begin">
                <w:ffData>
                  <w:name w:val=""/>
                  <w:enabled/>
                  <w:calcOnExit w:val="0"/>
                  <w:textInput>
                    <w:default w:val="Maximum of 5 lines"/>
                    <w:maxLength w:val="500"/>
                  </w:textInput>
                </w:ffData>
              </w:fldChar>
            </w:r>
            <w:r w:rsidRPr="00D337D1">
              <w:instrText xml:space="preserve"> FORMTEXT </w:instrText>
            </w:r>
            <w:r w:rsidRPr="00D337D1">
              <w:fldChar w:fldCharType="separate"/>
            </w:r>
            <w:r>
              <w:rPr>
                <w:noProof/>
              </w:rPr>
              <w:t>Maximum of 5 lines</w:t>
            </w:r>
            <w:r w:rsidRPr="00D337D1">
              <w:fldChar w:fldCharType="end"/>
            </w:r>
          </w:p>
        </w:tc>
      </w:tr>
      <w:tr w:rsidR="001844B6" w:rsidRPr="00826F71" w14:paraId="652DDBC3" w14:textId="77777777" w:rsidTr="007E190E">
        <w:trPr>
          <w:trHeight w:hRule="exact" w:val="346"/>
        </w:trPr>
        <w:tc>
          <w:tcPr>
            <w:tcW w:w="9375" w:type="dxa"/>
            <w:gridSpan w:val="5"/>
            <w:tcBorders>
              <w:top w:val="single" w:sz="6" w:space="0" w:color="auto"/>
              <w:bottom w:val="nil"/>
            </w:tcBorders>
            <w:shd w:val="clear" w:color="auto" w:fill="auto"/>
          </w:tcPr>
          <w:p w14:paraId="5D56EBFA" w14:textId="77777777" w:rsidR="001844B6" w:rsidRDefault="001844B6" w:rsidP="007E190E">
            <w:pPr>
              <w:pStyle w:val="IATableLabel"/>
              <w:tabs>
                <w:tab w:val="left" w:pos="7655"/>
              </w:tabs>
            </w:pPr>
            <w:r w:rsidRPr="00F1653E">
              <w:rPr>
                <w:rStyle w:val="IAPOQ5Char"/>
              </w:rPr>
              <w:t>Key assumptions/sensitivities/risks</w:t>
            </w:r>
            <w:r>
              <w:tab/>
              <w:t>Discount rate (%)</w:t>
            </w:r>
          </w:p>
          <w:p w14:paraId="6AA7C157" w14:textId="77777777" w:rsidR="001844B6" w:rsidRPr="00455895" w:rsidRDefault="001844B6" w:rsidP="005A3880">
            <w:pPr>
              <w:pStyle w:val="IATableLabel"/>
            </w:pPr>
          </w:p>
        </w:tc>
        <w:tc>
          <w:tcPr>
            <w:tcW w:w="86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14:paraId="40B1198C" w14:textId="77777777" w:rsidR="001844B6" w:rsidRPr="007E6CF8" w:rsidRDefault="001844B6" w:rsidP="005A3880">
            <w:pPr>
              <w:pStyle w:val="IAPODisRate"/>
            </w:pPr>
            <w:r w:rsidRPr="00D337D1"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D337D1">
              <w:instrText xml:space="preserve"> FORMTEXT </w:instrText>
            </w:r>
            <w:r w:rsidRPr="00D337D1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D337D1">
              <w:fldChar w:fldCharType="end"/>
            </w:r>
          </w:p>
        </w:tc>
      </w:tr>
      <w:tr w:rsidR="001844B6" w:rsidRPr="007E190E" w14:paraId="68CE41C0" w14:textId="77777777" w:rsidTr="007E190E">
        <w:trPr>
          <w:trHeight w:hRule="exact" w:val="1375"/>
        </w:trPr>
        <w:tc>
          <w:tcPr>
            <w:tcW w:w="10235" w:type="dxa"/>
            <w:gridSpan w:val="6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2B54A1C1" w14:textId="77777777" w:rsidR="001844B6" w:rsidRPr="00544292" w:rsidRDefault="001844B6" w:rsidP="005A3880">
            <w:pPr>
              <w:pStyle w:val="IAPOA5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Maximum of 5 lines"/>
                    <w:maxLength w:val="5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Maximum of 5 lines</w:t>
            </w:r>
            <w:r>
              <w:fldChar w:fldCharType="end"/>
            </w:r>
          </w:p>
        </w:tc>
      </w:tr>
    </w:tbl>
    <w:p w14:paraId="4BBD5E62" w14:textId="77777777" w:rsidR="001844B6" w:rsidRDefault="001844B6" w:rsidP="005A3880">
      <w:pPr>
        <w:pStyle w:val="IASpacer"/>
      </w:pPr>
    </w:p>
    <w:p w14:paraId="3ADAA434" w14:textId="77777777" w:rsidR="001844B6" w:rsidRDefault="00F63895" w:rsidP="005A3880">
      <w:pPr>
        <w:pStyle w:val="IAHeadLabel"/>
        <w:spacing w:before="50"/>
      </w:pPr>
      <w:r>
        <w:t xml:space="preserve">BUSINESS </w:t>
      </w:r>
      <w:r w:rsidR="001844B6">
        <w:t xml:space="preserve">ASSESSMENT (Option </w:t>
      </w:r>
      <w:fldSimple w:instr=" SEQ BA ">
        <w:r w:rsidR="00BC4C44">
          <w:rPr>
            <w:noProof/>
          </w:rPr>
          <w:t>1</w:t>
        </w:r>
      </w:fldSimple>
      <w:r w:rsidR="001844B6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1843"/>
        <w:gridCol w:w="1701"/>
        <w:gridCol w:w="4823"/>
      </w:tblGrid>
      <w:tr w:rsidR="00FD4195" w:rsidRPr="000E02BE" w14:paraId="4CEEF277" w14:textId="77777777" w:rsidTr="00FD4195">
        <w:trPr>
          <w:trHeight w:hRule="exact" w:val="384"/>
        </w:trPr>
        <w:tc>
          <w:tcPr>
            <w:tcW w:w="5392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0DA271E" w14:textId="77777777" w:rsidR="00FD4195" w:rsidRPr="000E02BE" w:rsidRDefault="00FD4195" w:rsidP="005A3880">
            <w:pPr>
              <w:pStyle w:val="IATableLabel"/>
            </w:pPr>
            <w:r w:rsidRPr="000E02BE">
              <w:t xml:space="preserve">Direct impact on </w:t>
            </w:r>
            <w:r>
              <w:t>business (Equivalent Annual) £m</w:t>
            </w:r>
            <w:r w:rsidRPr="000E02BE">
              <w:t xml:space="preserve">: </w:t>
            </w:r>
          </w:p>
        </w:tc>
        <w:tc>
          <w:tcPr>
            <w:tcW w:w="48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1BADFE" w14:textId="77777777" w:rsidR="00FD4195" w:rsidRPr="000E02BE" w:rsidRDefault="00FD4195" w:rsidP="00C96388">
            <w:pPr>
              <w:pStyle w:val="IATableLabel"/>
            </w:pPr>
            <w:r>
              <w:t>Score for Business Impact Target (qualifying provisions only)</w:t>
            </w:r>
            <w:r w:rsidR="00C96388">
              <w:t xml:space="preserve"> £m:</w:t>
            </w:r>
          </w:p>
        </w:tc>
      </w:tr>
      <w:tr w:rsidR="00FD4195" w:rsidRPr="00E75380" w14:paraId="2B7BE718" w14:textId="77777777" w:rsidTr="001B1210">
        <w:trPr>
          <w:trHeight w:hRule="exact" w:val="340"/>
        </w:trPr>
        <w:tc>
          <w:tcPr>
            <w:tcW w:w="1848" w:type="dxa"/>
            <w:vMerge w:val="restart"/>
            <w:tcBorders>
              <w:top w:val="nil"/>
              <w:right w:val="single" w:sz="4" w:space="0" w:color="auto"/>
            </w:tcBorders>
            <w:shd w:val="clear" w:color="auto" w:fill="FFFFFF"/>
          </w:tcPr>
          <w:p w14:paraId="05D8AF8D" w14:textId="77777777" w:rsidR="00FD4195" w:rsidRPr="00F63895" w:rsidRDefault="00FD4195" w:rsidP="005A3880">
            <w:pPr>
              <w:pStyle w:val="IATableLabel"/>
            </w:pPr>
            <w:r w:rsidRPr="00F63895">
              <w:t xml:space="preserve">Costs: </w:t>
            </w:r>
            <w:bookmarkStart w:id="39" w:name="Text67"/>
            <w:r w:rsidRPr="00F63895">
              <w:rPr>
                <w:rStyle w:val="IAPODICostChar"/>
                <w:sz w:val="20"/>
                <w:szCs w:val="20"/>
              </w:rPr>
              <w:fldChar w:fldCharType="begin">
                <w:ffData>
                  <w:name w:val="Text67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F63895">
              <w:rPr>
                <w:rStyle w:val="IAPODICostChar"/>
                <w:sz w:val="20"/>
                <w:szCs w:val="20"/>
              </w:rPr>
              <w:instrText xml:space="preserve"> FORMTEXT </w:instrText>
            </w:r>
            <w:r w:rsidRPr="00F63895">
              <w:rPr>
                <w:rStyle w:val="IAPODICostChar"/>
                <w:sz w:val="20"/>
                <w:szCs w:val="20"/>
              </w:rPr>
            </w:r>
            <w:r w:rsidRPr="00F63895">
              <w:rPr>
                <w:rStyle w:val="IAPODICostChar"/>
                <w:sz w:val="20"/>
                <w:szCs w:val="20"/>
              </w:rPr>
              <w:fldChar w:fldCharType="separate"/>
            </w:r>
            <w:r w:rsidRPr="00F63895">
              <w:rPr>
                <w:rStyle w:val="IAPODICostChar"/>
                <w:b w:val="0"/>
                <w:noProof/>
                <w:sz w:val="20"/>
                <w:szCs w:val="20"/>
              </w:rPr>
              <w:t> </w:t>
            </w:r>
            <w:r w:rsidRPr="00F63895">
              <w:rPr>
                <w:rStyle w:val="IAPODICostChar"/>
                <w:b w:val="0"/>
                <w:noProof/>
                <w:sz w:val="20"/>
                <w:szCs w:val="20"/>
              </w:rPr>
              <w:t> </w:t>
            </w:r>
            <w:r w:rsidRPr="00F63895">
              <w:rPr>
                <w:rStyle w:val="IAPODICostChar"/>
                <w:b w:val="0"/>
                <w:noProof/>
                <w:sz w:val="20"/>
                <w:szCs w:val="20"/>
              </w:rPr>
              <w:t> </w:t>
            </w:r>
            <w:r w:rsidRPr="00F63895">
              <w:rPr>
                <w:rStyle w:val="IAPODICostChar"/>
                <w:b w:val="0"/>
                <w:noProof/>
                <w:sz w:val="20"/>
                <w:szCs w:val="20"/>
              </w:rPr>
              <w:t> </w:t>
            </w:r>
            <w:r w:rsidRPr="00F63895">
              <w:rPr>
                <w:rStyle w:val="IAPODICostChar"/>
                <w:b w:val="0"/>
                <w:noProof/>
                <w:sz w:val="20"/>
                <w:szCs w:val="20"/>
              </w:rPr>
              <w:t> </w:t>
            </w:r>
            <w:r w:rsidRPr="00F63895">
              <w:rPr>
                <w:rStyle w:val="IAPODICostChar"/>
                <w:sz w:val="20"/>
                <w:szCs w:val="20"/>
              </w:rPr>
              <w:fldChar w:fldCharType="end"/>
            </w:r>
            <w:bookmarkEnd w:id="39"/>
          </w:p>
        </w:tc>
        <w:tc>
          <w:tcPr>
            <w:tcW w:w="1843" w:type="dxa"/>
            <w:vMerge w:val="restart"/>
            <w:tcBorders>
              <w:top w:val="nil"/>
              <w:right w:val="single" w:sz="4" w:space="0" w:color="auto"/>
            </w:tcBorders>
            <w:shd w:val="clear" w:color="auto" w:fill="FFFFFF"/>
          </w:tcPr>
          <w:p w14:paraId="64D37269" w14:textId="77777777" w:rsidR="00FD4195" w:rsidRPr="00F63895" w:rsidRDefault="00FD4195" w:rsidP="005A3880">
            <w:pPr>
              <w:pStyle w:val="IATableLabel"/>
            </w:pPr>
            <w:r w:rsidRPr="00F63895">
              <w:t xml:space="preserve">Benefits: </w:t>
            </w:r>
            <w:bookmarkStart w:id="40" w:name="Text68"/>
            <w:r w:rsidRPr="00F63895">
              <w:rPr>
                <w:rStyle w:val="IAPODIBenChar"/>
                <w:b w:val="0"/>
                <w:sz w:val="20"/>
                <w:szCs w:val="20"/>
              </w:rPr>
              <w:fldChar w:fldCharType="begin">
                <w:ffData>
                  <w:name w:val="Text68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F63895">
              <w:rPr>
                <w:rStyle w:val="IAPODIBenChar"/>
                <w:b w:val="0"/>
                <w:sz w:val="20"/>
                <w:szCs w:val="20"/>
              </w:rPr>
              <w:instrText xml:space="preserve"> FORMTEXT </w:instrText>
            </w:r>
            <w:r w:rsidRPr="00F63895">
              <w:rPr>
                <w:rStyle w:val="IAPODIBenChar"/>
                <w:b w:val="0"/>
                <w:sz w:val="20"/>
                <w:szCs w:val="20"/>
              </w:rPr>
            </w:r>
            <w:r w:rsidRPr="00F63895">
              <w:rPr>
                <w:rStyle w:val="IAPODIBenChar"/>
                <w:b w:val="0"/>
                <w:sz w:val="20"/>
                <w:szCs w:val="20"/>
              </w:rPr>
              <w:fldChar w:fldCharType="separate"/>
            </w:r>
            <w:r w:rsidRPr="00F63895">
              <w:rPr>
                <w:rStyle w:val="IAPODIBenChar"/>
                <w:b w:val="0"/>
                <w:noProof/>
                <w:sz w:val="20"/>
                <w:szCs w:val="20"/>
              </w:rPr>
              <w:t> </w:t>
            </w:r>
            <w:r w:rsidRPr="00F63895">
              <w:rPr>
                <w:rStyle w:val="IAPODIBenChar"/>
                <w:b w:val="0"/>
                <w:noProof/>
                <w:sz w:val="20"/>
                <w:szCs w:val="20"/>
              </w:rPr>
              <w:t> </w:t>
            </w:r>
            <w:r w:rsidRPr="00F63895">
              <w:rPr>
                <w:rStyle w:val="IAPODIBenChar"/>
                <w:b w:val="0"/>
                <w:noProof/>
                <w:sz w:val="20"/>
                <w:szCs w:val="20"/>
              </w:rPr>
              <w:t> </w:t>
            </w:r>
            <w:r w:rsidRPr="00F63895">
              <w:rPr>
                <w:rStyle w:val="IAPODIBenChar"/>
                <w:b w:val="0"/>
                <w:noProof/>
                <w:sz w:val="20"/>
                <w:szCs w:val="20"/>
              </w:rPr>
              <w:t> </w:t>
            </w:r>
            <w:r w:rsidRPr="00F63895">
              <w:rPr>
                <w:rStyle w:val="IAPODIBenChar"/>
                <w:b w:val="0"/>
                <w:noProof/>
                <w:sz w:val="20"/>
                <w:szCs w:val="20"/>
              </w:rPr>
              <w:t> </w:t>
            </w:r>
            <w:r w:rsidRPr="00F63895">
              <w:rPr>
                <w:rStyle w:val="IAPODIBenChar"/>
                <w:b w:val="0"/>
                <w:sz w:val="20"/>
                <w:szCs w:val="20"/>
              </w:rPr>
              <w:fldChar w:fldCharType="end"/>
            </w:r>
            <w:bookmarkEnd w:id="40"/>
          </w:p>
        </w:tc>
        <w:tc>
          <w:tcPr>
            <w:tcW w:w="1701" w:type="dxa"/>
            <w:vMerge w:val="restart"/>
            <w:tcBorders>
              <w:top w:val="nil"/>
              <w:right w:val="single" w:sz="4" w:space="0" w:color="auto"/>
            </w:tcBorders>
            <w:shd w:val="clear" w:color="auto" w:fill="FFFFFF"/>
          </w:tcPr>
          <w:p w14:paraId="1ED91D35" w14:textId="77777777" w:rsidR="00FD4195" w:rsidRPr="00F63895" w:rsidRDefault="00FD4195" w:rsidP="005A3880">
            <w:pPr>
              <w:pStyle w:val="IATableLabel"/>
            </w:pPr>
            <w:r w:rsidRPr="00F63895">
              <w:t xml:space="preserve">Net: </w:t>
            </w:r>
            <w:bookmarkStart w:id="41" w:name="Text69"/>
            <w:r w:rsidRPr="00F63895">
              <w:rPr>
                <w:rStyle w:val="IAPODINetChar"/>
                <w:b w:val="0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F63895">
              <w:rPr>
                <w:rStyle w:val="IAPODINetChar"/>
                <w:b w:val="0"/>
                <w:sz w:val="20"/>
                <w:szCs w:val="20"/>
              </w:rPr>
              <w:instrText xml:space="preserve"> FORMTEXT </w:instrText>
            </w:r>
            <w:r w:rsidRPr="00F63895">
              <w:rPr>
                <w:rStyle w:val="IAPODINetChar"/>
                <w:b w:val="0"/>
                <w:sz w:val="20"/>
                <w:szCs w:val="20"/>
              </w:rPr>
            </w:r>
            <w:r w:rsidRPr="00F63895">
              <w:rPr>
                <w:rStyle w:val="IAPODINetChar"/>
                <w:b w:val="0"/>
                <w:sz w:val="20"/>
                <w:szCs w:val="20"/>
              </w:rPr>
              <w:fldChar w:fldCharType="separate"/>
            </w:r>
            <w:r w:rsidRPr="00F63895">
              <w:rPr>
                <w:rStyle w:val="IAPODINetChar"/>
                <w:b w:val="0"/>
                <w:noProof/>
                <w:sz w:val="20"/>
                <w:szCs w:val="20"/>
              </w:rPr>
              <w:t> </w:t>
            </w:r>
            <w:r w:rsidRPr="00F63895">
              <w:rPr>
                <w:rStyle w:val="IAPODINetChar"/>
                <w:b w:val="0"/>
                <w:noProof/>
                <w:sz w:val="20"/>
                <w:szCs w:val="20"/>
              </w:rPr>
              <w:t> </w:t>
            </w:r>
            <w:r w:rsidRPr="00F63895">
              <w:rPr>
                <w:rStyle w:val="IAPODINetChar"/>
                <w:b w:val="0"/>
                <w:noProof/>
                <w:sz w:val="20"/>
                <w:szCs w:val="20"/>
              </w:rPr>
              <w:t> </w:t>
            </w:r>
            <w:r w:rsidRPr="00F63895">
              <w:rPr>
                <w:rStyle w:val="IAPODINetChar"/>
                <w:b w:val="0"/>
                <w:noProof/>
                <w:sz w:val="20"/>
                <w:szCs w:val="20"/>
              </w:rPr>
              <w:t> </w:t>
            </w:r>
            <w:r w:rsidRPr="00F63895">
              <w:rPr>
                <w:rStyle w:val="IAPODINetChar"/>
                <w:b w:val="0"/>
                <w:noProof/>
                <w:sz w:val="20"/>
                <w:szCs w:val="20"/>
              </w:rPr>
              <w:t> </w:t>
            </w:r>
            <w:r w:rsidRPr="00F63895">
              <w:rPr>
                <w:rStyle w:val="IAPODINetChar"/>
                <w:b w:val="0"/>
                <w:sz w:val="20"/>
                <w:szCs w:val="20"/>
              </w:rPr>
              <w:fldChar w:fldCharType="end"/>
            </w:r>
            <w:bookmarkEnd w:id="41"/>
          </w:p>
        </w:tc>
        <w:tc>
          <w:tcPr>
            <w:tcW w:w="48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4245C9" w14:textId="77777777" w:rsidR="00FD4195" w:rsidRPr="00F63895" w:rsidRDefault="00FD4195" w:rsidP="005A3880">
            <w:pPr>
              <w:pStyle w:val="IAPODIMQ"/>
            </w:pPr>
          </w:p>
        </w:tc>
      </w:tr>
      <w:tr w:rsidR="00FD4195" w:rsidRPr="00E75380" w14:paraId="0C9D6117" w14:textId="77777777" w:rsidTr="001B1210">
        <w:trPr>
          <w:trHeight w:hRule="exact" w:val="340"/>
        </w:trPr>
        <w:tc>
          <w:tcPr>
            <w:tcW w:w="1848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5D4A9A" w14:textId="77777777" w:rsidR="00FD4195" w:rsidRPr="00F63895" w:rsidRDefault="00FD4195" w:rsidP="005A3880">
            <w:pPr>
              <w:pStyle w:val="IATableLabel"/>
            </w:pPr>
          </w:p>
        </w:tc>
        <w:tc>
          <w:tcPr>
            <w:tcW w:w="184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03C957" w14:textId="77777777" w:rsidR="00FD4195" w:rsidRPr="00F63895" w:rsidRDefault="00FD4195" w:rsidP="005A3880">
            <w:pPr>
              <w:pStyle w:val="IATableLabel"/>
            </w:pPr>
          </w:p>
        </w:tc>
        <w:tc>
          <w:tcPr>
            <w:tcW w:w="170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4FEED1" w14:textId="77777777" w:rsidR="00FD4195" w:rsidRPr="00F63895" w:rsidRDefault="00FD4195" w:rsidP="005A3880">
            <w:pPr>
              <w:pStyle w:val="IATableLabel"/>
            </w:pPr>
          </w:p>
        </w:tc>
        <w:tc>
          <w:tcPr>
            <w:tcW w:w="4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898418" w14:textId="77777777" w:rsidR="00FD4195" w:rsidRPr="00F63895" w:rsidRDefault="00D41FA2" w:rsidP="005A3880">
            <w:pPr>
              <w:pStyle w:val="IAPODIMQ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42" w:name="Text7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2"/>
          </w:p>
        </w:tc>
      </w:tr>
    </w:tbl>
    <w:p w14:paraId="0CA27711" w14:textId="77777777" w:rsidR="00854B58" w:rsidRDefault="00854B58" w:rsidP="005A3880">
      <w:pPr>
        <w:sectPr w:rsidR="00854B58" w:rsidSect="00A50775">
          <w:footnotePr>
            <w:numRestart w:val="eachSect"/>
          </w:footnotePr>
          <w:pgSz w:w="11907" w:h="16840" w:code="9"/>
          <w:pgMar w:top="680" w:right="851" w:bottom="680" w:left="851" w:header="284" w:footer="284" w:gutter="0"/>
          <w:cols w:space="708"/>
          <w:docGrid w:linePitch="360"/>
        </w:sectPr>
      </w:pPr>
    </w:p>
    <w:p w14:paraId="4FBE7422" w14:textId="77777777" w:rsidR="00F70A77" w:rsidRDefault="00F70A77">
      <w:pPr>
        <w:pStyle w:val="Heading1"/>
        <w:spacing w:before="0"/>
      </w:pPr>
      <w:bookmarkStart w:id="43" w:name="EvidenceHead"/>
      <w:r>
        <w:lastRenderedPageBreak/>
        <w:t xml:space="preserve">Evidence Base </w:t>
      </w:r>
      <w:bookmarkStart w:id="44" w:name="EvidenceBase"/>
      <w:bookmarkEnd w:id="44"/>
      <w:r>
        <w:t>(for summary sheets)</w:t>
      </w:r>
    </w:p>
    <w:bookmarkEnd w:id="43"/>
    <w:p w14:paraId="587A1597" w14:textId="77777777" w:rsidR="004B3B7B" w:rsidRPr="00826F71" w:rsidRDefault="004B3B7B" w:rsidP="00AC1849">
      <w:pPr>
        <w:pStyle w:val="EBBodyPara"/>
        <w:keepNext/>
        <w:keepLines/>
      </w:pPr>
      <w:r w:rsidRPr="00826F71">
        <w:t xml:space="preserve">There is discretion for departments and regulators as to how to set out the </w:t>
      </w:r>
      <w:r>
        <w:t>e</w:t>
      </w:r>
      <w:r w:rsidRPr="00826F71">
        <w:t xml:space="preserve">vidence </w:t>
      </w:r>
      <w:r>
        <w:t>b</w:t>
      </w:r>
      <w:r w:rsidRPr="00826F71">
        <w:t xml:space="preserve">ase. However, it is desirable that the following points are covered: </w:t>
      </w:r>
    </w:p>
    <w:p w14:paraId="5E9B2881" w14:textId="77777777" w:rsidR="004B3B7B" w:rsidRDefault="004B3B7B" w:rsidP="004B3B7B">
      <w:pPr>
        <w:pStyle w:val="EBBullet"/>
        <w:keepNext/>
      </w:pPr>
      <w:r w:rsidRPr="00826F71">
        <w:t xml:space="preserve">Problem under consideration; </w:t>
      </w:r>
    </w:p>
    <w:p w14:paraId="016DD73A" w14:textId="77777777" w:rsidR="004B3B7B" w:rsidRDefault="004B3B7B" w:rsidP="004B3B7B">
      <w:pPr>
        <w:pStyle w:val="EBBullet"/>
        <w:keepNext/>
      </w:pPr>
      <w:r w:rsidRPr="00826F71">
        <w:t xml:space="preserve">Rationale for intervention; </w:t>
      </w:r>
    </w:p>
    <w:p w14:paraId="6DE670EF" w14:textId="77777777" w:rsidR="004B3B7B" w:rsidRDefault="004B3B7B" w:rsidP="004B3B7B">
      <w:pPr>
        <w:pStyle w:val="EBBullet"/>
        <w:keepNext/>
      </w:pPr>
      <w:r w:rsidRPr="00826F71">
        <w:t xml:space="preserve">Policy objective; </w:t>
      </w:r>
    </w:p>
    <w:p w14:paraId="3C8768C0" w14:textId="77777777" w:rsidR="00686F5E" w:rsidRDefault="00686F5E" w:rsidP="00796A50">
      <w:pPr>
        <w:pStyle w:val="EBBullet"/>
        <w:keepNext/>
      </w:pPr>
      <w:bookmarkStart w:id="45" w:name="EvidenceBullet"/>
      <w:r>
        <w:t xml:space="preserve">Description of options considered (including </w:t>
      </w:r>
      <w:r w:rsidR="00433533">
        <w:t>status-quo</w:t>
      </w:r>
      <w:r>
        <w:t>);</w:t>
      </w:r>
    </w:p>
    <w:p w14:paraId="31CA70BB" w14:textId="77777777" w:rsidR="00686F5E" w:rsidRDefault="00E155FA" w:rsidP="00E155FA">
      <w:pPr>
        <w:pStyle w:val="EBBullet"/>
        <w:keepNext/>
      </w:pPr>
      <w:r>
        <w:t>Monetised and non-monetised c</w:t>
      </w:r>
      <w:r w:rsidR="00686F5E">
        <w:t>osts and benefits</w:t>
      </w:r>
      <w:r>
        <w:t xml:space="preserve"> </w:t>
      </w:r>
      <w:r w:rsidR="00686F5E">
        <w:t>of each option</w:t>
      </w:r>
      <w:r>
        <w:t xml:space="preserve"> </w:t>
      </w:r>
      <w:r w:rsidR="00961356">
        <w:t>(including administrative burden)</w:t>
      </w:r>
      <w:r w:rsidR="00686F5E">
        <w:t>;</w:t>
      </w:r>
    </w:p>
    <w:p w14:paraId="3E538DC0" w14:textId="77777777" w:rsidR="00FF0A78" w:rsidRDefault="00FF0A78" w:rsidP="00796A50">
      <w:pPr>
        <w:pStyle w:val="EBBullet"/>
        <w:keepNext/>
      </w:pPr>
      <w:r>
        <w:t>Rationale and evidence that justify the level of analysis used in the IA (proportionality approach);</w:t>
      </w:r>
    </w:p>
    <w:p w14:paraId="2671D418" w14:textId="77777777" w:rsidR="00686F5E" w:rsidRDefault="00686F5E" w:rsidP="00796A50">
      <w:pPr>
        <w:pStyle w:val="EBBullet"/>
        <w:keepNext/>
      </w:pPr>
      <w:r>
        <w:t>Risks and assumptions;</w:t>
      </w:r>
    </w:p>
    <w:p w14:paraId="77E27249" w14:textId="77777777" w:rsidR="005A7A14" w:rsidRDefault="005A7A14" w:rsidP="005A7A14">
      <w:pPr>
        <w:pStyle w:val="EBBullet"/>
        <w:keepNext/>
      </w:pPr>
      <w:r w:rsidRPr="00961356">
        <w:t>Direct costs and benefits to business calculations</w:t>
      </w:r>
      <w:r>
        <w:t xml:space="preserve"> (following </w:t>
      </w:r>
      <w:r w:rsidR="00433533">
        <w:t>BIT</w:t>
      </w:r>
      <w:r>
        <w:t xml:space="preserve"> methodology)</w:t>
      </w:r>
      <w:r w:rsidRPr="00961356">
        <w:t>;</w:t>
      </w:r>
    </w:p>
    <w:p w14:paraId="454744FE" w14:textId="77777777" w:rsidR="00686F5E" w:rsidRDefault="001F5423" w:rsidP="001F5423">
      <w:pPr>
        <w:pStyle w:val="EBBullet"/>
        <w:keepNext/>
      </w:pPr>
      <w:r>
        <w:t>Wider impacts (consider the impacts of your prop</w:t>
      </w:r>
      <w:r w:rsidR="005A66F6">
        <w:t>osals, the questions on pages 16 to 18</w:t>
      </w:r>
      <w:r>
        <w:t xml:space="preserve"> of the IA Toolkit are useful prompts. Document any relevant impact here and by attaching any relevant specific impact analysis (e.g. SME and equalities) in the annexes to this template)</w:t>
      </w:r>
    </w:p>
    <w:p w14:paraId="5A2EA275" w14:textId="77777777" w:rsidR="003B20FC" w:rsidRDefault="00686F5E" w:rsidP="00796A50">
      <w:pPr>
        <w:pStyle w:val="EBBullet"/>
        <w:keepNext/>
      </w:pPr>
      <w:r>
        <w:t>Summary and preferred option with description of implementation plan</w:t>
      </w:r>
      <w:r w:rsidR="004C5754">
        <w:t>.</w:t>
      </w:r>
      <w:bookmarkEnd w:id="45"/>
    </w:p>
    <w:p w14:paraId="4A1B48B5" w14:textId="77777777" w:rsidR="00686F5E" w:rsidRDefault="00686F5E" w:rsidP="004B3B7B">
      <w:pPr>
        <w:pStyle w:val="EBBodyPara"/>
        <w:keepNext/>
      </w:pPr>
      <w:bookmarkStart w:id="46" w:name="EvidenceBulletEnd"/>
    </w:p>
    <w:bookmarkEnd w:id="46"/>
    <w:p w14:paraId="13C1184E" w14:textId="77777777" w:rsidR="004B3B7B" w:rsidRDefault="004B3B7B" w:rsidP="00716E66">
      <w:pPr>
        <w:pStyle w:val="Heading2"/>
      </w:pPr>
      <w:r w:rsidRPr="004B3B7B">
        <w:t>Inserting text for this section:</w:t>
      </w:r>
      <w:r>
        <w:t xml:space="preserve"> </w:t>
      </w:r>
    </w:p>
    <w:p w14:paraId="71CE25ED" w14:textId="77777777" w:rsidR="00716E66" w:rsidRDefault="00C41A41" w:rsidP="004B3B7B">
      <w:pPr>
        <w:pStyle w:val="EBBodyPara"/>
        <w:keepNext/>
      </w:pPr>
      <w:r>
        <w:t>Replace</w:t>
      </w:r>
      <w:r w:rsidR="004B3B7B">
        <w:t xml:space="preserve"> the notes </w:t>
      </w:r>
      <w:r w:rsidR="00716E66">
        <w:t xml:space="preserve">on this page </w:t>
      </w:r>
      <w:r>
        <w:t>with the text for the evidence base</w:t>
      </w:r>
      <w:r w:rsidR="006B3C41">
        <w:t xml:space="preserve">. </w:t>
      </w:r>
    </w:p>
    <w:p w14:paraId="0C91DAC7" w14:textId="77777777" w:rsidR="001F5DD9" w:rsidRDefault="00716E66" w:rsidP="002D1AE9">
      <w:pPr>
        <w:pStyle w:val="EBBodyPara"/>
      </w:pPr>
      <w:r>
        <w:t>To maintain consistent formatting, apply</w:t>
      </w:r>
      <w:r w:rsidR="004B3B7B">
        <w:t xml:space="preserve"> </w:t>
      </w:r>
      <w:r w:rsidR="00C41A41">
        <w:t>S</w:t>
      </w:r>
      <w:r w:rsidR="004B3B7B">
        <w:t>tyles from the toolbar.</w:t>
      </w:r>
      <w:r w:rsidR="006B3C41">
        <w:t xml:space="preserve"> The </w:t>
      </w:r>
      <w:r w:rsidR="006B3C41" w:rsidRPr="004B3B7B">
        <w:rPr>
          <w:b/>
        </w:rPr>
        <w:t>Paste Without Format</w:t>
      </w:r>
      <w:r w:rsidR="006B3C41">
        <w:t xml:space="preserve"> toolbar button can be used to paste text from other documents in the current style here. </w:t>
      </w:r>
    </w:p>
    <w:sectPr w:rsidR="001F5DD9" w:rsidSect="00A50775">
      <w:headerReference w:type="even" r:id="rId10"/>
      <w:footerReference w:type="default" r:id="rId11"/>
      <w:footnotePr>
        <w:numRestart w:val="eachSect"/>
      </w:footnotePr>
      <w:pgSz w:w="11907" w:h="16840" w:code="9"/>
      <w:pgMar w:top="680" w:right="851" w:bottom="680" w:left="851" w:header="284" w:footer="284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E8309" w14:textId="77777777" w:rsidR="00BC4C44" w:rsidRDefault="00BC4C44">
      <w:r>
        <w:separator/>
      </w:r>
    </w:p>
  </w:endnote>
  <w:endnote w:type="continuationSeparator" w:id="0">
    <w:p w14:paraId="155B957F" w14:textId="77777777" w:rsidR="00BC4C44" w:rsidRDefault="00BC4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E11D" w14:textId="77777777" w:rsidR="00F84E50" w:rsidRPr="00EB43FD" w:rsidRDefault="00F84E50" w:rsidP="005A3880">
    <w:pPr>
      <w:pStyle w:val="Footer"/>
    </w:pPr>
    <w:r w:rsidRPr="00EB43FD">
      <w:rPr>
        <w:rStyle w:val="PageNumber"/>
        <w:rFonts w:eastAsia="SimSun"/>
        <w:b w:val="0"/>
        <w:szCs w:val="18"/>
      </w:rPr>
      <w:fldChar w:fldCharType="begin"/>
    </w:r>
    <w:r w:rsidRPr="00EB43FD">
      <w:rPr>
        <w:rStyle w:val="PageNumber"/>
        <w:rFonts w:eastAsia="SimSun"/>
        <w:b w:val="0"/>
        <w:szCs w:val="18"/>
      </w:rPr>
      <w:instrText xml:space="preserve"> PAGE </w:instrText>
    </w:r>
    <w:r w:rsidRPr="00EB43FD">
      <w:rPr>
        <w:rStyle w:val="PageNumber"/>
        <w:rFonts w:eastAsia="SimSun"/>
        <w:b w:val="0"/>
        <w:szCs w:val="18"/>
      </w:rPr>
      <w:fldChar w:fldCharType="separate"/>
    </w:r>
    <w:r w:rsidR="004E01CA">
      <w:rPr>
        <w:rStyle w:val="PageNumber"/>
        <w:rFonts w:eastAsia="SimSun"/>
        <w:b w:val="0"/>
        <w:szCs w:val="18"/>
      </w:rPr>
      <w:t>2</w:t>
    </w:r>
    <w:r w:rsidRPr="00EB43FD">
      <w:rPr>
        <w:rStyle w:val="PageNumber"/>
        <w:rFonts w:eastAsia="SimSun"/>
        <w:b w:val="0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7C2EF" w14:textId="77777777" w:rsidR="00F84E50" w:rsidRPr="00EB43FD" w:rsidRDefault="00F84E50" w:rsidP="000407D8">
    <w:pPr>
      <w:pStyle w:val="Footer"/>
    </w:pPr>
    <w:r w:rsidRPr="00EB43FD">
      <w:rPr>
        <w:rStyle w:val="PageNumber"/>
        <w:b w:val="0"/>
        <w:szCs w:val="18"/>
      </w:rPr>
      <w:fldChar w:fldCharType="begin"/>
    </w:r>
    <w:r w:rsidRPr="00EB43FD">
      <w:rPr>
        <w:rStyle w:val="PageNumber"/>
        <w:b w:val="0"/>
        <w:szCs w:val="18"/>
      </w:rPr>
      <w:instrText xml:space="preserve"> PAGE </w:instrText>
    </w:r>
    <w:r w:rsidRPr="00EB43FD">
      <w:rPr>
        <w:rStyle w:val="PageNumber"/>
        <w:b w:val="0"/>
        <w:szCs w:val="18"/>
      </w:rPr>
      <w:fldChar w:fldCharType="separate"/>
    </w:r>
    <w:r w:rsidR="004E01CA">
      <w:rPr>
        <w:rStyle w:val="PageNumber"/>
        <w:b w:val="0"/>
        <w:noProof/>
        <w:szCs w:val="18"/>
      </w:rPr>
      <w:t>3</w:t>
    </w:r>
    <w:r w:rsidRPr="00EB43FD">
      <w:rPr>
        <w:rStyle w:val="PageNumber"/>
        <w:b w:val="0"/>
        <w:szCs w:val="18"/>
      </w:rPr>
      <w:fldChar w:fldCharType="end"/>
    </w:r>
  </w:p>
  <w:p w14:paraId="7E2E3272" w14:textId="77777777" w:rsidR="00F84E50" w:rsidRDefault="00F84E50"/>
  <w:p w14:paraId="4D5247A2" w14:textId="77777777" w:rsidR="00F84E50" w:rsidRDefault="00F84E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F71E7" w14:textId="77777777" w:rsidR="00BC4C44" w:rsidRDefault="00BC4C44">
      <w:r>
        <w:separator/>
      </w:r>
    </w:p>
  </w:footnote>
  <w:footnote w:type="continuationSeparator" w:id="0">
    <w:p w14:paraId="7E320D36" w14:textId="77777777" w:rsidR="00BC4C44" w:rsidRDefault="00BC4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2259D" w14:textId="77777777" w:rsidR="00F84E50" w:rsidRDefault="00F84E50">
    <w:pPr>
      <w:pStyle w:val="Header"/>
    </w:pPr>
    <w:r>
      <w:fldChar w:fldCharType="begin"/>
    </w:r>
    <w:r>
      <w:instrText xml:space="preserve"> DOCPROPERTY  Classification  \* MERGEFORMAT </w:instrTex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BFA4A" w14:textId="77777777" w:rsidR="00F84E50" w:rsidRDefault="00F84E50"/>
  <w:p w14:paraId="5B7D99BC" w14:textId="77777777" w:rsidR="00F84E50" w:rsidRDefault="00F84E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C02EA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38C8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42A8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3A4D5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CBC2C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7E6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9C09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E075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587A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4431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131D5"/>
    <w:multiLevelType w:val="multilevel"/>
    <w:tmpl w:val="7E8654E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2943E7"/>
    <w:multiLevelType w:val="multilevel"/>
    <w:tmpl w:val="3604C19E"/>
    <w:lvl w:ilvl="0">
      <w:start w:val="1"/>
      <w:numFmt w:val="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B3F39F8"/>
    <w:multiLevelType w:val="multilevel"/>
    <w:tmpl w:val="130ADDBA"/>
    <w:lvl w:ilvl="0">
      <w:start w:val="1"/>
      <w:numFmt w:val="bullet"/>
      <w:pStyle w:val="EB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777104D"/>
    <w:multiLevelType w:val="multilevel"/>
    <w:tmpl w:val="02B2DD8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4" w15:restartNumberingAfterBreak="0">
    <w:nsid w:val="718851C2"/>
    <w:multiLevelType w:val="multilevel"/>
    <w:tmpl w:val="3626DD9A"/>
    <w:lvl w:ilvl="0">
      <w:start w:val="1"/>
      <w:numFmt w:val="decimal"/>
      <w:pStyle w:val="IARefNumber"/>
      <w:suff w:val="nothing"/>
      <w:lvlText w:val="%1"/>
      <w:lvlJc w:val="left"/>
      <w:pPr>
        <w:ind w:left="0" w:firstLine="11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5" w15:restartNumberingAfterBreak="0">
    <w:nsid w:val="7FB75C1D"/>
    <w:multiLevelType w:val="multilevel"/>
    <w:tmpl w:val="E2CC615A"/>
    <w:lvl w:ilvl="0">
      <w:start w:val="1"/>
      <w:numFmt w:val="none"/>
      <w:pStyle w:val="EBNumberRestart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EBNumber"/>
      <w:lvlText w:val="%1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lowerLetter"/>
      <w:lvlText w:val="%1%3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3">
      <w:start w:val="1"/>
      <w:numFmt w:val="none"/>
      <w:lvlText w:val="%1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none"/>
      <w:lvlText w:val="%1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none"/>
      <w:lvlText w:val="%1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none"/>
      <w:lvlText w:val="%1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num w:numId="1" w16cid:durableId="1068070002">
    <w:abstractNumId w:val="9"/>
  </w:num>
  <w:num w:numId="2" w16cid:durableId="222718460">
    <w:abstractNumId w:val="7"/>
  </w:num>
  <w:num w:numId="3" w16cid:durableId="1016690272">
    <w:abstractNumId w:val="6"/>
  </w:num>
  <w:num w:numId="4" w16cid:durableId="35782769">
    <w:abstractNumId w:val="5"/>
  </w:num>
  <w:num w:numId="5" w16cid:durableId="279605489">
    <w:abstractNumId w:val="4"/>
  </w:num>
  <w:num w:numId="6" w16cid:durableId="643313122">
    <w:abstractNumId w:val="8"/>
  </w:num>
  <w:num w:numId="7" w16cid:durableId="1860122301">
    <w:abstractNumId w:val="3"/>
  </w:num>
  <w:num w:numId="8" w16cid:durableId="730882486">
    <w:abstractNumId w:val="2"/>
  </w:num>
  <w:num w:numId="9" w16cid:durableId="1134561009">
    <w:abstractNumId w:val="1"/>
  </w:num>
  <w:num w:numId="10" w16cid:durableId="2100712271">
    <w:abstractNumId w:val="0"/>
  </w:num>
  <w:num w:numId="11" w16cid:durableId="1411806919">
    <w:abstractNumId w:val="15"/>
  </w:num>
  <w:num w:numId="12" w16cid:durableId="31618473">
    <w:abstractNumId w:val="14"/>
  </w:num>
  <w:num w:numId="13" w16cid:durableId="751202811">
    <w:abstractNumId w:val="10"/>
  </w:num>
  <w:num w:numId="14" w16cid:durableId="2021856043">
    <w:abstractNumId w:val="13"/>
  </w:num>
  <w:num w:numId="15" w16cid:durableId="298220963">
    <w:abstractNumId w:val="12"/>
  </w:num>
  <w:num w:numId="16" w16cid:durableId="498278512">
    <w:abstractNumId w:val="11"/>
  </w:num>
  <w:num w:numId="17" w16cid:durableId="581111238">
    <w:abstractNumId w:val="12"/>
  </w:num>
  <w:num w:numId="18" w16cid:durableId="261912889">
    <w:abstractNumId w:val="15"/>
  </w:num>
  <w:num w:numId="19" w16cid:durableId="1451624582">
    <w:abstractNumId w:val="15"/>
  </w:num>
  <w:num w:numId="20" w16cid:durableId="754670770">
    <w:abstractNumId w:val="15"/>
  </w:num>
  <w:num w:numId="21" w16cid:durableId="15130597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ocumentProtection w:edit="forms" w:enforcement="1" w:cryptProviderType="rsaAES" w:cryptAlgorithmClass="hash" w:cryptAlgorithmType="typeAny" w:cryptAlgorithmSid="14" w:cryptSpinCount="100000" w:hash="A0CXhYRqAx6zDoOiIv2YSNjb5Tp6UJFuchBhUOZJoAz6gNokhlxA5IeSzWhSFjTJDeH7+wlB1rIjjE5fWGofAQ==" w:salt="SJ1QoXWqRcrOfr0Z1eMeXg=="/>
  <w:defaultTabStop w:val="720"/>
  <w:doNotShadeFormData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NewDoc" w:val="Created"/>
  </w:docVars>
  <w:rsids>
    <w:rsidRoot w:val="00BC4C44"/>
    <w:rsid w:val="00000766"/>
    <w:rsid w:val="000019B2"/>
    <w:rsid w:val="00001E72"/>
    <w:rsid w:val="00003A70"/>
    <w:rsid w:val="0000505F"/>
    <w:rsid w:val="000071A5"/>
    <w:rsid w:val="000079C0"/>
    <w:rsid w:val="00010950"/>
    <w:rsid w:val="00010EE1"/>
    <w:rsid w:val="00012458"/>
    <w:rsid w:val="000142F1"/>
    <w:rsid w:val="0001460F"/>
    <w:rsid w:val="000166B7"/>
    <w:rsid w:val="00021306"/>
    <w:rsid w:val="000222F1"/>
    <w:rsid w:val="00022BE0"/>
    <w:rsid w:val="00022F52"/>
    <w:rsid w:val="00023080"/>
    <w:rsid w:val="0002370C"/>
    <w:rsid w:val="000239A7"/>
    <w:rsid w:val="00023E62"/>
    <w:rsid w:val="000251D0"/>
    <w:rsid w:val="00026555"/>
    <w:rsid w:val="00026AC0"/>
    <w:rsid w:val="0003786D"/>
    <w:rsid w:val="0004016B"/>
    <w:rsid w:val="000407D8"/>
    <w:rsid w:val="00045828"/>
    <w:rsid w:val="00045BAD"/>
    <w:rsid w:val="00051403"/>
    <w:rsid w:val="00052F44"/>
    <w:rsid w:val="00056EE6"/>
    <w:rsid w:val="0006047F"/>
    <w:rsid w:val="0006053F"/>
    <w:rsid w:val="000671A2"/>
    <w:rsid w:val="00070EEB"/>
    <w:rsid w:val="00071299"/>
    <w:rsid w:val="00072272"/>
    <w:rsid w:val="0007524C"/>
    <w:rsid w:val="0007532E"/>
    <w:rsid w:val="000767AC"/>
    <w:rsid w:val="0007695E"/>
    <w:rsid w:val="00076A78"/>
    <w:rsid w:val="00076C08"/>
    <w:rsid w:val="00082659"/>
    <w:rsid w:val="00082BAC"/>
    <w:rsid w:val="000860CC"/>
    <w:rsid w:val="00086128"/>
    <w:rsid w:val="0008731F"/>
    <w:rsid w:val="00093598"/>
    <w:rsid w:val="0009381F"/>
    <w:rsid w:val="00094680"/>
    <w:rsid w:val="000956FD"/>
    <w:rsid w:val="000A36EE"/>
    <w:rsid w:val="000A5C5D"/>
    <w:rsid w:val="000A6E15"/>
    <w:rsid w:val="000A6E4B"/>
    <w:rsid w:val="000A79FC"/>
    <w:rsid w:val="000B07A1"/>
    <w:rsid w:val="000B1176"/>
    <w:rsid w:val="000B3E49"/>
    <w:rsid w:val="000C031E"/>
    <w:rsid w:val="000C165A"/>
    <w:rsid w:val="000C1D45"/>
    <w:rsid w:val="000C30D8"/>
    <w:rsid w:val="000C4589"/>
    <w:rsid w:val="000C57D5"/>
    <w:rsid w:val="000C6A87"/>
    <w:rsid w:val="000D1CB0"/>
    <w:rsid w:val="000D55B5"/>
    <w:rsid w:val="000D58BD"/>
    <w:rsid w:val="000D5ED5"/>
    <w:rsid w:val="000D7F7C"/>
    <w:rsid w:val="000E3308"/>
    <w:rsid w:val="000E3FD7"/>
    <w:rsid w:val="000E452D"/>
    <w:rsid w:val="000F004E"/>
    <w:rsid w:val="000F0840"/>
    <w:rsid w:val="000F37BB"/>
    <w:rsid w:val="000F4481"/>
    <w:rsid w:val="000F57BB"/>
    <w:rsid w:val="00101961"/>
    <w:rsid w:val="00102870"/>
    <w:rsid w:val="00110396"/>
    <w:rsid w:val="001110DB"/>
    <w:rsid w:val="00115D70"/>
    <w:rsid w:val="00120113"/>
    <w:rsid w:val="001235DD"/>
    <w:rsid w:val="0012369A"/>
    <w:rsid w:val="001243CD"/>
    <w:rsid w:val="0012460B"/>
    <w:rsid w:val="00127373"/>
    <w:rsid w:val="00131CE4"/>
    <w:rsid w:val="00133A17"/>
    <w:rsid w:val="00133C58"/>
    <w:rsid w:val="001365F4"/>
    <w:rsid w:val="0014140D"/>
    <w:rsid w:val="00141B6F"/>
    <w:rsid w:val="0014336D"/>
    <w:rsid w:val="001477D1"/>
    <w:rsid w:val="00150DAE"/>
    <w:rsid w:val="0015254E"/>
    <w:rsid w:val="00152C60"/>
    <w:rsid w:val="001535F3"/>
    <w:rsid w:val="00156E0C"/>
    <w:rsid w:val="00160691"/>
    <w:rsid w:val="00165113"/>
    <w:rsid w:val="001709E2"/>
    <w:rsid w:val="00174C10"/>
    <w:rsid w:val="00175447"/>
    <w:rsid w:val="00182B85"/>
    <w:rsid w:val="00183038"/>
    <w:rsid w:val="00183882"/>
    <w:rsid w:val="001844B6"/>
    <w:rsid w:val="001851A3"/>
    <w:rsid w:val="001851B9"/>
    <w:rsid w:val="001855B1"/>
    <w:rsid w:val="0019021E"/>
    <w:rsid w:val="00190F9A"/>
    <w:rsid w:val="00194050"/>
    <w:rsid w:val="00194745"/>
    <w:rsid w:val="00194E96"/>
    <w:rsid w:val="001A07F1"/>
    <w:rsid w:val="001A3B0B"/>
    <w:rsid w:val="001A4332"/>
    <w:rsid w:val="001A4432"/>
    <w:rsid w:val="001A478E"/>
    <w:rsid w:val="001A509E"/>
    <w:rsid w:val="001A5D74"/>
    <w:rsid w:val="001A6FE6"/>
    <w:rsid w:val="001A7B61"/>
    <w:rsid w:val="001A7D6D"/>
    <w:rsid w:val="001B1210"/>
    <w:rsid w:val="001B305C"/>
    <w:rsid w:val="001B34EB"/>
    <w:rsid w:val="001C0644"/>
    <w:rsid w:val="001C0B58"/>
    <w:rsid w:val="001C3363"/>
    <w:rsid w:val="001C7C39"/>
    <w:rsid w:val="001D09CC"/>
    <w:rsid w:val="001D0AF4"/>
    <w:rsid w:val="001D12D6"/>
    <w:rsid w:val="001D2096"/>
    <w:rsid w:val="001D3A43"/>
    <w:rsid w:val="001D3C11"/>
    <w:rsid w:val="001D4AA8"/>
    <w:rsid w:val="001D4D42"/>
    <w:rsid w:val="001D5EC9"/>
    <w:rsid w:val="001D6B90"/>
    <w:rsid w:val="001E152A"/>
    <w:rsid w:val="001E1DA0"/>
    <w:rsid w:val="001F3913"/>
    <w:rsid w:val="001F4352"/>
    <w:rsid w:val="001F5423"/>
    <w:rsid w:val="001F5DD9"/>
    <w:rsid w:val="001F69E9"/>
    <w:rsid w:val="001F6D51"/>
    <w:rsid w:val="001F71C9"/>
    <w:rsid w:val="0020104C"/>
    <w:rsid w:val="0020151D"/>
    <w:rsid w:val="00201B79"/>
    <w:rsid w:val="00202E56"/>
    <w:rsid w:val="002033D6"/>
    <w:rsid w:val="00203758"/>
    <w:rsid w:val="00204AB1"/>
    <w:rsid w:val="00205E05"/>
    <w:rsid w:val="0020708B"/>
    <w:rsid w:val="00207B21"/>
    <w:rsid w:val="00207D2A"/>
    <w:rsid w:val="00211257"/>
    <w:rsid w:val="002144F0"/>
    <w:rsid w:val="00216F02"/>
    <w:rsid w:val="0021731F"/>
    <w:rsid w:val="00217CA1"/>
    <w:rsid w:val="00220F29"/>
    <w:rsid w:val="00221FAD"/>
    <w:rsid w:val="0022490F"/>
    <w:rsid w:val="00225F9C"/>
    <w:rsid w:val="002274E5"/>
    <w:rsid w:val="0022767B"/>
    <w:rsid w:val="00227EBE"/>
    <w:rsid w:val="0023355B"/>
    <w:rsid w:val="002347A2"/>
    <w:rsid w:val="00241738"/>
    <w:rsid w:val="002425C2"/>
    <w:rsid w:val="00242C41"/>
    <w:rsid w:val="002437A8"/>
    <w:rsid w:val="00246360"/>
    <w:rsid w:val="00250259"/>
    <w:rsid w:val="00251ED1"/>
    <w:rsid w:val="002530A8"/>
    <w:rsid w:val="00253F4D"/>
    <w:rsid w:val="0026191F"/>
    <w:rsid w:val="00262437"/>
    <w:rsid w:val="00265153"/>
    <w:rsid w:val="002718D6"/>
    <w:rsid w:val="00272539"/>
    <w:rsid w:val="00272F62"/>
    <w:rsid w:val="00273A3C"/>
    <w:rsid w:val="00281E7E"/>
    <w:rsid w:val="00282EFA"/>
    <w:rsid w:val="002837FC"/>
    <w:rsid w:val="00284C30"/>
    <w:rsid w:val="00286282"/>
    <w:rsid w:val="0028755A"/>
    <w:rsid w:val="00287BA8"/>
    <w:rsid w:val="00287DF9"/>
    <w:rsid w:val="00290335"/>
    <w:rsid w:val="0029158C"/>
    <w:rsid w:val="002A06DA"/>
    <w:rsid w:val="002A456F"/>
    <w:rsid w:val="002A6E2B"/>
    <w:rsid w:val="002B2572"/>
    <w:rsid w:val="002B4D79"/>
    <w:rsid w:val="002B7335"/>
    <w:rsid w:val="002B77F5"/>
    <w:rsid w:val="002C1D0C"/>
    <w:rsid w:val="002C1EC2"/>
    <w:rsid w:val="002C331D"/>
    <w:rsid w:val="002D1AE9"/>
    <w:rsid w:val="002D2D7E"/>
    <w:rsid w:val="002D3103"/>
    <w:rsid w:val="002D4104"/>
    <w:rsid w:val="002D4177"/>
    <w:rsid w:val="002D548B"/>
    <w:rsid w:val="002D66B1"/>
    <w:rsid w:val="002D7ECF"/>
    <w:rsid w:val="002E1C94"/>
    <w:rsid w:val="002E46DE"/>
    <w:rsid w:val="002E5406"/>
    <w:rsid w:val="002E78D7"/>
    <w:rsid w:val="002F1CB1"/>
    <w:rsid w:val="002F3633"/>
    <w:rsid w:val="002F4C47"/>
    <w:rsid w:val="002F5B67"/>
    <w:rsid w:val="002F653C"/>
    <w:rsid w:val="002F7D4C"/>
    <w:rsid w:val="00300CED"/>
    <w:rsid w:val="00300D77"/>
    <w:rsid w:val="003030E1"/>
    <w:rsid w:val="00304677"/>
    <w:rsid w:val="00304C1D"/>
    <w:rsid w:val="003069E8"/>
    <w:rsid w:val="00307737"/>
    <w:rsid w:val="00307E85"/>
    <w:rsid w:val="00310269"/>
    <w:rsid w:val="00310E67"/>
    <w:rsid w:val="003111DB"/>
    <w:rsid w:val="00311373"/>
    <w:rsid w:val="00311CCB"/>
    <w:rsid w:val="00313937"/>
    <w:rsid w:val="00314466"/>
    <w:rsid w:val="003149E9"/>
    <w:rsid w:val="00316B83"/>
    <w:rsid w:val="00317DAD"/>
    <w:rsid w:val="003203C7"/>
    <w:rsid w:val="00320415"/>
    <w:rsid w:val="003228BF"/>
    <w:rsid w:val="00322E0B"/>
    <w:rsid w:val="00323107"/>
    <w:rsid w:val="00323C5A"/>
    <w:rsid w:val="00324485"/>
    <w:rsid w:val="00331DCE"/>
    <w:rsid w:val="00332055"/>
    <w:rsid w:val="00332280"/>
    <w:rsid w:val="003323DB"/>
    <w:rsid w:val="00332B05"/>
    <w:rsid w:val="00332F45"/>
    <w:rsid w:val="003330C7"/>
    <w:rsid w:val="00335C9A"/>
    <w:rsid w:val="003409BF"/>
    <w:rsid w:val="00345525"/>
    <w:rsid w:val="00351302"/>
    <w:rsid w:val="00355E73"/>
    <w:rsid w:val="00356841"/>
    <w:rsid w:val="003640B6"/>
    <w:rsid w:val="00364715"/>
    <w:rsid w:val="00365687"/>
    <w:rsid w:val="003657AB"/>
    <w:rsid w:val="00370A03"/>
    <w:rsid w:val="00372A69"/>
    <w:rsid w:val="00376491"/>
    <w:rsid w:val="00380189"/>
    <w:rsid w:val="00380A15"/>
    <w:rsid w:val="00381107"/>
    <w:rsid w:val="00381308"/>
    <w:rsid w:val="003818E8"/>
    <w:rsid w:val="003848EF"/>
    <w:rsid w:val="00384905"/>
    <w:rsid w:val="00385BF8"/>
    <w:rsid w:val="00386560"/>
    <w:rsid w:val="00395DFD"/>
    <w:rsid w:val="00395F95"/>
    <w:rsid w:val="003966C7"/>
    <w:rsid w:val="00396C1A"/>
    <w:rsid w:val="003972F5"/>
    <w:rsid w:val="003A12B1"/>
    <w:rsid w:val="003A151C"/>
    <w:rsid w:val="003A53C5"/>
    <w:rsid w:val="003A5EEC"/>
    <w:rsid w:val="003A6079"/>
    <w:rsid w:val="003A68AB"/>
    <w:rsid w:val="003A7572"/>
    <w:rsid w:val="003B00FB"/>
    <w:rsid w:val="003B04F0"/>
    <w:rsid w:val="003B1336"/>
    <w:rsid w:val="003B20FC"/>
    <w:rsid w:val="003B30DD"/>
    <w:rsid w:val="003B3E18"/>
    <w:rsid w:val="003B72CF"/>
    <w:rsid w:val="003B78AB"/>
    <w:rsid w:val="003C2DEE"/>
    <w:rsid w:val="003C4286"/>
    <w:rsid w:val="003C6C81"/>
    <w:rsid w:val="003D11C0"/>
    <w:rsid w:val="003D2341"/>
    <w:rsid w:val="003D2D82"/>
    <w:rsid w:val="003D33A3"/>
    <w:rsid w:val="003D572E"/>
    <w:rsid w:val="003D57B2"/>
    <w:rsid w:val="003D6960"/>
    <w:rsid w:val="003D77EE"/>
    <w:rsid w:val="003E0510"/>
    <w:rsid w:val="003E1BBB"/>
    <w:rsid w:val="003E2295"/>
    <w:rsid w:val="003E54B6"/>
    <w:rsid w:val="003E58BD"/>
    <w:rsid w:val="003E66BB"/>
    <w:rsid w:val="003E7A4D"/>
    <w:rsid w:val="003F1D29"/>
    <w:rsid w:val="003F1F49"/>
    <w:rsid w:val="003F2FA0"/>
    <w:rsid w:val="003F42A7"/>
    <w:rsid w:val="003F6045"/>
    <w:rsid w:val="003F71C5"/>
    <w:rsid w:val="004016DE"/>
    <w:rsid w:val="004025DC"/>
    <w:rsid w:val="00402E80"/>
    <w:rsid w:val="004041B8"/>
    <w:rsid w:val="00405ACA"/>
    <w:rsid w:val="00415552"/>
    <w:rsid w:val="00416050"/>
    <w:rsid w:val="00417259"/>
    <w:rsid w:val="004175D4"/>
    <w:rsid w:val="00422963"/>
    <w:rsid w:val="004240A9"/>
    <w:rsid w:val="0042494E"/>
    <w:rsid w:val="00426AB3"/>
    <w:rsid w:val="00432445"/>
    <w:rsid w:val="00433533"/>
    <w:rsid w:val="0043446F"/>
    <w:rsid w:val="0043683F"/>
    <w:rsid w:val="004406D1"/>
    <w:rsid w:val="00440A77"/>
    <w:rsid w:val="004422A6"/>
    <w:rsid w:val="004442E2"/>
    <w:rsid w:val="00445634"/>
    <w:rsid w:val="0045253C"/>
    <w:rsid w:val="00452B35"/>
    <w:rsid w:val="004547EA"/>
    <w:rsid w:val="00455EAA"/>
    <w:rsid w:val="00456494"/>
    <w:rsid w:val="00457408"/>
    <w:rsid w:val="004577E1"/>
    <w:rsid w:val="0045799A"/>
    <w:rsid w:val="00462598"/>
    <w:rsid w:val="00463490"/>
    <w:rsid w:val="00466326"/>
    <w:rsid w:val="00470048"/>
    <w:rsid w:val="00470BEA"/>
    <w:rsid w:val="00471060"/>
    <w:rsid w:val="004716AC"/>
    <w:rsid w:val="00471E07"/>
    <w:rsid w:val="004763AF"/>
    <w:rsid w:val="0048196D"/>
    <w:rsid w:val="00481DBF"/>
    <w:rsid w:val="00483E1A"/>
    <w:rsid w:val="00483FB7"/>
    <w:rsid w:val="00485114"/>
    <w:rsid w:val="004860C0"/>
    <w:rsid w:val="00487074"/>
    <w:rsid w:val="0049072A"/>
    <w:rsid w:val="00490FF7"/>
    <w:rsid w:val="004930F6"/>
    <w:rsid w:val="00493B5E"/>
    <w:rsid w:val="0049416F"/>
    <w:rsid w:val="004948C9"/>
    <w:rsid w:val="00495404"/>
    <w:rsid w:val="00497931"/>
    <w:rsid w:val="004A14BC"/>
    <w:rsid w:val="004A3D93"/>
    <w:rsid w:val="004A3EFD"/>
    <w:rsid w:val="004A3F27"/>
    <w:rsid w:val="004A7E39"/>
    <w:rsid w:val="004B1880"/>
    <w:rsid w:val="004B3B7B"/>
    <w:rsid w:val="004B5251"/>
    <w:rsid w:val="004C1BBB"/>
    <w:rsid w:val="004C4C8F"/>
    <w:rsid w:val="004C5754"/>
    <w:rsid w:val="004D0574"/>
    <w:rsid w:val="004D0C7C"/>
    <w:rsid w:val="004D118B"/>
    <w:rsid w:val="004D1B9F"/>
    <w:rsid w:val="004D6A72"/>
    <w:rsid w:val="004D788C"/>
    <w:rsid w:val="004E01CA"/>
    <w:rsid w:val="004E1174"/>
    <w:rsid w:val="004E29C6"/>
    <w:rsid w:val="004E3E8F"/>
    <w:rsid w:val="004E4095"/>
    <w:rsid w:val="004E5E6C"/>
    <w:rsid w:val="004E6683"/>
    <w:rsid w:val="004F5E43"/>
    <w:rsid w:val="004F7BA3"/>
    <w:rsid w:val="00500698"/>
    <w:rsid w:val="00500C9D"/>
    <w:rsid w:val="00503C39"/>
    <w:rsid w:val="00506528"/>
    <w:rsid w:val="00507986"/>
    <w:rsid w:val="00510AC6"/>
    <w:rsid w:val="005116B1"/>
    <w:rsid w:val="00517351"/>
    <w:rsid w:val="00520444"/>
    <w:rsid w:val="0052463E"/>
    <w:rsid w:val="00525511"/>
    <w:rsid w:val="00526B28"/>
    <w:rsid w:val="00527387"/>
    <w:rsid w:val="00527A7D"/>
    <w:rsid w:val="00533D7B"/>
    <w:rsid w:val="005409C5"/>
    <w:rsid w:val="00540A7C"/>
    <w:rsid w:val="00544292"/>
    <w:rsid w:val="005456EC"/>
    <w:rsid w:val="00547154"/>
    <w:rsid w:val="00554795"/>
    <w:rsid w:val="00556DEA"/>
    <w:rsid w:val="00560465"/>
    <w:rsid w:val="00560972"/>
    <w:rsid w:val="00563F7B"/>
    <w:rsid w:val="005640A6"/>
    <w:rsid w:val="0056664A"/>
    <w:rsid w:val="00570F8E"/>
    <w:rsid w:val="005719FD"/>
    <w:rsid w:val="00571B06"/>
    <w:rsid w:val="00572118"/>
    <w:rsid w:val="00573359"/>
    <w:rsid w:val="00574A89"/>
    <w:rsid w:val="00575FFA"/>
    <w:rsid w:val="00576F30"/>
    <w:rsid w:val="00586CE4"/>
    <w:rsid w:val="00586D82"/>
    <w:rsid w:val="005875FD"/>
    <w:rsid w:val="005879B8"/>
    <w:rsid w:val="00591130"/>
    <w:rsid w:val="00593648"/>
    <w:rsid w:val="00594141"/>
    <w:rsid w:val="00594AC6"/>
    <w:rsid w:val="00594F99"/>
    <w:rsid w:val="00596F19"/>
    <w:rsid w:val="005970B5"/>
    <w:rsid w:val="005978D0"/>
    <w:rsid w:val="005A0026"/>
    <w:rsid w:val="005A0B86"/>
    <w:rsid w:val="005A2FC0"/>
    <w:rsid w:val="005A3880"/>
    <w:rsid w:val="005A66F6"/>
    <w:rsid w:val="005A7A14"/>
    <w:rsid w:val="005B341F"/>
    <w:rsid w:val="005B44D6"/>
    <w:rsid w:val="005B5651"/>
    <w:rsid w:val="005B613F"/>
    <w:rsid w:val="005C0E7F"/>
    <w:rsid w:val="005D27B8"/>
    <w:rsid w:val="005D2E03"/>
    <w:rsid w:val="005D4544"/>
    <w:rsid w:val="005D4F09"/>
    <w:rsid w:val="005D5178"/>
    <w:rsid w:val="005D6EA8"/>
    <w:rsid w:val="005D6F05"/>
    <w:rsid w:val="005E10E3"/>
    <w:rsid w:val="005E3FC7"/>
    <w:rsid w:val="005F32E7"/>
    <w:rsid w:val="005F54D7"/>
    <w:rsid w:val="005F698B"/>
    <w:rsid w:val="00600956"/>
    <w:rsid w:val="006011E1"/>
    <w:rsid w:val="00602401"/>
    <w:rsid w:val="00604158"/>
    <w:rsid w:val="0060666C"/>
    <w:rsid w:val="00606C5F"/>
    <w:rsid w:val="00614CE6"/>
    <w:rsid w:val="00615CA5"/>
    <w:rsid w:val="00615D43"/>
    <w:rsid w:val="00616BCC"/>
    <w:rsid w:val="0061761A"/>
    <w:rsid w:val="00623DFF"/>
    <w:rsid w:val="00624299"/>
    <w:rsid w:val="006243EB"/>
    <w:rsid w:val="00625536"/>
    <w:rsid w:val="00625AC1"/>
    <w:rsid w:val="00626698"/>
    <w:rsid w:val="006267F8"/>
    <w:rsid w:val="00630966"/>
    <w:rsid w:val="00630EC4"/>
    <w:rsid w:val="00630EC9"/>
    <w:rsid w:val="00631B4C"/>
    <w:rsid w:val="00632522"/>
    <w:rsid w:val="006328B1"/>
    <w:rsid w:val="00632CB9"/>
    <w:rsid w:val="00635BAE"/>
    <w:rsid w:val="00641D5A"/>
    <w:rsid w:val="00642777"/>
    <w:rsid w:val="00643B89"/>
    <w:rsid w:val="00645936"/>
    <w:rsid w:val="00646433"/>
    <w:rsid w:val="00646B92"/>
    <w:rsid w:val="00647402"/>
    <w:rsid w:val="00650282"/>
    <w:rsid w:val="00650A11"/>
    <w:rsid w:val="006511BB"/>
    <w:rsid w:val="006531EF"/>
    <w:rsid w:val="00656305"/>
    <w:rsid w:val="0066034A"/>
    <w:rsid w:val="006631B8"/>
    <w:rsid w:val="006656EC"/>
    <w:rsid w:val="006662EE"/>
    <w:rsid w:val="00667977"/>
    <w:rsid w:val="006725A4"/>
    <w:rsid w:val="00674043"/>
    <w:rsid w:val="0067720E"/>
    <w:rsid w:val="00677C65"/>
    <w:rsid w:val="0068051F"/>
    <w:rsid w:val="006812CF"/>
    <w:rsid w:val="006820E6"/>
    <w:rsid w:val="006824EE"/>
    <w:rsid w:val="00682BBC"/>
    <w:rsid w:val="00684490"/>
    <w:rsid w:val="006867B7"/>
    <w:rsid w:val="00686F5E"/>
    <w:rsid w:val="006914EF"/>
    <w:rsid w:val="00692DE8"/>
    <w:rsid w:val="0069403E"/>
    <w:rsid w:val="006945C8"/>
    <w:rsid w:val="006A0557"/>
    <w:rsid w:val="006A0782"/>
    <w:rsid w:val="006A1B09"/>
    <w:rsid w:val="006A2A2C"/>
    <w:rsid w:val="006A2D92"/>
    <w:rsid w:val="006A56C1"/>
    <w:rsid w:val="006A5A2E"/>
    <w:rsid w:val="006B04D1"/>
    <w:rsid w:val="006B3C41"/>
    <w:rsid w:val="006B4257"/>
    <w:rsid w:val="006B4AEC"/>
    <w:rsid w:val="006B4E05"/>
    <w:rsid w:val="006C0521"/>
    <w:rsid w:val="006C17EA"/>
    <w:rsid w:val="006C5CE3"/>
    <w:rsid w:val="006C6483"/>
    <w:rsid w:val="006C7426"/>
    <w:rsid w:val="006D1474"/>
    <w:rsid w:val="006D1F7D"/>
    <w:rsid w:val="006D29CD"/>
    <w:rsid w:val="006D2BE3"/>
    <w:rsid w:val="006D2BEB"/>
    <w:rsid w:val="006D2BF3"/>
    <w:rsid w:val="006D37CF"/>
    <w:rsid w:val="006E11EC"/>
    <w:rsid w:val="006E17B6"/>
    <w:rsid w:val="006E7242"/>
    <w:rsid w:val="006F0945"/>
    <w:rsid w:val="006F3BB8"/>
    <w:rsid w:val="0070149F"/>
    <w:rsid w:val="00703D2D"/>
    <w:rsid w:val="00706FE9"/>
    <w:rsid w:val="00710BF9"/>
    <w:rsid w:val="00710F2A"/>
    <w:rsid w:val="00712914"/>
    <w:rsid w:val="0071360C"/>
    <w:rsid w:val="0071367B"/>
    <w:rsid w:val="007139B6"/>
    <w:rsid w:val="0071468E"/>
    <w:rsid w:val="0071686F"/>
    <w:rsid w:val="00716A12"/>
    <w:rsid w:val="00716D5C"/>
    <w:rsid w:val="00716E66"/>
    <w:rsid w:val="00717760"/>
    <w:rsid w:val="00717800"/>
    <w:rsid w:val="007208D9"/>
    <w:rsid w:val="00720AF5"/>
    <w:rsid w:val="00720C9D"/>
    <w:rsid w:val="00720FFE"/>
    <w:rsid w:val="00724C0F"/>
    <w:rsid w:val="007305ED"/>
    <w:rsid w:val="00732185"/>
    <w:rsid w:val="0073258B"/>
    <w:rsid w:val="00732BA8"/>
    <w:rsid w:val="0073350E"/>
    <w:rsid w:val="00733F8C"/>
    <w:rsid w:val="00734E99"/>
    <w:rsid w:val="007359A7"/>
    <w:rsid w:val="00736A54"/>
    <w:rsid w:val="00744ECC"/>
    <w:rsid w:val="00744F04"/>
    <w:rsid w:val="0074677C"/>
    <w:rsid w:val="00746E21"/>
    <w:rsid w:val="0074740B"/>
    <w:rsid w:val="00747E73"/>
    <w:rsid w:val="0075393B"/>
    <w:rsid w:val="0075471A"/>
    <w:rsid w:val="0075771C"/>
    <w:rsid w:val="007608D7"/>
    <w:rsid w:val="00763D76"/>
    <w:rsid w:val="00764FAA"/>
    <w:rsid w:val="00767A04"/>
    <w:rsid w:val="00773719"/>
    <w:rsid w:val="00773B58"/>
    <w:rsid w:val="00774343"/>
    <w:rsid w:val="007754E1"/>
    <w:rsid w:val="00777487"/>
    <w:rsid w:val="007777A1"/>
    <w:rsid w:val="0078003D"/>
    <w:rsid w:val="0078273E"/>
    <w:rsid w:val="00782DCD"/>
    <w:rsid w:val="00782F88"/>
    <w:rsid w:val="0078471D"/>
    <w:rsid w:val="00784EC0"/>
    <w:rsid w:val="0078730F"/>
    <w:rsid w:val="0078760F"/>
    <w:rsid w:val="007913FD"/>
    <w:rsid w:val="0079221B"/>
    <w:rsid w:val="007925C2"/>
    <w:rsid w:val="00796A50"/>
    <w:rsid w:val="007A01E1"/>
    <w:rsid w:val="007A45AC"/>
    <w:rsid w:val="007A49C2"/>
    <w:rsid w:val="007A4BDD"/>
    <w:rsid w:val="007B05B3"/>
    <w:rsid w:val="007B14CE"/>
    <w:rsid w:val="007B33D7"/>
    <w:rsid w:val="007C08F8"/>
    <w:rsid w:val="007C1837"/>
    <w:rsid w:val="007C2377"/>
    <w:rsid w:val="007C293A"/>
    <w:rsid w:val="007D0CC0"/>
    <w:rsid w:val="007D537B"/>
    <w:rsid w:val="007D6F3F"/>
    <w:rsid w:val="007E1522"/>
    <w:rsid w:val="007E190E"/>
    <w:rsid w:val="007E1D58"/>
    <w:rsid w:val="007E6CF8"/>
    <w:rsid w:val="007E6ECC"/>
    <w:rsid w:val="007F0ABE"/>
    <w:rsid w:val="007F0ED9"/>
    <w:rsid w:val="007F25A7"/>
    <w:rsid w:val="007F2645"/>
    <w:rsid w:val="007F4668"/>
    <w:rsid w:val="007F571B"/>
    <w:rsid w:val="007F64C7"/>
    <w:rsid w:val="008031EC"/>
    <w:rsid w:val="008034D8"/>
    <w:rsid w:val="008054F0"/>
    <w:rsid w:val="00805BD3"/>
    <w:rsid w:val="00807DB6"/>
    <w:rsid w:val="00815425"/>
    <w:rsid w:val="008155E3"/>
    <w:rsid w:val="00817638"/>
    <w:rsid w:val="008228A5"/>
    <w:rsid w:val="00822B3C"/>
    <w:rsid w:val="00830ED9"/>
    <w:rsid w:val="00834367"/>
    <w:rsid w:val="008369A3"/>
    <w:rsid w:val="00837300"/>
    <w:rsid w:val="00837F65"/>
    <w:rsid w:val="008410B6"/>
    <w:rsid w:val="00845B33"/>
    <w:rsid w:val="008478CE"/>
    <w:rsid w:val="00847C2B"/>
    <w:rsid w:val="00847E7D"/>
    <w:rsid w:val="00847F14"/>
    <w:rsid w:val="00850CF7"/>
    <w:rsid w:val="00854B58"/>
    <w:rsid w:val="0085583B"/>
    <w:rsid w:val="00857E85"/>
    <w:rsid w:val="00860E75"/>
    <w:rsid w:val="0086103A"/>
    <w:rsid w:val="008617EA"/>
    <w:rsid w:val="0086208D"/>
    <w:rsid w:val="008629E3"/>
    <w:rsid w:val="00864321"/>
    <w:rsid w:val="00865DC8"/>
    <w:rsid w:val="00870D58"/>
    <w:rsid w:val="008712A0"/>
    <w:rsid w:val="008717D4"/>
    <w:rsid w:val="00872621"/>
    <w:rsid w:val="008727AA"/>
    <w:rsid w:val="008729DD"/>
    <w:rsid w:val="00873250"/>
    <w:rsid w:val="00873825"/>
    <w:rsid w:val="008739EF"/>
    <w:rsid w:val="00873ADE"/>
    <w:rsid w:val="0087410E"/>
    <w:rsid w:val="00876F9A"/>
    <w:rsid w:val="00877C17"/>
    <w:rsid w:val="008839E5"/>
    <w:rsid w:val="00883C78"/>
    <w:rsid w:val="0088761A"/>
    <w:rsid w:val="00890A9E"/>
    <w:rsid w:val="00892576"/>
    <w:rsid w:val="00894601"/>
    <w:rsid w:val="00894CD3"/>
    <w:rsid w:val="00895D49"/>
    <w:rsid w:val="0089699B"/>
    <w:rsid w:val="008A4654"/>
    <w:rsid w:val="008A6491"/>
    <w:rsid w:val="008A6708"/>
    <w:rsid w:val="008A7CF1"/>
    <w:rsid w:val="008B0674"/>
    <w:rsid w:val="008B0B60"/>
    <w:rsid w:val="008B0CFF"/>
    <w:rsid w:val="008B20C2"/>
    <w:rsid w:val="008B333C"/>
    <w:rsid w:val="008B3CD2"/>
    <w:rsid w:val="008B5C6E"/>
    <w:rsid w:val="008B75E1"/>
    <w:rsid w:val="008C011F"/>
    <w:rsid w:val="008C0805"/>
    <w:rsid w:val="008C096C"/>
    <w:rsid w:val="008C0B6E"/>
    <w:rsid w:val="008C1CAA"/>
    <w:rsid w:val="008C26F4"/>
    <w:rsid w:val="008C3539"/>
    <w:rsid w:val="008C4888"/>
    <w:rsid w:val="008C624A"/>
    <w:rsid w:val="008D1DB1"/>
    <w:rsid w:val="008D1DF0"/>
    <w:rsid w:val="008D3892"/>
    <w:rsid w:val="008D39AA"/>
    <w:rsid w:val="008D5118"/>
    <w:rsid w:val="008D55F9"/>
    <w:rsid w:val="008D6A9C"/>
    <w:rsid w:val="008E0D56"/>
    <w:rsid w:val="008E2B2F"/>
    <w:rsid w:val="008E348C"/>
    <w:rsid w:val="008E4DFF"/>
    <w:rsid w:val="008E549E"/>
    <w:rsid w:val="008E54D0"/>
    <w:rsid w:val="008E5E23"/>
    <w:rsid w:val="008E67C0"/>
    <w:rsid w:val="008E7F9F"/>
    <w:rsid w:val="008F09FE"/>
    <w:rsid w:val="008F1046"/>
    <w:rsid w:val="008F18B3"/>
    <w:rsid w:val="008F1E40"/>
    <w:rsid w:val="008F281A"/>
    <w:rsid w:val="008F2DC7"/>
    <w:rsid w:val="008F5890"/>
    <w:rsid w:val="008F5B59"/>
    <w:rsid w:val="008F6E9D"/>
    <w:rsid w:val="00900C12"/>
    <w:rsid w:val="00901EDF"/>
    <w:rsid w:val="00903CAE"/>
    <w:rsid w:val="00904B02"/>
    <w:rsid w:val="00904BBF"/>
    <w:rsid w:val="009050B9"/>
    <w:rsid w:val="00905752"/>
    <w:rsid w:val="00906288"/>
    <w:rsid w:val="00906E14"/>
    <w:rsid w:val="009076FD"/>
    <w:rsid w:val="0091113E"/>
    <w:rsid w:val="009128E8"/>
    <w:rsid w:val="00920962"/>
    <w:rsid w:val="00920A27"/>
    <w:rsid w:val="0092726F"/>
    <w:rsid w:val="009308F0"/>
    <w:rsid w:val="0093251D"/>
    <w:rsid w:val="00936C94"/>
    <w:rsid w:val="00937CD8"/>
    <w:rsid w:val="00937DFB"/>
    <w:rsid w:val="00941D69"/>
    <w:rsid w:val="00944597"/>
    <w:rsid w:val="00944936"/>
    <w:rsid w:val="00944AA7"/>
    <w:rsid w:val="00946AD7"/>
    <w:rsid w:val="00947C30"/>
    <w:rsid w:val="00947F91"/>
    <w:rsid w:val="0095045E"/>
    <w:rsid w:val="00952D7C"/>
    <w:rsid w:val="009540D9"/>
    <w:rsid w:val="009546F6"/>
    <w:rsid w:val="009569C9"/>
    <w:rsid w:val="00956BA1"/>
    <w:rsid w:val="00961356"/>
    <w:rsid w:val="00962C9F"/>
    <w:rsid w:val="00963DA9"/>
    <w:rsid w:val="0096455D"/>
    <w:rsid w:val="00964F55"/>
    <w:rsid w:val="00965CBF"/>
    <w:rsid w:val="00966271"/>
    <w:rsid w:val="0097372C"/>
    <w:rsid w:val="009769C6"/>
    <w:rsid w:val="00977F47"/>
    <w:rsid w:val="00980FD2"/>
    <w:rsid w:val="009837EF"/>
    <w:rsid w:val="00984BDC"/>
    <w:rsid w:val="009857E0"/>
    <w:rsid w:val="00987A1D"/>
    <w:rsid w:val="009918FB"/>
    <w:rsid w:val="00991CE2"/>
    <w:rsid w:val="009A0497"/>
    <w:rsid w:val="009A1142"/>
    <w:rsid w:val="009A1A9A"/>
    <w:rsid w:val="009A2D21"/>
    <w:rsid w:val="009B157C"/>
    <w:rsid w:val="009B2293"/>
    <w:rsid w:val="009B36BF"/>
    <w:rsid w:val="009B5872"/>
    <w:rsid w:val="009B5A80"/>
    <w:rsid w:val="009B671B"/>
    <w:rsid w:val="009B6ACF"/>
    <w:rsid w:val="009B6B48"/>
    <w:rsid w:val="009B7123"/>
    <w:rsid w:val="009C0CEB"/>
    <w:rsid w:val="009C3E19"/>
    <w:rsid w:val="009C74B5"/>
    <w:rsid w:val="009C7BD2"/>
    <w:rsid w:val="009D0E47"/>
    <w:rsid w:val="009D1F1C"/>
    <w:rsid w:val="009D2902"/>
    <w:rsid w:val="009D3AEC"/>
    <w:rsid w:val="009D7957"/>
    <w:rsid w:val="009D7CE6"/>
    <w:rsid w:val="009E008F"/>
    <w:rsid w:val="009E0870"/>
    <w:rsid w:val="009E262C"/>
    <w:rsid w:val="009E3B03"/>
    <w:rsid w:val="009E6430"/>
    <w:rsid w:val="009E720C"/>
    <w:rsid w:val="009E771F"/>
    <w:rsid w:val="009F48BD"/>
    <w:rsid w:val="009F56A0"/>
    <w:rsid w:val="009F6692"/>
    <w:rsid w:val="00A00F82"/>
    <w:rsid w:val="00A02AB8"/>
    <w:rsid w:val="00A0444F"/>
    <w:rsid w:val="00A05393"/>
    <w:rsid w:val="00A05924"/>
    <w:rsid w:val="00A12337"/>
    <w:rsid w:val="00A127AE"/>
    <w:rsid w:val="00A212FC"/>
    <w:rsid w:val="00A21C3A"/>
    <w:rsid w:val="00A22274"/>
    <w:rsid w:val="00A223AF"/>
    <w:rsid w:val="00A2267C"/>
    <w:rsid w:val="00A23419"/>
    <w:rsid w:val="00A32793"/>
    <w:rsid w:val="00A376D1"/>
    <w:rsid w:val="00A412A4"/>
    <w:rsid w:val="00A44E29"/>
    <w:rsid w:val="00A45752"/>
    <w:rsid w:val="00A46BA8"/>
    <w:rsid w:val="00A50775"/>
    <w:rsid w:val="00A54607"/>
    <w:rsid w:val="00A566F7"/>
    <w:rsid w:val="00A60788"/>
    <w:rsid w:val="00A624D4"/>
    <w:rsid w:val="00A63795"/>
    <w:rsid w:val="00A63817"/>
    <w:rsid w:val="00A64DFC"/>
    <w:rsid w:val="00A64E67"/>
    <w:rsid w:val="00A65708"/>
    <w:rsid w:val="00A74FE2"/>
    <w:rsid w:val="00A75DAF"/>
    <w:rsid w:val="00A80316"/>
    <w:rsid w:val="00A80DCD"/>
    <w:rsid w:val="00A8360B"/>
    <w:rsid w:val="00A857D9"/>
    <w:rsid w:val="00A90857"/>
    <w:rsid w:val="00A90A64"/>
    <w:rsid w:val="00A91448"/>
    <w:rsid w:val="00A92245"/>
    <w:rsid w:val="00A93A78"/>
    <w:rsid w:val="00A94548"/>
    <w:rsid w:val="00AA25A1"/>
    <w:rsid w:val="00AA2B6A"/>
    <w:rsid w:val="00AA4B70"/>
    <w:rsid w:val="00AA7756"/>
    <w:rsid w:val="00AB2960"/>
    <w:rsid w:val="00AB574B"/>
    <w:rsid w:val="00AB6DF3"/>
    <w:rsid w:val="00AB79EC"/>
    <w:rsid w:val="00AC06AD"/>
    <w:rsid w:val="00AC1849"/>
    <w:rsid w:val="00AC1DB2"/>
    <w:rsid w:val="00AC23DD"/>
    <w:rsid w:val="00AC4436"/>
    <w:rsid w:val="00AC6D7C"/>
    <w:rsid w:val="00AC758F"/>
    <w:rsid w:val="00AD01BB"/>
    <w:rsid w:val="00AD02B4"/>
    <w:rsid w:val="00AD4CDC"/>
    <w:rsid w:val="00AD5C7A"/>
    <w:rsid w:val="00AD640D"/>
    <w:rsid w:val="00AD6B21"/>
    <w:rsid w:val="00AD6D7F"/>
    <w:rsid w:val="00AE0DAF"/>
    <w:rsid w:val="00AE1E77"/>
    <w:rsid w:val="00AE311C"/>
    <w:rsid w:val="00AE32FC"/>
    <w:rsid w:val="00AE3926"/>
    <w:rsid w:val="00AE46AA"/>
    <w:rsid w:val="00AE6061"/>
    <w:rsid w:val="00AF0388"/>
    <w:rsid w:val="00AF05EF"/>
    <w:rsid w:val="00AF0863"/>
    <w:rsid w:val="00AF29BB"/>
    <w:rsid w:val="00AF2B88"/>
    <w:rsid w:val="00AF5F2E"/>
    <w:rsid w:val="00AF63A9"/>
    <w:rsid w:val="00AF739D"/>
    <w:rsid w:val="00B00194"/>
    <w:rsid w:val="00B006A9"/>
    <w:rsid w:val="00B01ECE"/>
    <w:rsid w:val="00B06148"/>
    <w:rsid w:val="00B068F2"/>
    <w:rsid w:val="00B12922"/>
    <w:rsid w:val="00B13310"/>
    <w:rsid w:val="00B154EA"/>
    <w:rsid w:val="00B16720"/>
    <w:rsid w:val="00B20969"/>
    <w:rsid w:val="00B2109F"/>
    <w:rsid w:val="00B22390"/>
    <w:rsid w:val="00B2258D"/>
    <w:rsid w:val="00B225B0"/>
    <w:rsid w:val="00B318B0"/>
    <w:rsid w:val="00B31E83"/>
    <w:rsid w:val="00B3230A"/>
    <w:rsid w:val="00B325B0"/>
    <w:rsid w:val="00B328FC"/>
    <w:rsid w:val="00B3411C"/>
    <w:rsid w:val="00B4136C"/>
    <w:rsid w:val="00B4271C"/>
    <w:rsid w:val="00B42A04"/>
    <w:rsid w:val="00B43453"/>
    <w:rsid w:val="00B450F8"/>
    <w:rsid w:val="00B47A0F"/>
    <w:rsid w:val="00B47CFD"/>
    <w:rsid w:val="00B50649"/>
    <w:rsid w:val="00B51DCA"/>
    <w:rsid w:val="00B51EDA"/>
    <w:rsid w:val="00B5400D"/>
    <w:rsid w:val="00B549E8"/>
    <w:rsid w:val="00B557B6"/>
    <w:rsid w:val="00B55E3F"/>
    <w:rsid w:val="00B60A1E"/>
    <w:rsid w:val="00B61595"/>
    <w:rsid w:val="00B657A0"/>
    <w:rsid w:val="00B65FA8"/>
    <w:rsid w:val="00B66384"/>
    <w:rsid w:val="00B664D8"/>
    <w:rsid w:val="00B7014D"/>
    <w:rsid w:val="00B7017B"/>
    <w:rsid w:val="00B722B5"/>
    <w:rsid w:val="00B73F2E"/>
    <w:rsid w:val="00B74113"/>
    <w:rsid w:val="00B827C5"/>
    <w:rsid w:val="00B83D1F"/>
    <w:rsid w:val="00B84190"/>
    <w:rsid w:val="00B9057D"/>
    <w:rsid w:val="00B91546"/>
    <w:rsid w:val="00B919DC"/>
    <w:rsid w:val="00B91D3B"/>
    <w:rsid w:val="00B93466"/>
    <w:rsid w:val="00B94293"/>
    <w:rsid w:val="00B94B1E"/>
    <w:rsid w:val="00B9718C"/>
    <w:rsid w:val="00BA1691"/>
    <w:rsid w:val="00BA326C"/>
    <w:rsid w:val="00BB1709"/>
    <w:rsid w:val="00BB249D"/>
    <w:rsid w:val="00BB76DF"/>
    <w:rsid w:val="00BC17BE"/>
    <w:rsid w:val="00BC2FCC"/>
    <w:rsid w:val="00BC468A"/>
    <w:rsid w:val="00BC4C44"/>
    <w:rsid w:val="00BC7D24"/>
    <w:rsid w:val="00BD0413"/>
    <w:rsid w:val="00BD0C96"/>
    <w:rsid w:val="00BD2E17"/>
    <w:rsid w:val="00BD483E"/>
    <w:rsid w:val="00BD6E3E"/>
    <w:rsid w:val="00BD7B1A"/>
    <w:rsid w:val="00BE2ED0"/>
    <w:rsid w:val="00BE3370"/>
    <w:rsid w:val="00BE4286"/>
    <w:rsid w:val="00BE4622"/>
    <w:rsid w:val="00BE5FB9"/>
    <w:rsid w:val="00BE647C"/>
    <w:rsid w:val="00BE650A"/>
    <w:rsid w:val="00BE655B"/>
    <w:rsid w:val="00BE7CC4"/>
    <w:rsid w:val="00BF268F"/>
    <w:rsid w:val="00BF385C"/>
    <w:rsid w:val="00BF6B96"/>
    <w:rsid w:val="00C03042"/>
    <w:rsid w:val="00C0349A"/>
    <w:rsid w:val="00C04A7D"/>
    <w:rsid w:val="00C06A01"/>
    <w:rsid w:val="00C079DC"/>
    <w:rsid w:val="00C120C0"/>
    <w:rsid w:val="00C13270"/>
    <w:rsid w:val="00C13EF0"/>
    <w:rsid w:val="00C15A21"/>
    <w:rsid w:val="00C17AAA"/>
    <w:rsid w:val="00C202C8"/>
    <w:rsid w:val="00C22EBB"/>
    <w:rsid w:val="00C2545A"/>
    <w:rsid w:val="00C26BA5"/>
    <w:rsid w:val="00C30AB4"/>
    <w:rsid w:val="00C31CC0"/>
    <w:rsid w:val="00C3203A"/>
    <w:rsid w:val="00C33045"/>
    <w:rsid w:val="00C364F8"/>
    <w:rsid w:val="00C41A41"/>
    <w:rsid w:val="00C4306B"/>
    <w:rsid w:val="00C45162"/>
    <w:rsid w:val="00C46EA7"/>
    <w:rsid w:val="00C509D3"/>
    <w:rsid w:val="00C522A9"/>
    <w:rsid w:val="00C60191"/>
    <w:rsid w:val="00C60BBD"/>
    <w:rsid w:val="00C63CA5"/>
    <w:rsid w:val="00C67CDD"/>
    <w:rsid w:val="00C734E1"/>
    <w:rsid w:val="00C74661"/>
    <w:rsid w:val="00C75C12"/>
    <w:rsid w:val="00C850F4"/>
    <w:rsid w:val="00C8797D"/>
    <w:rsid w:val="00C902D7"/>
    <w:rsid w:val="00C94463"/>
    <w:rsid w:val="00C94CD6"/>
    <w:rsid w:val="00C96388"/>
    <w:rsid w:val="00C9661C"/>
    <w:rsid w:val="00C971CD"/>
    <w:rsid w:val="00CA10EB"/>
    <w:rsid w:val="00CA31D5"/>
    <w:rsid w:val="00CA5B78"/>
    <w:rsid w:val="00CA6695"/>
    <w:rsid w:val="00CA70B9"/>
    <w:rsid w:val="00CB511B"/>
    <w:rsid w:val="00CC3809"/>
    <w:rsid w:val="00CC7744"/>
    <w:rsid w:val="00CD058E"/>
    <w:rsid w:val="00CD2C94"/>
    <w:rsid w:val="00CD3F58"/>
    <w:rsid w:val="00CD44C8"/>
    <w:rsid w:val="00CD7C25"/>
    <w:rsid w:val="00CE30A6"/>
    <w:rsid w:val="00CE42A1"/>
    <w:rsid w:val="00CE6738"/>
    <w:rsid w:val="00CE7C01"/>
    <w:rsid w:val="00CF2024"/>
    <w:rsid w:val="00CF3FBF"/>
    <w:rsid w:val="00CF4AD8"/>
    <w:rsid w:val="00CF61B6"/>
    <w:rsid w:val="00CF671F"/>
    <w:rsid w:val="00D00503"/>
    <w:rsid w:val="00D00846"/>
    <w:rsid w:val="00D01950"/>
    <w:rsid w:val="00D04919"/>
    <w:rsid w:val="00D052B4"/>
    <w:rsid w:val="00D07E33"/>
    <w:rsid w:val="00D10076"/>
    <w:rsid w:val="00D12778"/>
    <w:rsid w:val="00D13B5A"/>
    <w:rsid w:val="00D1488F"/>
    <w:rsid w:val="00D16690"/>
    <w:rsid w:val="00D20645"/>
    <w:rsid w:val="00D20D4C"/>
    <w:rsid w:val="00D22AD5"/>
    <w:rsid w:val="00D23A87"/>
    <w:rsid w:val="00D2449C"/>
    <w:rsid w:val="00D24AAD"/>
    <w:rsid w:val="00D252D1"/>
    <w:rsid w:val="00D2758D"/>
    <w:rsid w:val="00D3177D"/>
    <w:rsid w:val="00D337D1"/>
    <w:rsid w:val="00D33EFF"/>
    <w:rsid w:val="00D357D2"/>
    <w:rsid w:val="00D35822"/>
    <w:rsid w:val="00D35E5E"/>
    <w:rsid w:val="00D406B9"/>
    <w:rsid w:val="00D41FA2"/>
    <w:rsid w:val="00D420DA"/>
    <w:rsid w:val="00D43E31"/>
    <w:rsid w:val="00D478C9"/>
    <w:rsid w:val="00D50283"/>
    <w:rsid w:val="00D5127D"/>
    <w:rsid w:val="00D675F9"/>
    <w:rsid w:val="00D6772B"/>
    <w:rsid w:val="00D71F7D"/>
    <w:rsid w:val="00D71F97"/>
    <w:rsid w:val="00D7239D"/>
    <w:rsid w:val="00D73421"/>
    <w:rsid w:val="00D7450E"/>
    <w:rsid w:val="00D74A41"/>
    <w:rsid w:val="00D76907"/>
    <w:rsid w:val="00D81644"/>
    <w:rsid w:val="00D85D6C"/>
    <w:rsid w:val="00D9441D"/>
    <w:rsid w:val="00D95AEB"/>
    <w:rsid w:val="00DA04ED"/>
    <w:rsid w:val="00DA166D"/>
    <w:rsid w:val="00DA35CD"/>
    <w:rsid w:val="00DA664C"/>
    <w:rsid w:val="00DA791C"/>
    <w:rsid w:val="00DB17A2"/>
    <w:rsid w:val="00DB1D74"/>
    <w:rsid w:val="00DB25E4"/>
    <w:rsid w:val="00DB36C2"/>
    <w:rsid w:val="00DB45EC"/>
    <w:rsid w:val="00DB4917"/>
    <w:rsid w:val="00DB5F07"/>
    <w:rsid w:val="00DB6524"/>
    <w:rsid w:val="00DB6D0F"/>
    <w:rsid w:val="00DC14F0"/>
    <w:rsid w:val="00DC1945"/>
    <w:rsid w:val="00DC68C9"/>
    <w:rsid w:val="00DD1B1B"/>
    <w:rsid w:val="00DD32DC"/>
    <w:rsid w:val="00DD617D"/>
    <w:rsid w:val="00DE04E0"/>
    <w:rsid w:val="00DE06E0"/>
    <w:rsid w:val="00DE55FF"/>
    <w:rsid w:val="00DE5F6F"/>
    <w:rsid w:val="00DE7F03"/>
    <w:rsid w:val="00DF2F4B"/>
    <w:rsid w:val="00DF71A3"/>
    <w:rsid w:val="00E00448"/>
    <w:rsid w:val="00E00B23"/>
    <w:rsid w:val="00E0117D"/>
    <w:rsid w:val="00E0310F"/>
    <w:rsid w:val="00E03125"/>
    <w:rsid w:val="00E04D95"/>
    <w:rsid w:val="00E0769B"/>
    <w:rsid w:val="00E10B5C"/>
    <w:rsid w:val="00E11760"/>
    <w:rsid w:val="00E119E8"/>
    <w:rsid w:val="00E12973"/>
    <w:rsid w:val="00E141EC"/>
    <w:rsid w:val="00E14792"/>
    <w:rsid w:val="00E14DAE"/>
    <w:rsid w:val="00E155FA"/>
    <w:rsid w:val="00E16600"/>
    <w:rsid w:val="00E169CD"/>
    <w:rsid w:val="00E205A2"/>
    <w:rsid w:val="00E217A2"/>
    <w:rsid w:val="00E228DE"/>
    <w:rsid w:val="00E23208"/>
    <w:rsid w:val="00E24758"/>
    <w:rsid w:val="00E2763D"/>
    <w:rsid w:val="00E3374A"/>
    <w:rsid w:val="00E345DB"/>
    <w:rsid w:val="00E3545D"/>
    <w:rsid w:val="00E3574A"/>
    <w:rsid w:val="00E35A46"/>
    <w:rsid w:val="00E40533"/>
    <w:rsid w:val="00E405B8"/>
    <w:rsid w:val="00E435D8"/>
    <w:rsid w:val="00E4448D"/>
    <w:rsid w:val="00E46F96"/>
    <w:rsid w:val="00E475AC"/>
    <w:rsid w:val="00E50D28"/>
    <w:rsid w:val="00E51807"/>
    <w:rsid w:val="00E53642"/>
    <w:rsid w:val="00E53896"/>
    <w:rsid w:val="00E5597A"/>
    <w:rsid w:val="00E55ABB"/>
    <w:rsid w:val="00E5686D"/>
    <w:rsid w:val="00E6038C"/>
    <w:rsid w:val="00E60876"/>
    <w:rsid w:val="00E60BCA"/>
    <w:rsid w:val="00E62FEA"/>
    <w:rsid w:val="00E64602"/>
    <w:rsid w:val="00E659E5"/>
    <w:rsid w:val="00E67B60"/>
    <w:rsid w:val="00E67D90"/>
    <w:rsid w:val="00E72931"/>
    <w:rsid w:val="00E74DC5"/>
    <w:rsid w:val="00E75380"/>
    <w:rsid w:val="00E758D3"/>
    <w:rsid w:val="00E7665D"/>
    <w:rsid w:val="00E766DF"/>
    <w:rsid w:val="00E8172C"/>
    <w:rsid w:val="00E81F35"/>
    <w:rsid w:val="00E82A56"/>
    <w:rsid w:val="00E82B1A"/>
    <w:rsid w:val="00E83D8A"/>
    <w:rsid w:val="00E90731"/>
    <w:rsid w:val="00E95A84"/>
    <w:rsid w:val="00E96CB5"/>
    <w:rsid w:val="00E9789E"/>
    <w:rsid w:val="00E97BF4"/>
    <w:rsid w:val="00EA0B74"/>
    <w:rsid w:val="00EA2A88"/>
    <w:rsid w:val="00EA78FF"/>
    <w:rsid w:val="00EB002B"/>
    <w:rsid w:val="00EB094A"/>
    <w:rsid w:val="00EB279B"/>
    <w:rsid w:val="00EB2CA5"/>
    <w:rsid w:val="00EB43FD"/>
    <w:rsid w:val="00EB44BE"/>
    <w:rsid w:val="00EB4682"/>
    <w:rsid w:val="00EB477D"/>
    <w:rsid w:val="00EB7FCF"/>
    <w:rsid w:val="00EC28E5"/>
    <w:rsid w:val="00EC6350"/>
    <w:rsid w:val="00EC6B93"/>
    <w:rsid w:val="00EC741D"/>
    <w:rsid w:val="00EE0868"/>
    <w:rsid w:val="00EE1372"/>
    <w:rsid w:val="00EE1BFF"/>
    <w:rsid w:val="00EE1F4E"/>
    <w:rsid w:val="00EF0B62"/>
    <w:rsid w:val="00EF1989"/>
    <w:rsid w:val="00EF3A40"/>
    <w:rsid w:val="00EF468B"/>
    <w:rsid w:val="00EF5429"/>
    <w:rsid w:val="00F02857"/>
    <w:rsid w:val="00F03424"/>
    <w:rsid w:val="00F04CDD"/>
    <w:rsid w:val="00F0606D"/>
    <w:rsid w:val="00F06858"/>
    <w:rsid w:val="00F071A7"/>
    <w:rsid w:val="00F0778D"/>
    <w:rsid w:val="00F077D3"/>
    <w:rsid w:val="00F07E0C"/>
    <w:rsid w:val="00F1328C"/>
    <w:rsid w:val="00F13939"/>
    <w:rsid w:val="00F13B21"/>
    <w:rsid w:val="00F14463"/>
    <w:rsid w:val="00F1653E"/>
    <w:rsid w:val="00F17FE9"/>
    <w:rsid w:val="00F2128C"/>
    <w:rsid w:val="00F23291"/>
    <w:rsid w:val="00F25284"/>
    <w:rsid w:val="00F26CA1"/>
    <w:rsid w:val="00F31416"/>
    <w:rsid w:val="00F33190"/>
    <w:rsid w:val="00F332A2"/>
    <w:rsid w:val="00F337B2"/>
    <w:rsid w:val="00F33D36"/>
    <w:rsid w:val="00F45799"/>
    <w:rsid w:val="00F4755A"/>
    <w:rsid w:val="00F547A2"/>
    <w:rsid w:val="00F555C6"/>
    <w:rsid w:val="00F60CC6"/>
    <w:rsid w:val="00F622E8"/>
    <w:rsid w:val="00F63895"/>
    <w:rsid w:val="00F63F4E"/>
    <w:rsid w:val="00F64822"/>
    <w:rsid w:val="00F65CB3"/>
    <w:rsid w:val="00F66B4C"/>
    <w:rsid w:val="00F6759D"/>
    <w:rsid w:val="00F707E3"/>
    <w:rsid w:val="00F70A77"/>
    <w:rsid w:val="00F71CD0"/>
    <w:rsid w:val="00F71FC5"/>
    <w:rsid w:val="00F73049"/>
    <w:rsid w:val="00F7378F"/>
    <w:rsid w:val="00F77609"/>
    <w:rsid w:val="00F80AE5"/>
    <w:rsid w:val="00F84E50"/>
    <w:rsid w:val="00F85668"/>
    <w:rsid w:val="00F9065F"/>
    <w:rsid w:val="00F9142F"/>
    <w:rsid w:val="00F91F5A"/>
    <w:rsid w:val="00F92F01"/>
    <w:rsid w:val="00F941C2"/>
    <w:rsid w:val="00F95B2C"/>
    <w:rsid w:val="00F971E5"/>
    <w:rsid w:val="00FA0AA2"/>
    <w:rsid w:val="00FA509B"/>
    <w:rsid w:val="00FB0F81"/>
    <w:rsid w:val="00FB17F6"/>
    <w:rsid w:val="00FB3263"/>
    <w:rsid w:val="00FB5CFE"/>
    <w:rsid w:val="00FB6ED3"/>
    <w:rsid w:val="00FB79D5"/>
    <w:rsid w:val="00FC07D5"/>
    <w:rsid w:val="00FC0D50"/>
    <w:rsid w:val="00FC3832"/>
    <w:rsid w:val="00FC4754"/>
    <w:rsid w:val="00FC6BFA"/>
    <w:rsid w:val="00FD1F2A"/>
    <w:rsid w:val="00FD4195"/>
    <w:rsid w:val="00FD5FBF"/>
    <w:rsid w:val="00FE41CB"/>
    <w:rsid w:val="00FE574F"/>
    <w:rsid w:val="00FE610F"/>
    <w:rsid w:val="00FF029E"/>
    <w:rsid w:val="00FF0918"/>
    <w:rsid w:val="00FF0A78"/>
    <w:rsid w:val="00FF2332"/>
    <w:rsid w:val="00FF48F9"/>
    <w:rsid w:val="00FF6F4D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A57594"/>
  <w15:chartTrackingRefBased/>
  <w15:docId w15:val="{9E8E4DED-8549-43AD-840E-DD6FDA7F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08D9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3545D"/>
    <w:pPr>
      <w:keepNext/>
      <w:tabs>
        <w:tab w:val="right" w:pos="10206"/>
      </w:tabs>
      <w:spacing w:before="240" w:after="60"/>
      <w:outlineLvl w:val="0"/>
    </w:pPr>
    <w:rPr>
      <w:rFonts w:ascii="Arial Bold" w:hAnsi="Arial Bold" w:cs="Arial"/>
      <w:b/>
      <w:bCs/>
      <w:spacing w:val="-4"/>
      <w:kern w:val="32"/>
      <w:sz w:val="32"/>
      <w:szCs w:val="32"/>
    </w:rPr>
  </w:style>
  <w:style w:type="paragraph" w:styleId="Heading2">
    <w:name w:val="heading 2"/>
    <w:aliases w:val="EBHeading1"/>
    <w:basedOn w:val="Normal"/>
    <w:next w:val="EBBodyPara"/>
    <w:qFormat/>
    <w:rsid w:val="002B7335"/>
    <w:pPr>
      <w:keepNext/>
      <w:keepLines/>
      <w:spacing w:before="480" w:after="240"/>
      <w:outlineLvl w:val="1"/>
    </w:pPr>
    <w:rPr>
      <w:rFonts w:cs="Arial"/>
      <w:bCs/>
      <w:color w:val="000000"/>
      <w:sz w:val="32"/>
      <w:szCs w:val="22"/>
      <w:lang w:eastAsia="en-GB"/>
    </w:rPr>
  </w:style>
  <w:style w:type="paragraph" w:styleId="Heading3">
    <w:name w:val="heading 3"/>
    <w:aliases w:val="EBHeading2"/>
    <w:basedOn w:val="Normal"/>
    <w:next w:val="EBBodyPara"/>
    <w:qFormat/>
    <w:rsid w:val="002B7335"/>
    <w:pPr>
      <w:keepNext/>
      <w:keepLines/>
      <w:spacing w:before="360" w:after="240"/>
      <w:outlineLvl w:val="2"/>
    </w:pPr>
    <w:rPr>
      <w:rFonts w:cs="Arial"/>
      <w:b/>
      <w:bCs/>
      <w:color w:val="000000"/>
      <w:szCs w:val="22"/>
      <w:lang w:eastAsia="en-GB"/>
    </w:rPr>
  </w:style>
  <w:style w:type="paragraph" w:styleId="Heading4">
    <w:name w:val="heading 4"/>
    <w:aliases w:val="EBHeading3"/>
    <w:basedOn w:val="EBBodyPara"/>
    <w:next w:val="Normal"/>
    <w:qFormat/>
    <w:rsid w:val="002B7335"/>
    <w:pPr>
      <w:spacing w:before="240"/>
      <w:outlineLvl w:val="3"/>
    </w:pPr>
    <w:rPr>
      <w:b/>
    </w:rPr>
  </w:style>
  <w:style w:type="paragraph" w:styleId="Heading5">
    <w:name w:val="heading 5"/>
    <w:aliases w:val="EBHeading4"/>
    <w:basedOn w:val="Normal"/>
    <w:next w:val="Normal"/>
    <w:qFormat/>
    <w:rsid w:val="002B7335"/>
    <w:pPr>
      <w:spacing w:before="240" w:after="120"/>
      <w:outlineLvl w:val="4"/>
    </w:pPr>
    <w:rPr>
      <w:bCs/>
      <w:i/>
      <w:iCs/>
      <w:sz w:val="22"/>
      <w:szCs w:val="26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customStyle="1" w:styleId="IATableLabel">
    <w:name w:val="IATableLabel"/>
    <w:basedOn w:val="Normal"/>
    <w:link w:val="IATableLabelCharChar"/>
    <w:rsid w:val="00402E80"/>
    <w:pPr>
      <w:spacing w:before="50" w:after="50"/>
      <w:ind w:left="113" w:right="113"/>
    </w:pPr>
    <w:rPr>
      <w:rFonts w:eastAsia="SimSun"/>
      <w:b/>
      <w:color w:val="000000"/>
      <w:spacing w:val="-5"/>
      <w:sz w:val="20"/>
      <w:szCs w:val="20"/>
      <w:lang w:eastAsia="zh-CN"/>
    </w:rPr>
  </w:style>
  <w:style w:type="character" w:customStyle="1" w:styleId="IATableLabelCharChar">
    <w:name w:val="IATableLabel Char Char"/>
    <w:link w:val="IATableLabel"/>
    <w:rsid w:val="00402E80"/>
    <w:rPr>
      <w:rFonts w:ascii="Arial" w:eastAsia="SimSun" w:hAnsi="Arial"/>
      <w:b/>
      <w:color w:val="000000"/>
      <w:spacing w:val="-5"/>
      <w:lang w:val="en-GB" w:eastAsia="zh-CN" w:bidi="ar-SA"/>
    </w:rPr>
  </w:style>
  <w:style w:type="paragraph" w:customStyle="1" w:styleId="IASpacer">
    <w:name w:val="IASpacer"/>
    <w:basedOn w:val="Normal"/>
    <w:rsid w:val="007208D9"/>
    <w:pPr>
      <w:spacing w:line="80" w:lineRule="exact"/>
    </w:pPr>
    <w:rPr>
      <w:rFonts w:eastAsia="SimSun"/>
      <w:sz w:val="22"/>
      <w:lang w:eastAsia="zh-CN"/>
    </w:rPr>
  </w:style>
  <w:style w:type="paragraph" w:customStyle="1" w:styleId="IATableText">
    <w:name w:val="IATableText"/>
    <w:basedOn w:val="IATableLabel"/>
    <w:link w:val="IATableTextChar"/>
    <w:rsid w:val="00220F29"/>
    <w:rPr>
      <w:b w:val="0"/>
      <w:color w:val="auto"/>
      <w:sz w:val="22"/>
    </w:rPr>
  </w:style>
  <w:style w:type="character" w:customStyle="1" w:styleId="IATableTextChar">
    <w:name w:val="IATableText Char"/>
    <w:link w:val="IATableText"/>
    <w:rsid w:val="00220F29"/>
    <w:rPr>
      <w:rFonts w:ascii="Arial" w:eastAsia="SimSun" w:hAnsi="Arial"/>
      <w:b/>
      <w:color w:val="000000"/>
      <w:spacing w:val="-5"/>
      <w:sz w:val="22"/>
      <w:lang w:val="en-GB" w:eastAsia="zh-CN" w:bidi="ar-SA"/>
    </w:rPr>
  </w:style>
  <w:style w:type="paragraph" w:styleId="BodyText">
    <w:name w:val="Body Text"/>
    <w:basedOn w:val="Normal"/>
    <w:link w:val="BodyTextChar"/>
    <w:rsid w:val="003E54B6"/>
    <w:pPr>
      <w:spacing w:after="120"/>
    </w:pPr>
    <w:rPr>
      <w:rFonts w:cs="Arial"/>
      <w:bCs/>
      <w:color w:val="000000"/>
      <w:sz w:val="22"/>
      <w:szCs w:val="22"/>
      <w:lang w:eastAsia="en-GB"/>
    </w:rPr>
  </w:style>
  <w:style w:type="table" w:styleId="TableGrid">
    <w:name w:val="Table Grid"/>
    <w:basedOn w:val="TableNormal"/>
    <w:rsid w:val="00026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7F64C7"/>
    <w:pPr>
      <w:ind w:left="113"/>
      <w:outlineLvl w:val="0"/>
    </w:pPr>
    <w:rPr>
      <w:rFonts w:cs="Arial"/>
      <w:bCs/>
      <w:color w:val="FFFFFF"/>
      <w:kern w:val="28"/>
      <w:sz w:val="32"/>
      <w:szCs w:val="32"/>
    </w:rPr>
  </w:style>
  <w:style w:type="paragraph" w:customStyle="1" w:styleId="IAHeadDept">
    <w:name w:val="IAHeadDept"/>
    <w:basedOn w:val="IATableText"/>
    <w:link w:val="IAHeadDeptChar"/>
    <w:rsid w:val="00C120C0"/>
    <w:pPr>
      <w:spacing w:after="120"/>
      <w:ind w:left="0" w:right="57"/>
    </w:pPr>
    <w:rPr>
      <w:spacing w:val="-6"/>
      <w:szCs w:val="22"/>
    </w:rPr>
  </w:style>
  <w:style w:type="paragraph" w:customStyle="1" w:styleId="IAHeadLabel">
    <w:name w:val="IAHeadLabel"/>
    <w:basedOn w:val="IATableLabel"/>
    <w:link w:val="IAHeadLabelChar"/>
    <w:rsid w:val="00570F8E"/>
    <w:pPr>
      <w:spacing w:before="110"/>
      <w:ind w:left="0" w:right="0"/>
    </w:pPr>
  </w:style>
  <w:style w:type="character" w:customStyle="1" w:styleId="IAHeadLabelChar">
    <w:name w:val="IAHeadLabel Char"/>
    <w:basedOn w:val="IATableLabelCharChar"/>
    <w:link w:val="IAHeadLabel"/>
    <w:rsid w:val="00570F8E"/>
    <w:rPr>
      <w:rFonts w:ascii="Arial" w:eastAsia="SimSun" w:hAnsi="Arial"/>
      <w:b/>
      <w:color w:val="000000"/>
      <w:spacing w:val="-5"/>
      <w:lang w:val="en-GB" w:eastAsia="zh-CN" w:bidi="ar-SA"/>
    </w:rPr>
  </w:style>
  <w:style w:type="table" w:customStyle="1" w:styleId="TableIAHeading">
    <w:name w:val="Table_IAHeading"/>
    <w:basedOn w:val="TableNormal"/>
    <w:semiHidden/>
    <w:rsid w:val="006A5A2E"/>
    <w:rPr>
      <w:rFonts w:eastAsia="SimSu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12" w:space="0" w:color="008080"/>
      </w:tblBorders>
      <w:tblCellMar>
        <w:left w:w="0" w:type="dxa"/>
        <w:right w:w="0" w:type="dxa"/>
      </w:tblCellMar>
    </w:tblPr>
    <w:tcPr>
      <w:shd w:val="clear" w:color="auto" w:fill="008080"/>
      <w:vAlign w:val="center"/>
    </w:tcPr>
  </w:style>
  <w:style w:type="paragraph" w:customStyle="1" w:styleId="IATableNotes">
    <w:name w:val="IATableNotes"/>
    <w:basedOn w:val="Normal"/>
    <w:link w:val="IATableNotesChar"/>
    <w:rsid w:val="006A5A2E"/>
    <w:pPr>
      <w:spacing w:before="60" w:after="60"/>
      <w:ind w:left="113" w:right="113"/>
    </w:pPr>
    <w:rPr>
      <w:rFonts w:eastAsia="SimSun"/>
      <w:sz w:val="18"/>
      <w:szCs w:val="20"/>
      <w:lang w:eastAsia="zh-CN"/>
    </w:rPr>
  </w:style>
  <w:style w:type="character" w:customStyle="1" w:styleId="IATableNotesChar">
    <w:name w:val="IATableNotes Char"/>
    <w:link w:val="IATableNotes"/>
    <w:rsid w:val="006A5A2E"/>
    <w:rPr>
      <w:rFonts w:ascii="Arial" w:eastAsia="SimSun" w:hAnsi="Arial"/>
      <w:sz w:val="18"/>
      <w:lang w:val="en-GB" w:eastAsia="zh-CN" w:bidi="ar-SA"/>
    </w:rPr>
  </w:style>
  <w:style w:type="paragraph" w:customStyle="1" w:styleId="IASignOff">
    <w:name w:val="IASignOff"/>
    <w:basedOn w:val="IATableNotes"/>
    <w:next w:val="IATableNotes"/>
    <w:link w:val="IASignOffChar"/>
    <w:semiHidden/>
    <w:rsid w:val="006A5A2E"/>
    <w:pPr>
      <w:spacing w:before="120" w:after="120"/>
      <w:ind w:left="567" w:right="567"/>
    </w:pPr>
    <w:rPr>
      <w:b/>
      <w:bCs/>
      <w:i/>
      <w:iCs/>
    </w:rPr>
  </w:style>
  <w:style w:type="character" w:customStyle="1" w:styleId="IASignOffChar">
    <w:name w:val="IASignOff Char"/>
    <w:link w:val="IASignOff"/>
    <w:rsid w:val="006A5A2E"/>
    <w:rPr>
      <w:rFonts w:ascii="Arial" w:eastAsia="SimSun" w:hAnsi="Arial"/>
      <w:b/>
      <w:bCs/>
      <w:i/>
      <w:iCs/>
      <w:sz w:val="18"/>
      <w:lang w:val="en-GB" w:eastAsia="zh-CN" w:bidi="ar-SA"/>
    </w:rPr>
  </w:style>
  <w:style w:type="paragraph" w:customStyle="1" w:styleId="IAHeadTitle">
    <w:name w:val="IAHeadTitle"/>
    <w:basedOn w:val="IAHeadDept"/>
    <w:link w:val="IAHeadTitleChar"/>
    <w:rsid w:val="008228A5"/>
    <w:pPr>
      <w:spacing w:before="0" w:after="0"/>
    </w:pPr>
    <w:rPr>
      <w:b/>
      <w:sz w:val="28"/>
      <w:szCs w:val="28"/>
    </w:rPr>
  </w:style>
  <w:style w:type="paragraph" w:customStyle="1" w:styleId="IASignature">
    <w:name w:val="IA Signature"/>
    <w:basedOn w:val="IATableText"/>
    <w:rsid w:val="00C67CDD"/>
    <w:pPr>
      <w:tabs>
        <w:tab w:val="left" w:leader="dot" w:pos="6804"/>
        <w:tab w:val="right" w:leader="dot" w:pos="10206"/>
      </w:tabs>
      <w:spacing w:before="0" w:after="0"/>
      <w:ind w:left="0"/>
    </w:pPr>
  </w:style>
  <w:style w:type="paragraph" w:customStyle="1" w:styleId="IASign-offlabel">
    <w:name w:val="IA Sign-off label"/>
    <w:basedOn w:val="IAHeadLabel"/>
    <w:link w:val="IASign-offlabelChar"/>
    <w:rsid w:val="00FB5CFE"/>
    <w:pPr>
      <w:spacing w:after="120"/>
    </w:pPr>
    <w:rPr>
      <w:szCs w:val="22"/>
      <w:u w:val="single"/>
    </w:rPr>
  </w:style>
  <w:style w:type="character" w:customStyle="1" w:styleId="IASign-offlabelChar">
    <w:name w:val="IA Sign-off label Char"/>
    <w:link w:val="IASign-offlabel"/>
    <w:rsid w:val="009050B9"/>
    <w:rPr>
      <w:rFonts w:ascii="Arial" w:eastAsia="SimSun" w:hAnsi="Arial"/>
      <w:b/>
      <w:color w:val="000000"/>
      <w:spacing w:val="-5"/>
      <w:szCs w:val="22"/>
      <w:u w:val="single"/>
      <w:lang w:val="en-GB" w:eastAsia="zh-CN" w:bidi="ar-SA"/>
    </w:rPr>
  </w:style>
  <w:style w:type="paragraph" w:customStyle="1" w:styleId="IASign-off">
    <w:name w:val="IA Sign-off"/>
    <w:basedOn w:val="IATableText"/>
    <w:rsid w:val="00C67CDD"/>
    <w:pPr>
      <w:spacing w:before="0" w:after="0"/>
      <w:ind w:left="0" w:right="284"/>
    </w:pPr>
    <w:rPr>
      <w:b/>
      <w:i/>
    </w:rPr>
  </w:style>
  <w:style w:type="paragraph" w:customStyle="1" w:styleId="IAHeading2">
    <w:name w:val="IAHeading2"/>
    <w:basedOn w:val="Normal"/>
    <w:semiHidden/>
    <w:rsid w:val="000A79FC"/>
    <w:pPr>
      <w:keepNext/>
      <w:keepLines/>
      <w:spacing w:before="60" w:after="60"/>
      <w:ind w:left="113" w:right="113"/>
    </w:pPr>
    <w:rPr>
      <w:rFonts w:eastAsia="SimSun"/>
      <w:b/>
      <w:sz w:val="20"/>
      <w:lang w:eastAsia="zh-CN"/>
    </w:rPr>
  </w:style>
  <w:style w:type="table" w:customStyle="1" w:styleId="TableIABox">
    <w:name w:val="Table_IABox"/>
    <w:basedOn w:val="TableNormal"/>
    <w:rsid w:val="007777A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0" w:type="dxa"/>
        <w:right w:w="0" w:type="dxa"/>
      </w:tblCellMar>
    </w:tblPr>
  </w:style>
  <w:style w:type="paragraph" w:styleId="Header">
    <w:name w:val="header"/>
    <w:basedOn w:val="Normal"/>
    <w:rsid w:val="00E96CB5"/>
    <w:pPr>
      <w:jc w:val="center"/>
    </w:pPr>
    <w:rPr>
      <w:caps/>
    </w:rPr>
  </w:style>
  <w:style w:type="paragraph" w:styleId="Footer">
    <w:name w:val="footer"/>
    <w:basedOn w:val="Normal"/>
    <w:rsid w:val="000407D8"/>
    <w:pPr>
      <w:tabs>
        <w:tab w:val="center" w:pos="5132"/>
        <w:tab w:val="right" w:pos="10260"/>
      </w:tabs>
      <w:jc w:val="center"/>
    </w:pPr>
    <w:rPr>
      <w:b/>
      <w:sz w:val="18"/>
    </w:rPr>
  </w:style>
  <w:style w:type="character" w:styleId="PageNumber">
    <w:name w:val="page number"/>
    <w:basedOn w:val="DefaultParagraphFont"/>
    <w:rsid w:val="00EB43FD"/>
  </w:style>
  <w:style w:type="character" w:customStyle="1" w:styleId="BodyTextChar">
    <w:name w:val="Body Text Char"/>
    <w:link w:val="BodyText"/>
    <w:rsid w:val="0049416F"/>
    <w:rPr>
      <w:rFonts w:ascii="Arial" w:hAnsi="Arial" w:cs="Arial"/>
      <w:bCs/>
      <w:color w:val="000000"/>
      <w:sz w:val="22"/>
      <w:szCs w:val="22"/>
      <w:lang w:val="en-GB" w:eastAsia="en-GB" w:bidi="ar-SA"/>
    </w:rPr>
  </w:style>
  <w:style w:type="paragraph" w:customStyle="1" w:styleId="IANotes">
    <w:name w:val="IANotes"/>
    <w:basedOn w:val="Normal"/>
    <w:semiHidden/>
    <w:rsid w:val="00650282"/>
    <w:rPr>
      <w:rFonts w:eastAsia="SimSun"/>
      <w:color w:val="008080"/>
      <w:sz w:val="22"/>
      <w:lang w:eastAsia="zh-CN"/>
    </w:rPr>
  </w:style>
  <w:style w:type="paragraph" w:customStyle="1" w:styleId="IATableHeading">
    <w:name w:val="IATableHeading"/>
    <w:basedOn w:val="IATableLabel"/>
    <w:rsid w:val="00716D5C"/>
    <w:rPr>
      <w:sz w:val="22"/>
      <w:szCs w:val="24"/>
    </w:rPr>
  </w:style>
  <w:style w:type="paragraph" w:styleId="FootnoteText">
    <w:name w:val="footnote text"/>
    <w:basedOn w:val="Normal"/>
    <w:semiHidden/>
    <w:rsid w:val="00490FF7"/>
    <w:rPr>
      <w:rFonts w:eastAsia="SimSun"/>
      <w:sz w:val="16"/>
      <w:szCs w:val="20"/>
      <w:lang w:eastAsia="zh-CN"/>
    </w:rPr>
  </w:style>
  <w:style w:type="character" w:styleId="FootnoteReference">
    <w:name w:val="footnote reference"/>
    <w:rsid w:val="00B84190"/>
    <w:rPr>
      <w:sz w:val="22"/>
      <w:vertAlign w:val="superscript"/>
    </w:rPr>
  </w:style>
  <w:style w:type="paragraph" w:customStyle="1" w:styleId="EBBodyPara">
    <w:name w:val="EBBodyPara"/>
    <w:basedOn w:val="BodyText"/>
    <w:rsid w:val="005A2FC0"/>
  </w:style>
  <w:style w:type="paragraph" w:styleId="BalloonText">
    <w:name w:val="Balloon Text"/>
    <w:basedOn w:val="Normal"/>
    <w:semiHidden/>
    <w:rsid w:val="00300CED"/>
    <w:rPr>
      <w:rFonts w:ascii="Tahoma" w:hAnsi="Tahoma" w:cs="Tahoma"/>
      <w:sz w:val="16"/>
      <w:szCs w:val="16"/>
    </w:rPr>
  </w:style>
  <w:style w:type="paragraph" w:customStyle="1" w:styleId="EBNumber">
    <w:name w:val="EBNumber"/>
    <w:basedOn w:val="BodyText"/>
    <w:rsid w:val="002B7335"/>
    <w:pPr>
      <w:numPr>
        <w:ilvl w:val="1"/>
        <w:numId w:val="20"/>
      </w:numPr>
    </w:pPr>
  </w:style>
  <w:style w:type="paragraph" w:customStyle="1" w:styleId="EBNumberRestart">
    <w:name w:val="EBNumberRestart"/>
    <w:basedOn w:val="BodyText"/>
    <w:next w:val="EBNumber"/>
    <w:rsid w:val="002B7335"/>
    <w:pPr>
      <w:numPr>
        <w:numId w:val="20"/>
      </w:numPr>
    </w:pPr>
  </w:style>
  <w:style w:type="paragraph" w:customStyle="1" w:styleId="StyleIATableText10ptRight">
    <w:name w:val="Style IATableText + 10 pt Right"/>
    <w:basedOn w:val="IATableText"/>
    <w:rsid w:val="008D39AA"/>
    <w:pPr>
      <w:ind w:left="0" w:right="57"/>
      <w:jc w:val="right"/>
    </w:pPr>
    <w:rPr>
      <w:rFonts w:eastAsia="Times New Roman"/>
      <w:sz w:val="20"/>
    </w:rPr>
  </w:style>
  <w:style w:type="paragraph" w:customStyle="1" w:styleId="SecurityClass">
    <w:name w:val="SecurityClass"/>
    <w:basedOn w:val="Header"/>
    <w:rsid w:val="00AE46AA"/>
  </w:style>
  <w:style w:type="paragraph" w:customStyle="1" w:styleId="IARefNumber">
    <w:name w:val="IARefNumber"/>
    <w:basedOn w:val="IATableText"/>
    <w:rsid w:val="001E152A"/>
    <w:pPr>
      <w:numPr>
        <w:numId w:val="12"/>
      </w:numPr>
    </w:pPr>
  </w:style>
  <w:style w:type="character" w:styleId="Hyperlink">
    <w:name w:val="Hyperlink"/>
    <w:rsid w:val="00B4136C"/>
    <w:rPr>
      <w:color w:val="auto"/>
      <w:u w:val="single"/>
    </w:rPr>
  </w:style>
  <w:style w:type="paragraph" w:customStyle="1" w:styleId="POPBY">
    <w:name w:val="POPBY"/>
    <w:basedOn w:val="IATableLabel"/>
    <w:rsid w:val="00AB574B"/>
  </w:style>
  <w:style w:type="paragraph" w:customStyle="1" w:styleId="EBBullet">
    <w:name w:val="EBBullet"/>
    <w:basedOn w:val="BodyText"/>
    <w:rsid w:val="002B7335"/>
    <w:pPr>
      <w:numPr>
        <w:numId w:val="17"/>
      </w:numPr>
    </w:pPr>
  </w:style>
  <w:style w:type="paragraph" w:customStyle="1" w:styleId="IAHeadText">
    <w:name w:val="IAHeadText"/>
    <w:basedOn w:val="IATableText"/>
    <w:rsid w:val="00632CB9"/>
    <w:pPr>
      <w:spacing w:before="0" w:after="0"/>
      <w:ind w:left="0" w:right="57"/>
    </w:pPr>
    <w:rPr>
      <w:spacing w:val="-6"/>
    </w:rPr>
  </w:style>
  <w:style w:type="paragraph" w:customStyle="1" w:styleId="IAHeadLabel0">
    <w:name w:val="IAHeadLabel0"/>
    <w:basedOn w:val="IAHeadLabel"/>
    <w:next w:val="IAHeadTitle"/>
    <w:rsid w:val="00632CB9"/>
    <w:pPr>
      <w:spacing w:before="0"/>
    </w:pPr>
  </w:style>
  <w:style w:type="paragraph" w:customStyle="1" w:styleId="IATableLines">
    <w:name w:val="IATableLines"/>
    <w:basedOn w:val="IATableText"/>
    <w:link w:val="IATableLinesChar"/>
    <w:rsid w:val="00E82A56"/>
    <w:pPr>
      <w:spacing w:before="0" w:after="0"/>
    </w:pPr>
  </w:style>
  <w:style w:type="paragraph" w:customStyle="1" w:styleId="EvidenceHeadPIR">
    <w:name w:val="EvidenceHeadPIR"/>
    <w:rsid w:val="00BE650A"/>
    <w:pPr>
      <w:spacing w:after="120"/>
    </w:pPr>
    <w:rPr>
      <w:rFonts w:ascii="Arial" w:hAnsi="Arial" w:cs="Arial"/>
      <w:bCs/>
      <w:color w:val="000000"/>
      <w:sz w:val="22"/>
      <w:szCs w:val="22"/>
    </w:rPr>
  </w:style>
  <w:style w:type="character" w:styleId="FollowedHyperlink">
    <w:name w:val="FollowedHyperlink"/>
    <w:rsid w:val="006D37CF"/>
    <w:rPr>
      <w:color w:val="auto"/>
      <w:u w:val="single"/>
    </w:rPr>
  </w:style>
  <w:style w:type="paragraph" w:customStyle="1" w:styleId="IASpacer2">
    <w:name w:val="IASpacer2"/>
    <w:basedOn w:val="IASpacer"/>
    <w:rsid w:val="00311373"/>
    <w:pPr>
      <w:spacing w:line="40" w:lineRule="exact"/>
    </w:pPr>
  </w:style>
  <w:style w:type="paragraph" w:customStyle="1" w:styleId="POPVBY">
    <w:name w:val="POPVBY"/>
    <w:basedOn w:val="IATableLabel"/>
    <w:rsid w:val="00AB574B"/>
  </w:style>
  <w:style w:type="paragraph" w:customStyle="1" w:styleId="POTPY">
    <w:name w:val="POTPY"/>
    <w:basedOn w:val="IATableLabel"/>
    <w:rsid w:val="00F622E8"/>
  </w:style>
  <w:style w:type="paragraph" w:customStyle="1" w:styleId="PONBLow">
    <w:name w:val="PONBLow"/>
    <w:basedOn w:val="IATableLabel"/>
    <w:link w:val="PONBLowCharChar"/>
    <w:rsid w:val="00F622E8"/>
    <w:rPr>
      <w:b w:val="0"/>
      <w:szCs w:val="22"/>
    </w:rPr>
  </w:style>
  <w:style w:type="character" w:customStyle="1" w:styleId="PONBLowCharChar">
    <w:name w:val="PONBLow Char Char"/>
    <w:link w:val="PONBLow"/>
    <w:rsid w:val="00F622E8"/>
    <w:rPr>
      <w:rFonts w:ascii="Arial" w:eastAsia="SimSun" w:hAnsi="Arial"/>
      <w:b/>
      <w:color w:val="000000"/>
      <w:spacing w:val="-5"/>
      <w:szCs w:val="22"/>
      <w:lang w:val="en-GB" w:eastAsia="zh-CN" w:bidi="ar-SA"/>
    </w:rPr>
  </w:style>
  <w:style w:type="paragraph" w:customStyle="1" w:styleId="PONBHigh">
    <w:name w:val="PONBHigh"/>
    <w:basedOn w:val="IATableLabel"/>
    <w:link w:val="PONBHighChar"/>
    <w:rsid w:val="00F622E8"/>
    <w:rPr>
      <w:b w:val="0"/>
      <w:szCs w:val="22"/>
    </w:rPr>
  </w:style>
  <w:style w:type="character" w:customStyle="1" w:styleId="PONBHighChar">
    <w:name w:val="PONBHigh Char"/>
    <w:link w:val="PONBHigh"/>
    <w:rsid w:val="00F622E8"/>
    <w:rPr>
      <w:rFonts w:ascii="Arial" w:eastAsia="SimSun" w:hAnsi="Arial"/>
      <w:b/>
      <w:color w:val="000000"/>
      <w:spacing w:val="-5"/>
      <w:szCs w:val="22"/>
      <w:lang w:val="en-GB" w:eastAsia="zh-CN" w:bidi="ar-SA"/>
    </w:rPr>
  </w:style>
  <w:style w:type="paragraph" w:customStyle="1" w:styleId="PONBBestEst">
    <w:name w:val="PONBBestEst"/>
    <w:basedOn w:val="IATableLabel"/>
    <w:link w:val="PONBBestEstChar"/>
    <w:rsid w:val="00F622E8"/>
    <w:rPr>
      <w:b w:val="0"/>
      <w:szCs w:val="22"/>
    </w:rPr>
  </w:style>
  <w:style w:type="character" w:customStyle="1" w:styleId="PONBBestEstChar">
    <w:name w:val="PONBBestEst Char"/>
    <w:link w:val="PONBBestEst"/>
    <w:rsid w:val="00F622E8"/>
    <w:rPr>
      <w:rFonts w:ascii="Arial" w:eastAsia="SimSun" w:hAnsi="Arial"/>
      <w:b/>
      <w:color w:val="000000"/>
      <w:spacing w:val="-5"/>
      <w:szCs w:val="22"/>
      <w:lang w:val="en-GB" w:eastAsia="zh-CN" w:bidi="ar-SA"/>
    </w:rPr>
  </w:style>
  <w:style w:type="paragraph" w:customStyle="1" w:styleId="POTTCostsHigh">
    <w:name w:val="POTTCostsHigh"/>
    <w:basedOn w:val="IATableText"/>
    <w:rsid w:val="00B318B0"/>
    <w:pPr>
      <w:jc w:val="right"/>
    </w:pPr>
  </w:style>
  <w:style w:type="paragraph" w:customStyle="1" w:styleId="POTTCostsLow">
    <w:name w:val="POTTCostsLow"/>
    <w:basedOn w:val="POTTCostsHigh"/>
    <w:rsid w:val="00B318B0"/>
  </w:style>
  <w:style w:type="paragraph" w:customStyle="1" w:styleId="POTTCostsBest">
    <w:name w:val="POTTCostsBest"/>
    <w:basedOn w:val="IATableText"/>
    <w:rsid w:val="00B318B0"/>
    <w:pPr>
      <w:jc w:val="right"/>
    </w:pPr>
  </w:style>
  <w:style w:type="paragraph" w:customStyle="1" w:styleId="POTTCostsYear">
    <w:name w:val="POTTCostsYear"/>
    <w:basedOn w:val="IATableText"/>
    <w:rsid w:val="00B318B0"/>
    <w:pPr>
      <w:jc w:val="center"/>
    </w:pPr>
    <w:rPr>
      <w:szCs w:val="18"/>
    </w:rPr>
  </w:style>
  <w:style w:type="paragraph" w:customStyle="1" w:styleId="POAACostsLow">
    <w:name w:val="POAACostsLow"/>
    <w:basedOn w:val="IATableText"/>
    <w:rsid w:val="00B318B0"/>
    <w:pPr>
      <w:jc w:val="right"/>
    </w:pPr>
  </w:style>
  <w:style w:type="paragraph" w:customStyle="1" w:styleId="POAACostsHigh">
    <w:name w:val="POAACostsHigh"/>
    <w:basedOn w:val="POAACostsLow"/>
    <w:rsid w:val="00B318B0"/>
  </w:style>
  <w:style w:type="paragraph" w:customStyle="1" w:styleId="POAACostsBest">
    <w:name w:val="POAACostsBest"/>
    <w:basedOn w:val="IATableText"/>
    <w:rsid w:val="00B318B0"/>
    <w:pPr>
      <w:jc w:val="right"/>
    </w:pPr>
  </w:style>
  <w:style w:type="paragraph" w:customStyle="1" w:styleId="POTCCostsLow">
    <w:name w:val="POTCCostsLow"/>
    <w:basedOn w:val="IATableText"/>
    <w:rsid w:val="00B318B0"/>
    <w:pPr>
      <w:jc w:val="right"/>
    </w:pPr>
    <w:rPr>
      <w:b/>
    </w:rPr>
  </w:style>
  <w:style w:type="paragraph" w:customStyle="1" w:styleId="POTCCostsHigh">
    <w:name w:val="POTCCostsHigh"/>
    <w:basedOn w:val="IATableText"/>
    <w:rsid w:val="00B318B0"/>
    <w:pPr>
      <w:jc w:val="right"/>
    </w:pPr>
    <w:rPr>
      <w:b/>
    </w:rPr>
  </w:style>
  <w:style w:type="paragraph" w:customStyle="1" w:styleId="POTCCostsBest">
    <w:name w:val="POTCCostsBest"/>
    <w:basedOn w:val="IATableText"/>
    <w:rsid w:val="00B318B0"/>
    <w:pPr>
      <w:jc w:val="right"/>
    </w:pPr>
    <w:rPr>
      <w:b/>
    </w:rPr>
  </w:style>
  <w:style w:type="paragraph" w:customStyle="1" w:styleId="IAPOQ1">
    <w:name w:val="IAPOQ1"/>
    <w:basedOn w:val="IATableLabel"/>
    <w:rsid w:val="00B006A9"/>
  </w:style>
  <w:style w:type="paragraph" w:customStyle="1" w:styleId="IAPOA1">
    <w:name w:val="IAPOA1"/>
    <w:basedOn w:val="IATableLines"/>
    <w:rsid w:val="00B006A9"/>
  </w:style>
  <w:style w:type="paragraph" w:customStyle="1" w:styleId="IAPOQ2">
    <w:name w:val="IAPOQ2"/>
    <w:basedOn w:val="IATableLabel"/>
    <w:link w:val="IAPOQ2Char"/>
    <w:rsid w:val="00B006A9"/>
  </w:style>
  <w:style w:type="paragraph" w:customStyle="1" w:styleId="IAPOA2">
    <w:name w:val="IAPOA2"/>
    <w:basedOn w:val="IATableLines"/>
    <w:rsid w:val="00B006A9"/>
  </w:style>
  <w:style w:type="paragraph" w:customStyle="1" w:styleId="POTTBenLow">
    <w:name w:val="POTTBenLow"/>
    <w:basedOn w:val="POTTCostsLow"/>
    <w:rsid w:val="00B006A9"/>
  </w:style>
  <w:style w:type="paragraph" w:customStyle="1" w:styleId="POTTBenHigh">
    <w:name w:val="POTTBenHigh"/>
    <w:basedOn w:val="POTTCostsHigh"/>
    <w:rsid w:val="00B006A9"/>
  </w:style>
  <w:style w:type="paragraph" w:customStyle="1" w:styleId="POTTBenBest">
    <w:name w:val="POTTBenBest"/>
    <w:basedOn w:val="POTTCostsBest"/>
    <w:rsid w:val="00B006A9"/>
  </w:style>
  <w:style w:type="paragraph" w:customStyle="1" w:styleId="POAABenLow">
    <w:name w:val="POAABenLow"/>
    <w:basedOn w:val="POAACostsLow"/>
    <w:rsid w:val="00B006A9"/>
  </w:style>
  <w:style w:type="paragraph" w:customStyle="1" w:styleId="POAABenHigh">
    <w:name w:val="POAABenHigh"/>
    <w:basedOn w:val="POAABenLow"/>
    <w:rsid w:val="00B006A9"/>
  </w:style>
  <w:style w:type="paragraph" w:customStyle="1" w:styleId="POAABenBest">
    <w:name w:val="POAABenBest"/>
    <w:basedOn w:val="POAABenHigh"/>
    <w:rsid w:val="00B006A9"/>
  </w:style>
  <w:style w:type="paragraph" w:customStyle="1" w:styleId="POTBBenLow">
    <w:name w:val="POTBBenLow"/>
    <w:basedOn w:val="POTCCostsLow"/>
    <w:rsid w:val="00B006A9"/>
  </w:style>
  <w:style w:type="paragraph" w:customStyle="1" w:styleId="POTBBenHigh">
    <w:name w:val="POTBBenHigh"/>
    <w:basedOn w:val="POTBBenLow"/>
    <w:rsid w:val="00B006A9"/>
  </w:style>
  <w:style w:type="paragraph" w:customStyle="1" w:styleId="POTBBenBest">
    <w:name w:val="POTBBenBest"/>
    <w:basedOn w:val="POTBBenHigh"/>
    <w:rsid w:val="00B006A9"/>
  </w:style>
  <w:style w:type="paragraph" w:customStyle="1" w:styleId="IPPOQ3">
    <w:name w:val="IPPOQ3"/>
    <w:basedOn w:val="IAPOQ2"/>
    <w:link w:val="IPPOQ3Char"/>
    <w:rsid w:val="00F1653E"/>
  </w:style>
  <w:style w:type="paragraph" w:customStyle="1" w:styleId="IAPOQ4">
    <w:name w:val="IAPOQ4"/>
    <w:basedOn w:val="IPPOQ3"/>
    <w:link w:val="IAPOQ4Char"/>
    <w:rsid w:val="00F1653E"/>
  </w:style>
  <w:style w:type="paragraph" w:customStyle="1" w:styleId="IAPOA3">
    <w:name w:val="IAPOA3"/>
    <w:basedOn w:val="IAPOA2"/>
    <w:rsid w:val="00F1653E"/>
  </w:style>
  <w:style w:type="paragraph" w:customStyle="1" w:styleId="IAPOA4">
    <w:name w:val="IAPOA4"/>
    <w:basedOn w:val="IAPOA3"/>
    <w:rsid w:val="00F1653E"/>
  </w:style>
  <w:style w:type="paragraph" w:customStyle="1" w:styleId="IAPOA5">
    <w:name w:val="IAPOA5"/>
    <w:basedOn w:val="IAPOA4"/>
    <w:rsid w:val="00F1653E"/>
  </w:style>
  <w:style w:type="paragraph" w:customStyle="1" w:styleId="IAPOQ5">
    <w:name w:val="IAPOQ5"/>
    <w:basedOn w:val="IAPOQ4"/>
    <w:link w:val="IAPOQ5Char"/>
    <w:rsid w:val="00F1653E"/>
  </w:style>
  <w:style w:type="character" w:customStyle="1" w:styleId="IAPOQ2Char">
    <w:name w:val="IAPOQ2 Char"/>
    <w:basedOn w:val="IATableLabelCharChar"/>
    <w:link w:val="IAPOQ2"/>
    <w:rsid w:val="00F1653E"/>
    <w:rPr>
      <w:rFonts w:ascii="Arial" w:eastAsia="SimSun" w:hAnsi="Arial"/>
      <w:b/>
      <w:color w:val="000000"/>
      <w:spacing w:val="-5"/>
      <w:lang w:val="en-GB" w:eastAsia="zh-CN" w:bidi="ar-SA"/>
    </w:rPr>
  </w:style>
  <w:style w:type="character" w:customStyle="1" w:styleId="IPPOQ3Char">
    <w:name w:val="IPPOQ3 Char"/>
    <w:basedOn w:val="IAPOQ2Char"/>
    <w:link w:val="IPPOQ3"/>
    <w:rsid w:val="00F1653E"/>
    <w:rPr>
      <w:rFonts w:ascii="Arial" w:eastAsia="SimSun" w:hAnsi="Arial"/>
      <w:b/>
      <w:color w:val="000000"/>
      <w:spacing w:val="-5"/>
      <w:lang w:val="en-GB" w:eastAsia="zh-CN" w:bidi="ar-SA"/>
    </w:rPr>
  </w:style>
  <w:style w:type="character" w:customStyle="1" w:styleId="IAPOQ4Char">
    <w:name w:val="IAPOQ4 Char"/>
    <w:basedOn w:val="IPPOQ3Char"/>
    <w:link w:val="IAPOQ4"/>
    <w:rsid w:val="00F1653E"/>
    <w:rPr>
      <w:rFonts w:ascii="Arial" w:eastAsia="SimSun" w:hAnsi="Arial"/>
      <w:b/>
      <w:color w:val="000000"/>
      <w:spacing w:val="-5"/>
      <w:lang w:val="en-GB" w:eastAsia="zh-CN" w:bidi="ar-SA"/>
    </w:rPr>
  </w:style>
  <w:style w:type="character" w:customStyle="1" w:styleId="IAPOQ5Char">
    <w:name w:val="IAPOQ5 Char"/>
    <w:basedOn w:val="IAPOQ4Char"/>
    <w:link w:val="IAPOQ5"/>
    <w:rsid w:val="00F1653E"/>
    <w:rPr>
      <w:rFonts w:ascii="Arial" w:eastAsia="SimSun" w:hAnsi="Arial"/>
      <w:b/>
      <w:color w:val="000000"/>
      <w:spacing w:val="-5"/>
      <w:lang w:val="en-GB" w:eastAsia="zh-CN" w:bidi="ar-SA"/>
    </w:rPr>
  </w:style>
  <w:style w:type="paragraph" w:customStyle="1" w:styleId="IAPODisRate">
    <w:name w:val="IAPODisRate"/>
    <w:basedOn w:val="IATableLabel"/>
    <w:rsid w:val="00F1653E"/>
    <w:pPr>
      <w:ind w:left="0"/>
      <w:jc w:val="center"/>
    </w:pPr>
    <w:rPr>
      <w:b w:val="0"/>
    </w:rPr>
  </w:style>
  <w:style w:type="paragraph" w:customStyle="1" w:styleId="IAPODICost">
    <w:name w:val="IAPODICost"/>
    <w:basedOn w:val="IATableLabel"/>
    <w:link w:val="IAPODICostChar"/>
    <w:rsid w:val="000E3FD7"/>
    <w:rPr>
      <w:b w:val="0"/>
      <w:sz w:val="22"/>
      <w:szCs w:val="22"/>
    </w:rPr>
  </w:style>
  <w:style w:type="character" w:customStyle="1" w:styleId="IAPODICostChar">
    <w:name w:val="IAPODICost Char"/>
    <w:link w:val="IAPODICost"/>
    <w:rsid w:val="000E3FD7"/>
    <w:rPr>
      <w:rFonts w:ascii="Arial" w:eastAsia="SimSun" w:hAnsi="Arial"/>
      <w:b/>
      <w:color w:val="000000"/>
      <w:spacing w:val="-5"/>
      <w:sz w:val="22"/>
      <w:szCs w:val="22"/>
      <w:lang w:val="en-GB" w:eastAsia="zh-CN" w:bidi="ar-SA"/>
    </w:rPr>
  </w:style>
  <w:style w:type="paragraph" w:customStyle="1" w:styleId="IAPODIBen">
    <w:name w:val="IAPODIBen"/>
    <w:basedOn w:val="IATableLabel"/>
    <w:link w:val="IAPODIBenChar"/>
    <w:rsid w:val="000E3FD7"/>
    <w:rPr>
      <w:b w:val="0"/>
      <w:sz w:val="22"/>
      <w:szCs w:val="22"/>
    </w:rPr>
  </w:style>
  <w:style w:type="paragraph" w:customStyle="1" w:styleId="IAPODINet">
    <w:name w:val="IAPODINet"/>
    <w:basedOn w:val="IATableLabel"/>
    <w:link w:val="IAPODINetChar"/>
    <w:rsid w:val="000E3FD7"/>
    <w:rPr>
      <w:b w:val="0"/>
      <w:sz w:val="22"/>
      <w:szCs w:val="22"/>
    </w:rPr>
  </w:style>
  <w:style w:type="paragraph" w:customStyle="1" w:styleId="IAPODIOIOO">
    <w:name w:val="IAPODIOIOO"/>
    <w:basedOn w:val="IATableLabel"/>
    <w:rsid w:val="000E3FD7"/>
    <w:rPr>
      <w:b w:val="0"/>
      <w:sz w:val="22"/>
      <w:szCs w:val="22"/>
    </w:rPr>
  </w:style>
  <w:style w:type="character" w:customStyle="1" w:styleId="IAPODINetChar">
    <w:name w:val="IAPODINet Char"/>
    <w:link w:val="IAPODINet"/>
    <w:rsid w:val="000E3FD7"/>
    <w:rPr>
      <w:rFonts w:ascii="Arial" w:eastAsia="SimSun" w:hAnsi="Arial"/>
      <w:b/>
      <w:color w:val="000000"/>
      <w:spacing w:val="-5"/>
      <w:sz w:val="22"/>
      <w:szCs w:val="22"/>
      <w:lang w:val="en-GB" w:eastAsia="zh-CN" w:bidi="ar-SA"/>
    </w:rPr>
  </w:style>
  <w:style w:type="character" w:customStyle="1" w:styleId="IAPODIBenChar">
    <w:name w:val="IAPODIBen Char"/>
    <w:link w:val="IAPODIBen"/>
    <w:rsid w:val="000E3FD7"/>
    <w:rPr>
      <w:rFonts w:ascii="Arial" w:eastAsia="SimSun" w:hAnsi="Arial"/>
      <w:b/>
      <w:color w:val="000000"/>
      <w:spacing w:val="-5"/>
      <w:sz w:val="22"/>
      <w:szCs w:val="22"/>
      <w:lang w:val="en-GB" w:eastAsia="zh-CN" w:bidi="ar-SA"/>
    </w:rPr>
  </w:style>
  <w:style w:type="paragraph" w:customStyle="1" w:styleId="IAPODIMQ">
    <w:name w:val="IAPODIMQ"/>
    <w:basedOn w:val="IATableText"/>
    <w:rsid w:val="000E3FD7"/>
    <w:rPr>
      <w:color w:val="000000"/>
      <w:sz w:val="20"/>
    </w:rPr>
  </w:style>
  <w:style w:type="paragraph" w:customStyle="1" w:styleId="ebbullet0">
    <w:name w:val="ebbullet"/>
    <w:basedOn w:val="Normal"/>
    <w:rsid w:val="001F5423"/>
    <w:pPr>
      <w:spacing w:before="100" w:beforeAutospacing="1" w:after="100" w:afterAutospacing="1"/>
    </w:pPr>
    <w:rPr>
      <w:rFonts w:ascii="Times New Roman" w:eastAsia="Calibri" w:hAnsi="Times New Roman"/>
      <w:lang w:eastAsia="en-GB"/>
    </w:rPr>
  </w:style>
  <w:style w:type="paragraph" w:customStyle="1" w:styleId="IATitle">
    <w:name w:val="IATitle"/>
    <w:basedOn w:val="Normal"/>
    <w:rsid w:val="005F32E7"/>
    <w:pPr>
      <w:ind w:left="113"/>
    </w:pPr>
    <w:rPr>
      <w:rFonts w:eastAsia="SimSun" w:cs="Arial"/>
      <w:sz w:val="20"/>
    </w:rPr>
  </w:style>
  <w:style w:type="paragraph" w:customStyle="1" w:styleId="IANo">
    <w:name w:val="IANo"/>
    <w:basedOn w:val="Normal"/>
    <w:link w:val="IANoChar"/>
    <w:rsid w:val="005F32E7"/>
    <w:pPr>
      <w:ind w:left="113"/>
    </w:pPr>
    <w:rPr>
      <w:sz w:val="20"/>
      <w:szCs w:val="22"/>
    </w:rPr>
  </w:style>
  <w:style w:type="character" w:customStyle="1" w:styleId="IAHeadDeptChar">
    <w:name w:val="IAHeadDept Char"/>
    <w:link w:val="IAHeadDept"/>
    <w:rsid w:val="008031EC"/>
    <w:rPr>
      <w:rFonts w:ascii="Arial" w:eastAsia="SimSun" w:hAnsi="Arial"/>
      <w:b/>
      <w:color w:val="000000"/>
      <w:spacing w:val="-6"/>
      <w:sz w:val="22"/>
      <w:szCs w:val="22"/>
      <w:lang w:val="en-GB" w:eastAsia="zh-CN" w:bidi="ar-SA"/>
    </w:rPr>
  </w:style>
  <w:style w:type="character" w:customStyle="1" w:styleId="IAHeadTitleChar">
    <w:name w:val="IAHeadTitle Char"/>
    <w:link w:val="IAHeadTitle"/>
    <w:rsid w:val="008031EC"/>
    <w:rPr>
      <w:rFonts w:ascii="Arial" w:eastAsia="SimSun" w:hAnsi="Arial"/>
      <w:b/>
      <w:color w:val="000000"/>
      <w:spacing w:val="-6"/>
      <w:sz w:val="28"/>
      <w:szCs w:val="28"/>
      <w:lang w:val="en-GB" w:eastAsia="zh-CN" w:bidi="ar-SA"/>
    </w:rPr>
  </w:style>
  <w:style w:type="character" w:customStyle="1" w:styleId="IANoChar">
    <w:name w:val="IANo Char"/>
    <w:link w:val="IANo"/>
    <w:rsid w:val="005F32E7"/>
    <w:rPr>
      <w:rFonts w:ascii="Arial" w:eastAsia="SimSun" w:hAnsi="Arial"/>
      <w:b/>
      <w:color w:val="000000"/>
      <w:spacing w:val="-6"/>
      <w:sz w:val="28"/>
      <w:szCs w:val="22"/>
      <w:lang w:val="en-GB" w:eastAsia="en-US" w:bidi="ar-SA"/>
    </w:rPr>
  </w:style>
  <w:style w:type="paragraph" w:customStyle="1" w:styleId="IALeadDept">
    <w:name w:val="IALeadDept"/>
    <w:basedOn w:val="Normal"/>
    <w:rsid w:val="005F32E7"/>
    <w:pPr>
      <w:ind w:left="113"/>
    </w:pPr>
    <w:rPr>
      <w:rFonts w:eastAsia="Arial Unicode MS" w:cs="Arial"/>
      <w:noProof/>
      <w:sz w:val="20"/>
    </w:rPr>
  </w:style>
  <w:style w:type="paragraph" w:customStyle="1" w:styleId="IAOtherDepts">
    <w:name w:val="IAOtherDepts"/>
    <w:basedOn w:val="IATableLabel"/>
    <w:rsid w:val="008031EC"/>
    <w:pPr>
      <w:spacing w:after="0"/>
    </w:pPr>
    <w:rPr>
      <w:b w:val="0"/>
    </w:rPr>
  </w:style>
  <w:style w:type="paragraph" w:customStyle="1" w:styleId="IADate">
    <w:name w:val="IADate"/>
    <w:basedOn w:val="IATableLabel"/>
    <w:link w:val="IADateChar"/>
    <w:rsid w:val="008031EC"/>
    <w:rPr>
      <w:b w:val="0"/>
      <w:sz w:val="22"/>
      <w:szCs w:val="22"/>
    </w:rPr>
  </w:style>
  <w:style w:type="paragraph" w:customStyle="1" w:styleId="IAStage">
    <w:name w:val="IAStage"/>
    <w:basedOn w:val="IATableLabel"/>
    <w:link w:val="IAStageChar"/>
    <w:rsid w:val="008031EC"/>
    <w:rPr>
      <w:b w:val="0"/>
      <w:sz w:val="22"/>
    </w:rPr>
  </w:style>
  <w:style w:type="paragraph" w:customStyle="1" w:styleId="IASOI">
    <w:name w:val="IASOI"/>
    <w:basedOn w:val="IATableLabel"/>
    <w:link w:val="IASOIChar"/>
    <w:rsid w:val="008031EC"/>
    <w:rPr>
      <w:b w:val="0"/>
      <w:sz w:val="22"/>
    </w:rPr>
  </w:style>
  <w:style w:type="paragraph" w:customStyle="1" w:styleId="IATOM">
    <w:name w:val="IATOM"/>
    <w:basedOn w:val="IATableLabel"/>
    <w:link w:val="IATOMChar"/>
    <w:rsid w:val="008031EC"/>
    <w:rPr>
      <w:b w:val="0"/>
      <w:sz w:val="22"/>
    </w:rPr>
  </w:style>
  <w:style w:type="paragraph" w:customStyle="1" w:styleId="IACOE">
    <w:name w:val="IACOE"/>
    <w:basedOn w:val="Normal"/>
    <w:link w:val="IACOEChar"/>
    <w:autoRedefine/>
    <w:rsid w:val="00B225B0"/>
    <w:rPr>
      <w:rFonts w:eastAsia="SimSun"/>
      <w:spacing w:val="-5"/>
      <w:sz w:val="20"/>
      <w:lang w:eastAsia="zh-CN"/>
    </w:rPr>
  </w:style>
  <w:style w:type="paragraph" w:customStyle="1" w:styleId="IARPC">
    <w:name w:val="IARPC"/>
    <w:basedOn w:val="Title"/>
    <w:link w:val="IARPCChar"/>
    <w:rsid w:val="00174C10"/>
    <w:rPr>
      <w:rFonts w:eastAsia="SimSun"/>
      <w:color w:val="000000"/>
      <w:sz w:val="24"/>
      <w:szCs w:val="24"/>
    </w:rPr>
  </w:style>
  <w:style w:type="paragraph" w:customStyle="1" w:styleId="IAIIOTNPV">
    <w:name w:val="IAIIOTNPV"/>
    <w:basedOn w:val="IATableLabel"/>
    <w:rsid w:val="008031EC"/>
    <w:pPr>
      <w:spacing w:before="0" w:after="0"/>
      <w:jc w:val="both"/>
    </w:pPr>
    <w:rPr>
      <w:b w:val="0"/>
      <w:sz w:val="22"/>
      <w:szCs w:val="22"/>
    </w:rPr>
  </w:style>
  <w:style w:type="paragraph" w:customStyle="1" w:styleId="IAIOBNPV">
    <w:name w:val="IAIOBNPV"/>
    <w:basedOn w:val="IATableLabel"/>
    <w:rsid w:val="008031EC"/>
    <w:pPr>
      <w:spacing w:before="0" w:after="0"/>
    </w:pPr>
    <w:rPr>
      <w:b w:val="0"/>
      <w:sz w:val="22"/>
      <w:szCs w:val="22"/>
    </w:rPr>
  </w:style>
  <w:style w:type="paragraph" w:customStyle="1" w:styleId="IAIONCTBPY">
    <w:name w:val="IAIONCTBPY"/>
    <w:basedOn w:val="IATableLabel"/>
    <w:rsid w:val="008031EC"/>
    <w:pPr>
      <w:spacing w:before="0" w:after="0"/>
    </w:pPr>
    <w:rPr>
      <w:b w:val="0"/>
      <w:sz w:val="22"/>
      <w:szCs w:val="22"/>
    </w:rPr>
  </w:style>
  <w:style w:type="paragraph" w:customStyle="1" w:styleId="IAIOInScopeInOut">
    <w:name w:val="IAIOInScopeInOut"/>
    <w:basedOn w:val="IATableLabel"/>
    <w:rsid w:val="008369A3"/>
    <w:pPr>
      <w:spacing w:before="0" w:after="0"/>
    </w:pPr>
    <w:rPr>
      <w:b w:val="0"/>
      <w:sz w:val="22"/>
      <w:szCs w:val="22"/>
    </w:rPr>
  </w:style>
  <w:style w:type="paragraph" w:customStyle="1" w:styleId="IAIOPrefMQ">
    <w:name w:val="IAIOPrefMQ"/>
    <w:basedOn w:val="IATableText"/>
    <w:rsid w:val="008369A3"/>
    <w:pPr>
      <w:spacing w:before="0" w:after="0"/>
    </w:pPr>
    <w:rPr>
      <w:color w:val="000000"/>
      <w:szCs w:val="22"/>
    </w:rPr>
  </w:style>
  <w:style w:type="paragraph" w:customStyle="1" w:styleId="IAIOQ1">
    <w:name w:val="IAIOQ1"/>
    <w:basedOn w:val="IATableLabel"/>
    <w:rsid w:val="008369A3"/>
  </w:style>
  <w:style w:type="paragraph" w:customStyle="1" w:styleId="IAIOA1">
    <w:name w:val="IAIOA1"/>
    <w:basedOn w:val="IATableLines"/>
    <w:rsid w:val="008369A3"/>
  </w:style>
  <w:style w:type="paragraph" w:customStyle="1" w:styleId="IAIOQ2">
    <w:name w:val="IAIOQ2"/>
    <w:basedOn w:val="IATableLabel"/>
    <w:rsid w:val="008369A3"/>
  </w:style>
  <w:style w:type="paragraph" w:customStyle="1" w:styleId="IAIOA2">
    <w:name w:val="IAIOA2"/>
    <w:basedOn w:val="IATableLines"/>
    <w:rsid w:val="008369A3"/>
  </w:style>
  <w:style w:type="paragraph" w:customStyle="1" w:styleId="IAIOQ3">
    <w:name w:val="IAIOQ3"/>
    <w:basedOn w:val="IATableLabel"/>
    <w:rsid w:val="008369A3"/>
  </w:style>
  <w:style w:type="paragraph" w:customStyle="1" w:styleId="IAIOA3">
    <w:name w:val="IAIOA3"/>
    <w:basedOn w:val="IATableLines"/>
    <w:rsid w:val="008369A3"/>
  </w:style>
  <w:style w:type="paragraph" w:customStyle="1" w:styleId="IAIOPolicyReview">
    <w:name w:val="IAIOPolicyReview"/>
    <w:basedOn w:val="IATableLabel"/>
    <w:link w:val="IAIOPolicyReviewChar"/>
    <w:rsid w:val="00F91F5A"/>
    <w:rPr>
      <w:b w:val="0"/>
      <w:sz w:val="22"/>
      <w:szCs w:val="22"/>
    </w:rPr>
  </w:style>
  <w:style w:type="character" w:customStyle="1" w:styleId="IAIOPolicyReviewChar">
    <w:name w:val="IAIOPolicyReview Char"/>
    <w:link w:val="IAIOPolicyReview"/>
    <w:rsid w:val="00F91F5A"/>
    <w:rPr>
      <w:rFonts w:ascii="Arial" w:eastAsia="SimSun" w:hAnsi="Arial"/>
      <w:b/>
      <w:color w:val="000000"/>
      <w:spacing w:val="-5"/>
      <w:sz w:val="22"/>
      <w:szCs w:val="22"/>
      <w:lang w:val="en-GB" w:eastAsia="zh-CN" w:bidi="ar-SA"/>
    </w:rPr>
  </w:style>
  <w:style w:type="paragraph" w:customStyle="1" w:styleId="IAIOReviewMonth">
    <w:name w:val="IAIOReviewMonth"/>
    <w:basedOn w:val="IATableLabel"/>
    <w:link w:val="IAIOReviewMonthChar"/>
    <w:rsid w:val="00F91F5A"/>
    <w:rPr>
      <w:b w:val="0"/>
      <w:sz w:val="22"/>
      <w:szCs w:val="22"/>
    </w:rPr>
  </w:style>
  <w:style w:type="paragraph" w:customStyle="1" w:styleId="IAIOReviewYear">
    <w:name w:val="IAIOReviewYear"/>
    <w:basedOn w:val="IATableLabel"/>
    <w:link w:val="IAIOReviewYearChar"/>
    <w:rsid w:val="00F91F5A"/>
    <w:rPr>
      <w:b w:val="0"/>
      <w:sz w:val="22"/>
      <w:szCs w:val="22"/>
    </w:rPr>
  </w:style>
  <w:style w:type="paragraph" w:customStyle="1" w:styleId="IAIOCheckEU">
    <w:name w:val="IAIOCheckEU"/>
    <w:basedOn w:val="IATableText"/>
    <w:rsid w:val="00F91F5A"/>
    <w:pPr>
      <w:spacing w:before="0" w:after="0"/>
    </w:pPr>
    <w:rPr>
      <w:sz w:val="20"/>
    </w:rPr>
  </w:style>
  <w:style w:type="character" w:customStyle="1" w:styleId="IAIOReviewYearChar">
    <w:name w:val="IAIOReviewYear Char"/>
    <w:link w:val="IAIOReviewYear"/>
    <w:rsid w:val="00F91F5A"/>
    <w:rPr>
      <w:rFonts w:ascii="Arial" w:eastAsia="SimSun" w:hAnsi="Arial"/>
      <w:b/>
      <w:color w:val="000000"/>
      <w:spacing w:val="-5"/>
      <w:sz w:val="22"/>
      <w:szCs w:val="22"/>
      <w:lang w:val="en-GB" w:eastAsia="zh-CN" w:bidi="ar-SA"/>
    </w:rPr>
  </w:style>
  <w:style w:type="character" w:customStyle="1" w:styleId="IAIOReviewMonthChar">
    <w:name w:val="IAIOReviewMonth Char"/>
    <w:link w:val="IAIOReviewMonth"/>
    <w:rsid w:val="00F91F5A"/>
    <w:rPr>
      <w:rFonts w:ascii="Arial" w:eastAsia="SimSun" w:hAnsi="Arial"/>
      <w:b/>
      <w:color w:val="000000"/>
      <w:spacing w:val="-5"/>
      <w:sz w:val="22"/>
      <w:szCs w:val="22"/>
      <w:lang w:val="en-GB" w:eastAsia="zh-CN" w:bidi="ar-SA"/>
    </w:rPr>
  </w:style>
  <w:style w:type="paragraph" w:customStyle="1" w:styleId="IAIOCheckMicro">
    <w:name w:val="IAIOCheckMicro"/>
    <w:basedOn w:val="IATableLines"/>
    <w:link w:val="IAIOCheckMicroChar"/>
    <w:rsid w:val="00F91F5A"/>
    <w:rPr>
      <w:sz w:val="20"/>
    </w:rPr>
  </w:style>
  <w:style w:type="paragraph" w:customStyle="1" w:styleId="IAIOCheck20">
    <w:name w:val="IAIOCheck20"/>
    <w:basedOn w:val="IATableLines"/>
    <w:rsid w:val="00F91F5A"/>
    <w:rPr>
      <w:sz w:val="20"/>
    </w:rPr>
  </w:style>
  <w:style w:type="paragraph" w:customStyle="1" w:styleId="IAIOCheckSmall">
    <w:name w:val="IAIOCheckSmall"/>
    <w:basedOn w:val="IATableLines"/>
    <w:link w:val="IAIOCheckSmallChar"/>
    <w:rsid w:val="00F91F5A"/>
    <w:rPr>
      <w:sz w:val="20"/>
    </w:rPr>
  </w:style>
  <w:style w:type="paragraph" w:customStyle="1" w:styleId="IAIOCheckMedium">
    <w:name w:val="IAIOCheckMedium"/>
    <w:basedOn w:val="IATableLines"/>
    <w:link w:val="IAIOCheckMediumChar"/>
    <w:rsid w:val="00F91F5A"/>
    <w:rPr>
      <w:sz w:val="20"/>
    </w:rPr>
  </w:style>
  <w:style w:type="paragraph" w:customStyle="1" w:styleId="IAIOCheckLarge">
    <w:name w:val="IAIOCheckLarge"/>
    <w:basedOn w:val="IATableLines"/>
    <w:link w:val="IAIOCheckLargeChar"/>
    <w:rsid w:val="00F91F5A"/>
    <w:rPr>
      <w:sz w:val="20"/>
    </w:rPr>
  </w:style>
  <w:style w:type="paragraph" w:customStyle="1" w:styleId="IAIOCO2Traded">
    <w:name w:val="IAIOCO2Traded"/>
    <w:basedOn w:val="IATableLabel"/>
    <w:link w:val="IAIOCO2TradedChar"/>
    <w:rsid w:val="00F91F5A"/>
    <w:rPr>
      <w:b w:val="0"/>
      <w:sz w:val="22"/>
    </w:rPr>
  </w:style>
  <w:style w:type="paragraph" w:customStyle="1" w:styleId="IAIOCO2NonTraded">
    <w:name w:val="IAIOCO2NonTraded"/>
    <w:basedOn w:val="IAIOCO2Traded"/>
    <w:rsid w:val="008155E3"/>
    <w:rPr>
      <w:sz w:val="20"/>
    </w:rPr>
  </w:style>
  <w:style w:type="paragraph" w:customStyle="1" w:styleId="IAIOtextSign">
    <w:name w:val="IAIOtextSign"/>
    <w:basedOn w:val="Normal"/>
    <w:rsid w:val="00F91F5A"/>
    <w:pPr>
      <w:jc w:val="center"/>
    </w:pPr>
  </w:style>
  <w:style w:type="paragraph" w:customStyle="1" w:styleId="IAIOSigDate">
    <w:name w:val="IAIOSigDate"/>
    <w:basedOn w:val="Normal"/>
    <w:rsid w:val="00F91F5A"/>
    <w:pPr>
      <w:jc w:val="center"/>
    </w:pPr>
    <w:rPr>
      <w:sz w:val="22"/>
      <w:szCs w:val="22"/>
    </w:rPr>
  </w:style>
  <w:style w:type="paragraph" w:customStyle="1" w:styleId="IAPODescription">
    <w:name w:val="IAPODescription"/>
    <w:basedOn w:val="IAHeadLabel"/>
    <w:link w:val="IAPODescriptionCharChar"/>
    <w:rsid w:val="00D00846"/>
    <w:pPr>
      <w:spacing w:before="50"/>
    </w:pPr>
    <w:rPr>
      <w:b w:val="0"/>
    </w:rPr>
  </w:style>
  <w:style w:type="character" w:customStyle="1" w:styleId="IAPODescriptionCharChar">
    <w:name w:val="IAPODescription Char Char"/>
    <w:basedOn w:val="IAHeadLabelChar"/>
    <w:link w:val="IAPODescription"/>
    <w:rsid w:val="00D00846"/>
    <w:rPr>
      <w:rFonts w:ascii="Arial" w:eastAsia="SimSun" w:hAnsi="Arial"/>
      <w:b/>
      <w:color w:val="000000"/>
      <w:spacing w:val="-5"/>
      <w:lang w:val="en-GB" w:eastAsia="zh-CN" w:bidi="ar-SA"/>
    </w:rPr>
  </w:style>
  <w:style w:type="character" w:customStyle="1" w:styleId="IADateChar">
    <w:name w:val="IADate Char"/>
    <w:link w:val="IADate"/>
    <w:rsid w:val="00174C10"/>
    <w:rPr>
      <w:rFonts w:ascii="Arial" w:eastAsia="SimSun" w:hAnsi="Arial"/>
      <w:b/>
      <w:color w:val="000000"/>
      <w:spacing w:val="-5"/>
      <w:sz w:val="22"/>
      <w:szCs w:val="22"/>
      <w:lang w:val="en-GB" w:eastAsia="zh-CN" w:bidi="ar-SA"/>
    </w:rPr>
  </w:style>
  <w:style w:type="character" w:customStyle="1" w:styleId="IATableLinesChar">
    <w:name w:val="IATableLines Char"/>
    <w:basedOn w:val="IATableTextChar"/>
    <w:link w:val="IATableLines"/>
    <w:rsid w:val="00174C10"/>
    <w:rPr>
      <w:rFonts w:ascii="Arial" w:eastAsia="SimSun" w:hAnsi="Arial"/>
      <w:b/>
      <w:color w:val="000000"/>
      <w:spacing w:val="-5"/>
      <w:sz w:val="22"/>
      <w:lang w:val="en-GB" w:eastAsia="zh-CN" w:bidi="ar-SA"/>
    </w:rPr>
  </w:style>
  <w:style w:type="character" w:customStyle="1" w:styleId="IACOEChar">
    <w:name w:val="IACOE Char"/>
    <w:link w:val="IACOE"/>
    <w:rsid w:val="00B225B0"/>
    <w:rPr>
      <w:rFonts w:ascii="Arial" w:eastAsia="SimSun" w:hAnsi="Arial"/>
      <w:b/>
      <w:color w:val="000000"/>
      <w:spacing w:val="-5"/>
      <w:sz w:val="22"/>
      <w:szCs w:val="24"/>
      <w:lang w:val="en-GB" w:eastAsia="zh-CN" w:bidi="ar-SA"/>
    </w:rPr>
  </w:style>
  <w:style w:type="character" w:customStyle="1" w:styleId="IAStageChar">
    <w:name w:val="IAStage Char"/>
    <w:link w:val="IAStage"/>
    <w:rsid w:val="00174C10"/>
    <w:rPr>
      <w:rFonts w:ascii="Arial" w:eastAsia="SimSun" w:hAnsi="Arial"/>
      <w:b/>
      <w:color w:val="000000"/>
      <w:spacing w:val="-5"/>
      <w:sz w:val="22"/>
      <w:lang w:val="en-GB" w:eastAsia="zh-CN" w:bidi="ar-SA"/>
    </w:rPr>
  </w:style>
  <w:style w:type="character" w:customStyle="1" w:styleId="IASOIChar">
    <w:name w:val="IASOI Char"/>
    <w:link w:val="IASOI"/>
    <w:rsid w:val="00174C10"/>
    <w:rPr>
      <w:rFonts w:ascii="Arial" w:eastAsia="SimSun" w:hAnsi="Arial"/>
      <w:b/>
      <w:color w:val="000000"/>
      <w:spacing w:val="-5"/>
      <w:sz w:val="22"/>
      <w:lang w:val="en-GB" w:eastAsia="zh-CN" w:bidi="ar-SA"/>
    </w:rPr>
  </w:style>
  <w:style w:type="character" w:customStyle="1" w:styleId="IATOMChar">
    <w:name w:val="IATOM Char"/>
    <w:link w:val="IATOM"/>
    <w:rsid w:val="00174C10"/>
    <w:rPr>
      <w:rFonts w:ascii="Arial" w:eastAsia="SimSun" w:hAnsi="Arial"/>
      <w:b/>
      <w:color w:val="000000"/>
      <w:spacing w:val="-5"/>
      <w:sz w:val="22"/>
      <w:lang w:val="en-GB" w:eastAsia="zh-CN" w:bidi="ar-SA"/>
    </w:rPr>
  </w:style>
  <w:style w:type="character" w:customStyle="1" w:styleId="TitleChar">
    <w:name w:val="Title Char"/>
    <w:link w:val="Title"/>
    <w:rsid w:val="00174C10"/>
    <w:rPr>
      <w:rFonts w:ascii="Arial" w:hAnsi="Arial" w:cs="Arial"/>
      <w:bCs/>
      <w:color w:val="FFFFFF"/>
      <w:kern w:val="28"/>
      <w:sz w:val="32"/>
      <w:szCs w:val="32"/>
      <w:lang w:val="en-GB" w:eastAsia="en-US" w:bidi="ar-SA"/>
    </w:rPr>
  </w:style>
  <w:style w:type="character" w:customStyle="1" w:styleId="IARPCChar">
    <w:name w:val="IARPC Char"/>
    <w:link w:val="IARPC"/>
    <w:rsid w:val="00174C10"/>
    <w:rPr>
      <w:rFonts w:ascii="Arial" w:eastAsia="SimSun" w:hAnsi="Arial" w:cs="Arial"/>
      <w:bCs/>
      <w:color w:val="000000"/>
      <w:kern w:val="28"/>
      <w:sz w:val="24"/>
      <w:szCs w:val="24"/>
      <w:lang w:val="en-GB" w:eastAsia="en-US" w:bidi="ar-SA"/>
    </w:rPr>
  </w:style>
  <w:style w:type="character" w:customStyle="1" w:styleId="IAIOCheckMicroChar">
    <w:name w:val="IAIOCheckMicro Char"/>
    <w:basedOn w:val="IATableLinesChar"/>
    <w:link w:val="IAIOCheckMicro"/>
    <w:rsid w:val="00D478C9"/>
    <w:rPr>
      <w:rFonts w:ascii="Arial" w:eastAsia="SimSun" w:hAnsi="Arial"/>
      <w:b/>
      <w:color w:val="000000"/>
      <w:spacing w:val="-5"/>
      <w:sz w:val="22"/>
      <w:lang w:val="en-GB" w:eastAsia="zh-CN" w:bidi="ar-SA"/>
    </w:rPr>
  </w:style>
  <w:style w:type="character" w:customStyle="1" w:styleId="IAIOCheckSmallChar">
    <w:name w:val="IAIOCheckSmall Char"/>
    <w:basedOn w:val="IATableLinesChar"/>
    <w:link w:val="IAIOCheckSmall"/>
    <w:rsid w:val="00D478C9"/>
    <w:rPr>
      <w:rFonts w:ascii="Arial" w:eastAsia="SimSun" w:hAnsi="Arial"/>
      <w:b/>
      <w:color w:val="000000"/>
      <w:spacing w:val="-5"/>
      <w:sz w:val="22"/>
      <w:lang w:val="en-GB" w:eastAsia="zh-CN" w:bidi="ar-SA"/>
    </w:rPr>
  </w:style>
  <w:style w:type="character" w:customStyle="1" w:styleId="IAIOCheckMediumChar">
    <w:name w:val="IAIOCheckMedium Char"/>
    <w:basedOn w:val="IATableLinesChar"/>
    <w:link w:val="IAIOCheckMedium"/>
    <w:rsid w:val="00D478C9"/>
    <w:rPr>
      <w:rFonts w:ascii="Arial" w:eastAsia="SimSun" w:hAnsi="Arial"/>
      <w:b/>
      <w:color w:val="000000"/>
      <w:spacing w:val="-5"/>
      <w:sz w:val="22"/>
      <w:lang w:val="en-GB" w:eastAsia="zh-CN" w:bidi="ar-SA"/>
    </w:rPr>
  </w:style>
  <w:style w:type="character" w:customStyle="1" w:styleId="IAIOCheckLargeChar">
    <w:name w:val="IAIOCheckLarge Char"/>
    <w:basedOn w:val="IATableLinesChar"/>
    <w:link w:val="IAIOCheckLarge"/>
    <w:rsid w:val="00D478C9"/>
    <w:rPr>
      <w:rFonts w:ascii="Arial" w:eastAsia="SimSun" w:hAnsi="Arial"/>
      <w:b/>
      <w:color w:val="000000"/>
      <w:spacing w:val="-5"/>
      <w:sz w:val="22"/>
      <w:lang w:val="en-GB" w:eastAsia="zh-CN" w:bidi="ar-SA"/>
    </w:rPr>
  </w:style>
  <w:style w:type="character" w:customStyle="1" w:styleId="IAIOCO2TradedChar">
    <w:name w:val="IAIOCO2Traded Char"/>
    <w:link w:val="IAIOCO2Traded"/>
    <w:rsid w:val="00D478C9"/>
    <w:rPr>
      <w:rFonts w:ascii="Arial" w:eastAsia="SimSun" w:hAnsi="Arial"/>
      <w:b/>
      <w:color w:val="000000"/>
      <w:spacing w:val="-5"/>
      <w:sz w:val="22"/>
      <w:lang w:val="en-GB" w:eastAsia="zh-CN" w:bidi="ar-SA"/>
    </w:rPr>
  </w:style>
  <w:style w:type="character" w:customStyle="1" w:styleId="IALabel">
    <w:name w:val="IALabel"/>
    <w:rsid w:val="009F6692"/>
    <w:rPr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9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rahman\Documents\Projects\tna-judgments-parser\src\leg\ia\template\impact-assessment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A081B-53AA-4F6F-AE95-72884835E4E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1c22e59-6e76-40e7-9277-37c464fc6354}" enabled="1" method="Privileged" siteId="{f99512c1-fd9f-4475-9896-9a0b3cdc50e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impact-assessment-template</Template>
  <TotalTime>1</TotalTime>
  <Pages>3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Impact Assessment</vt:lpstr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Assessment</dc:title>
  <dc:subject/>
  <dc:creator>Rahman, Quddus</dc:creator>
  <cp:keywords/>
  <dc:description/>
  <cp:lastModifiedBy>Rahman, Quddus</cp:lastModifiedBy>
  <cp:revision>1</cp:revision>
  <cp:lastPrinted>2010-01-04T17:20:00Z</cp:lastPrinted>
  <dcterms:created xsi:type="dcterms:W3CDTF">2025-08-13T12:35:00Z</dcterms:created>
  <dcterms:modified xsi:type="dcterms:W3CDTF">2025-08-13T12:36:00Z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/>
  </property>
  <property fmtid="{D5CDD505-2E9C-101B-9397-08002B2CF9AE}" pid="3" name="Stage">
    <vt:lpwstr>Development/Options</vt:lpwstr>
  </property>
</Properties>
</file>