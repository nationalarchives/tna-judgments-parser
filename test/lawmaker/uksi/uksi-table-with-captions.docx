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19E3" w14:textId="77777777" w:rsidR="00E61B82" w:rsidRDefault="00BE3434" w:rsidP="00AA66BB">
      <w:pPr>
        <w:pStyle w:val="Banner"/>
      </w:pPr>
      <w:r>
        <w:t>STATUTORY</w:t>
      </w:r>
      <w:r w:rsidR="004710EE" w:rsidRPr="004710EE">
        <w:t xml:space="preserve"> </w:t>
      </w:r>
      <w:r>
        <w:t>INSTRUMENTS</w:t>
      </w:r>
    </w:p>
    <w:p w14:paraId="3B58D8B4" w14:textId="77777777" w:rsidR="00940A81" w:rsidRDefault="00E61B82" w:rsidP="00E61B82">
      <w:pPr>
        <w:pStyle w:val="Number"/>
      </w:pPr>
      <w:r>
        <w:t>20</w:t>
      </w:r>
      <w:r w:rsidR="002D71E1">
        <w:t>2</w:t>
      </w:r>
      <w:r w:rsidR="009352C2">
        <w:t>4</w:t>
      </w:r>
      <w:r w:rsidR="004710EE" w:rsidRPr="004710EE">
        <w:t xml:space="preserve"> </w:t>
      </w:r>
      <w:r>
        <w:t>No.</w:t>
      </w:r>
    </w:p>
    <w:p w14:paraId="5A7E56EB" w14:textId="77777777" w:rsidR="00E61B82" w:rsidRPr="00292216" w:rsidRDefault="002A6051" w:rsidP="00E61B82">
      <w:pPr>
        <w:pStyle w:val="subject"/>
      </w:pPr>
      <w:r>
        <w:t>INFRASTRUCTURE</w:t>
      </w:r>
      <w:r w:rsidR="004710EE" w:rsidRPr="004710EE">
        <w:t xml:space="preserve"> </w:t>
      </w:r>
      <w:r>
        <w:t>PLANNING</w:t>
      </w:r>
    </w:p>
    <w:p w14:paraId="3BD953EE" w14:textId="77777777" w:rsidR="00E61B82" w:rsidRDefault="00E61B82" w:rsidP="00E61B82">
      <w:pPr>
        <w:pStyle w:val="Title"/>
      </w:pPr>
      <w:r>
        <w:t>T</w:t>
      </w:r>
      <w:r w:rsidR="002A6051">
        <w:t>he</w:t>
      </w:r>
      <w:r w:rsidR="004710EE" w:rsidRPr="004710EE">
        <w:t xml:space="preserve"> </w:t>
      </w:r>
      <w:r w:rsidR="002A6051">
        <w:t>Drax</w:t>
      </w:r>
      <w:r w:rsidR="004710EE" w:rsidRPr="004710EE">
        <w:t xml:space="preserve"> </w:t>
      </w:r>
      <w:r w:rsidR="002A6051">
        <w:t>Power</w:t>
      </w:r>
      <w:r w:rsidR="004710EE" w:rsidRPr="004710EE">
        <w:t xml:space="preserve"> </w:t>
      </w:r>
      <w:r w:rsidR="002A6051">
        <w:t>Station</w:t>
      </w:r>
      <w:r w:rsidR="004710EE" w:rsidRPr="004710EE">
        <w:t xml:space="preserve"> </w:t>
      </w:r>
      <w:r w:rsidR="002A6051">
        <w:t>Bioenergy</w:t>
      </w:r>
      <w:r w:rsidR="004710EE" w:rsidRPr="004710EE">
        <w:t xml:space="preserve"> </w:t>
      </w:r>
      <w:r w:rsidR="002A6051">
        <w:t>with</w:t>
      </w:r>
      <w:r w:rsidR="004710EE" w:rsidRPr="004710EE">
        <w:t xml:space="preserve"> </w:t>
      </w:r>
      <w:r w:rsidR="002A6051">
        <w:t>Carbon</w:t>
      </w:r>
      <w:r w:rsidR="004710EE" w:rsidRPr="004710EE">
        <w:t xml:space="preserve"> </w:t>
      </w:r>
      <w:r w:rsidR="002A6051">
        <w:t>Capture</w:t>
      </w:r>
      <w:r w:rsidR="004710EE" w:rsidRPr="004710EE">
        <w:t xml:space="preserve"> </w:t>
      </w:r>
      <w:r w:rsidR="002A6051">
        <w:t>and</w:t>
      </w:r>
      <w:r w:rsidR="004710EE" w:rsidRPr="004710EE">
        <w:t xml:space="preserve"> </w:t>
      </w:r>
      <w:r w:rsidR="002A6051">
        <w:t>Storage</w:t>
      </w:r>
      <w:r w:rsidR="004710EE" w:rsidRPr="004710EE">
        <w:t xml:space="preserve"> </w:t>
      </w:r>
      <w:r w:rsidR="002A6051">
        <w:t>Extension</w:t>
      </w:r>
      <w:r w:rsidR="004710EE" w:rsidRPr="004710EE">
        <w:t xml:space="preserve"> </w:t>
      </w:r>
      <w:r w:rsidR="002A6051">
        <w:t>Order</w:t>
      </w:r>
      <w:r w:rsidR="004710EE" w:rsidRPr="004710EE">
        <w:t xml:space="preserve"> </w:t>
      </w:r>
      <w:r w:rsidR="002A6051">
        <w:t>202</w:t>
      </w:r>
      <w:r w:rsidR="009352C2">
        <w:t>4</w:t>
      </w:r>
    </w:p>
    <w:p w14:paraId="1B75B425" w14:textId="77777777" w:rsidR="00E61B82" w:rsidRDefault="00E61B82" w:rsidP="0002747F">
      <w:pPr>
        <w:pStyle w:val="Made"/>
      </w:pPr>
      <w:r>
        <w:t>Made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 w:rsidR="000D1981">
        <w:t>16</w:t>
      </w:r>
      <w:r w:rsidR="000D1981" w:rsidRPr="000D1981">
        <w:t>th</w:t>
      </w:r>
      <w:r w:rsidR="004710EE" w:rsidRPr="004710EE">
        <w:t xml:space="preserve"> </w:t>
      </w:r>
      <w:r w:rsidR="000D1981">
        <w:t>January</w:t>
      </w:r>
      <w:r w:rsidR="004710EE" w:rsidRPr="004710EE">
        <w:t xml:space="preserve"> </w:t>
      </w:r>
      <w:r w:rsidR="000D1981">
        <w:t>2024</w:t>
      </w:r>
    </w:p>
    <w:p w14:paraId="0D8CAB63" w14:textId="77777777" w:rsidR="00851966" w:rsidRDefault="00E61B82" w:rsidP="00D27784">
      <w:pPr>
        <w:pStyle w:val="Coming"/>
      </w:pPr>
      <w:r>
        <w:t>Coming</w:t>
      </w:r>
      <w:r w:rsidR="004710EE" w:rsidRPr="004710EE">
        <w:t xml:space="preserve"> </w:t>
      </w:r>
      <w:r>
        <w:t>int</w:t>
      </w:r>
      <w:r w:rsidR="008C0BEA">
        <w:t>o</w:t>
      </w:r>
      <w:r w:rsidR="004710EE" w:rsidRPr="004710EE">
        <w:t xml:space="preserve"> </w:t>
      </w:r>
      <w:r>
        <w:t>force</w:t>
      </w:r>
      <w:r w:rsidR="004710EE" w:rsidRPr="004710EE">
        <w:rPr>
          <w:i w:val="0"/>
        </w:rPr>
        <w:tab/>
      </w:r>
      <w:r w:rsidR="000D1981">
        <w:t>7th</w:t>
      </w:r>
      <w:r w:rsidR="004710EE" w:rsidRPr="004710EE">
        <w:t xml:space="preserve"> </w:t>
      </w:r>
      <w:r w:rsidR="000D1981">
        <w:t>February</w:t>
      </w:r>
      <w:r w:rsidR="004710EE" w:rsidRPr="004710EE">
        <w:t xml:space="preserve"> </w:t>
      </w:r>
      <w:r w:rsidR="000D1981">
        <w:t>2024</w:t>
      </w:r>
    </w:p>
    <w:p w14:paraId="0D8F22DA" w14:textId="77777777" w:rsidR="002A6051" w:rsidRDefault="002A6051" w:rsidP="002A6051">
      <w:pPr>
        <w:pStyle w:val="H1"/>
      </w:pPr>
      <w:bookmarkStart w:id="0" w:name="TOC16_12_2021_18_33_25_17"/>
      <w:bookmarkStart w:id="1" w:name="TOC10_05_2022_17_41_28_16"/>
      <w:bookmarkStart w:id="2" w:name="TOC11_05_2022_17_02_40_16"/>
      <w:bookmarkStart w:id="3" w:name="TOC16_05_2022_21_44_15_16"/>
      <w:bookmarkStart w:id="4" w:name="TOC17_05_2022_11_04_14_16"/>
      <w:bookmarkStart w:id="5" w:name="TOC19_05_2022_10_28_39_16"/>
      <w:bookmarkStart w:id="6" w:name="TOC19_05_2022_14_16_07_16"/>
      <w:bookmarkStart w:id="7" w:name="TOC05_07_2022_10_38_25_16"/>
      <w:bookmarkStart w:id="8" w:name="TOC16_12_2022_16_00_12_16"/>
      <w:bookmarkStart w:id="9" w:name="TOC20_12_2022_12_25_47_16"/>
      <w:bookmarkStart w:id="10" w:name="TOC21_02_2023_19_29_09_17"/>
      <w:bookmarkStart w:id="11" w:name="TOC28_03_2023_15_46_44_16"/>
      <w:bookmarkStart w:id="12" w:name="TOC21_04_2023_12_03_45_16"/>
      <w:bookmarkStart w:id="13" w:name="TOC12_07_2023_19_48_13_16"/>
      <w:bookmarkStart w:id="14" w:name="TOC16_12_2021_18_33_25_18"/>
      <w:bookmarkStart w:id="15" w:name="TOC10_05_2022_17_41_28_17"/>
      <w:bookmarkStart w:id="16" w:name="TOC11_05_2022_17_02_40_17"/>
      <w:bookmarkStart w:id="17" w:name="TOC16_05_2022_21_44_15_17"/>
      <w:bookmarkStart w:id="18" w:name="TOC17_05_2022_11_04_14_17"/>
      <w:bookmarkStart w:id="19" w:name="TOC19_05_2022_10_28_39_17"/>
      <w:bookmarkStart w:id="20" w:name="TOC19_05_2022_14_16_07_17"/>
      <w:bookmarkStart w:id="21" w:name="TOC05_07_2022_10_38_25_17"/>
      <w:bookmarkStart w:id="22" w:name="TOC16_12_2022_16_00_12_17"/>
      <w:bookmarkStart w:id="23" w:name="TOC20_12_2022_12_25_47_17"/>
      <w:bookmarkStart w:id="24" w:name="TOC21_02_2023_19_29_09_18"/>
      <w:bookmarkStart w:id="25" w:name="TOC28_03_2023_15_46_44_17"/>
      <w:bookmarkStart w:id="26" w:name="TOC21_04_2023_12_03_45_17"/>
      <w:bookmarkStart w:id="27" w:name="TOC12_07_2023_19_48_13_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t>Citation</w:t>
      </w:r>
      <w:r w:rsidR="004710EE" w:rsidRPr="004710EE">
        <w:t xml:space="preserve"> </w:t>
      </w:r>
      <w:r>
        <w:t>and</w:t>
      </w:r>
      <w:r w:rsidR="004710EE" w:rsidRPr="004710EE">
        <w:t xml:space="preserve"> </w:t>
      </w:r>
      <w:r>
        <w:t>commencement</w:t>
      </w:r>
    </w:p>
    <w:p w14:paraId="4738AF01" w14:textId="77777777" w:rsidR="002A6051" w:rsidRDefault="004710EE" w:rsidP="002A6051">
      <w:pPr>
        <w:pStyle w:val="N1"/>
      </w:pPr>
      <w:r w:rsidRPr="004710EE">
        <w:t> </w:t>
      </w:r>
      <w:r w:rsidR="002A6051">
        <w:t>This</w:t>
      </w:r>
      <w:r w:rsidRPr="004710EE">
        <w:t xml:space="preserve"> </w:t>
      </w:r>
      <w:r w:rsidR="002A6051">
        <w:t>Order</w:t>
      </w:r>
      <w:r w:rsidRPr="004710EE">
        <w:t xml:space="preserve"> </w:t>
      </w:r>
      <w:r w:rsidR="002A6051">
        <w:t>may</w:t>
      </w:r>
      <w:r w:rsidRPr="004710EE">
        <w:t xml:space="preserve"> </w:t>
      </w:r>
      <w:r w:rsidR="002A6051">
        <w:t>be</w:t>
      </w:r>
      <w:r w:rsidRPr="004710EE">
        <w:t xml:space="preserve"> </w:t>
      </w:r>
      <w:r w:rsidR="002A6051">
        <w:t>cited</w:t>
      </w:r>
      <w:r w:rsidRPr="004710EE">
        <w:t xml:space="preserve"> </w:t>
      </w:r>
      <w:r w:rsidR="002A6051">
        <w:t>as</w:t>
      </w:r>
      <w:r w:rsidRPr="004710EE">
        <w:t xml:space="preserve"> </w:t>
      </w:r>
      <w:r w:rsidR="002A6051">
        <w:t>the</w:t>
      </w:r>
      <w:r w:rsidRPr="004710EE">
        <w:t xml:space="preserve"> </w:t>
      </w:r>
      <w:r w:rsidR="002A6051">
        <w:t>Drax</w:t>
      </w:r>
      <w:r w:rsidRPr="004710EE">
        <w:t xml:space="preserve"> </w:t>
      </w:r>
      <w:r w:rsidR="002A6051">
        <w:t>Power</w:t>
      </w:r>
      <w:r w:rsidRPr="004710EE">
        <w:t xml:space="preserve"> </w:t>
      </w:r>
      <w:r w:rsidR="002A6051">
        <w:t>Station</w:t>
      </w:r>
      <w:r w:rsidRPr="004710EE">
        <w:t xml:space="preserve"> </w:t>
      </w:r>
      <w:r w:rsidR="002A6051">
        <w:t>Bioenergy</w:t>
      </w:r>
      <w:r w:rsidRPr="004710EE">
        <w:t xml:space="preserve"> </w:t>
      </w:r>
      <w:r w:rsidR="002A6051">
        <w:t>with</w:t>
      </w:r>
      <w:r w:rsidRPr="004710EE">
        <w:t xml:space="preserve"> </w:t>
      </w:r>
      <w:r w:rsidR="002A6051">
        <w:t>Carbon</w:t>
      </w:r>
      <w:r w:rsidRPr="004710EE">
        <w:t xml:space="preserve"> </w:t>
      </w:r>
      <w:r w:rsidR="002A6051">
        <w:t>Capture</w:t>
      </w:r>
      <w:r w:rsidRPr="004710EE">
        <w:t xml:space="preserve"> </w:t>
      </w:r>
      <w:r w:rsidR="002A6051">
        <w:t>and</w:t>
      </w:r>
      <w:r w:rsidRPr="004710EE">
        <w:t xml:space="preserve"> </w:t>
      </w:r>
      <w:r w:rsidR="002A6051">
        <w:t>Storage</w:t>
      </w:r>
      <w:r w:rsidRPr="004710EE">
        <w:t xml:space="preserve"> </w:t>
      </w:r>
      <w:r w:rsidR="002A6051">
        <w:t>Extension</w:t>
      </w:r>
      <w:r w:rsidRPr="004710EE">
        <w:t xml:space="preserve"> </w:t>
      </w:r>
      <w:r w:rsidR="002A6051">
        <w:t>Order</w:t>
      </w:r>
      <w:r w:rsidRPr="004710EE">
        <w:t xml:space="preserve"> </w:t>
      </w:r>
      <w:r w:rsidR="002A6051">
        <w:t>202</w:t>
      </w:r>
      <w:r w:rsidR="00F55715">
        <w:t>4</w:t>
      </w:r>
      <w:r w:rsidRPr="004710EE">
        <w:t xml:space="preserve"> </w:t>
      </w:r>
      <w:r w:rsidR="002A6051">
        <w:t>and</w:t>
      </w:r>
      <w:r w:rsidRPr="004710EE">
        <w:t xml:space="preserve"> </w:t>
      </w:r>
      <w:r w:rsidR="002A6051">
        <w:t>comes</w:t>
      </w:r>
      <w:r w:rsidRPr="004710EE">
        <w:t xml:space="preserve"> </w:t>
      </w:r>
      <w:r w:rsidR="002A6051">
        <w:t>into</w:t>
      </w:r>
      <w:r w:rsidRPr="004710EE">
        <w:t xml:space="preserve"> </w:t>
      </w:r>
      <w:r w:rsidR="002A6051">
        <w:t>force</w:t>
      </w:r>
      <w:r w:rsidRPr="004710EE">
        <w:t xml:space="preserve"> </w:t>
      </w:r>
      <w:r w:rsidR="002A6051">
        <w:t>on</w:t>
      </w:r>
      <w:r w:rsidRPr="004710EE">
        <w:t xml:space="preserve"> </w:t>
      </w:r>
      <w:r w:rsidR="000D1981">
        <w:t>7th</w:t>
      </w:r>
      <w:r w:rsidRPr="004710EE">
        <w:t xml:space="preserve"> </w:t>
      </w:r>
      <w:r w:rsidR="000D1981">
        <w:t>February</w:t>
      </w:r>
      <w:r w:rsidRPr="004710EE">
        <w:t xml:space="preserve"> </w:t>
      </w:r>
      <w:r w:rsidR="000D1981">
        <w:t>202</w:t>
      </w:r>
      <w:r w:rsidR="00F55715">
        <w:t>4</w:t>
      </w:r>
      <w:r w:rsidR="002A6051">
        <w:t>.</w:t>
      </w:r>
    </w:p>
    <w:p w14:paraId="7D95C9D5" w14:textId="77777777" w:rsidR="002A6051" w:rsidRDefault="002A6051" w:rsidP="002A6051">
      <w:pPr>
        <w:pStyle w:val="TableNumber"/>
      </w:pPr>
      <w:bookmarkStart w:id="28" w:name="TOC16_12_2021_18_33_25_20"/>
      <w:bookmarkStart w:id="29" w:name="TOC10_05_2022_17_41_28_19"/>
      <w:bookmarkStart w:id="30" w:name="TOC11_05_2022_17_02_40_19"/>
      <w:bookmarkStart w:id="31" w:name="TOC16_05_2022_21_44_15_19"/>
      <w:bookmarkStart w:id="32" w:name="TOC17_05_2022_11_04_14_19"/>
      <w:bookmarkStart w:id="33" w:name="TOC19_05_2022_10_28_39_19"/>
      <w:bookmarkStart w:id="34" w:name="TOC19_05_2022_14_16_07_19"/>
      <w:bookmarkStart w:id="35" w:name="TOC05_07_2022_10_38_25_19"/>
      <w:bookmarkStart w:id="36" w:name="TOC16_12_2022_16_00_12_19"/>
      <w:bookmarkStart w:id="37" w:name="TOC20_12_2022_12_25_47_19"/>
      <w:bookmarkStart w:id="38" w:name="TOC21_02_2023_19_29_09_20"/>
      <w:bookmarkStart w:id="39" w:name="TOC28_03_2023_15_46_44_19"/>
      <w:bookmarkStart w:id="40" w:name="TOC21_04_2023_12_03_45_19"/>
      <w:bookmarkStart w:id="41" w:name="TOC12_07_2023_19_48_13_19"/>
      <w:bookmarkStart w:id="42" w:name="_Ref103623944"/>
      <w:bookmarkStart w:id="43" w:name="_Hlk103265086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>Table</w:t>
      </w:r>
      <w:r w:rsidR="004710EE" w:rsidRPr="004710EE">
        <w:t xml:space="preserve"> </w:t>
      </w:r>
      <w:r w:rsidR="00753434">
        <w:fldChar w:fldCharType="begin"/>
      </w:r>
      <w:r w:rsidR="00753434">
        <w:instrText xml:space="preserve"> SEQ Table \* ARABIC \* MERGEFORMAT </w:instrText>
      </w:r>
      <w:r w:rsidR="00753434">
        <w:fldChar w:fldCharType="separate"/>
      </w:r>
      <w:r w:rsidR="004710EE">
        <w:rPr>
          <w:noProof/>
        </w:rPr>
        <w:t>1</w:t>
      </w:r>
      <w:r w:rsidR="00753434">
        <w:rPr>
          <w:noProof/>
        </w:rPr>
        <w:fldChar w:fldCharType="end"/>
      </w:r>
      <w:bookmarkEnd w:id="42"/>
    </w:p>
    <w:p w14:paraId="766CFD64" w14:textId="16EB586A" w:rsidR="002A6051" w:rsidRDefault="002A6051" w:rsidP="002A6051">
      <w:pPr>
        <w:pStyle w:val="TableCaption"/>
      </w:pPr>
      <w:r>
        <w:t>Operational</w:t>
      </w:r>
      <w:r w:rsidR="004710EE" w:rsidRPr="004710EE">
        <w:t xml:space="preserve"> </w:t>
      </w:r>
      <w:r>
        <w:t>Rating</w:t>
      </w:r>
      <w:r w:rsidR="004710EE" w:rsidRPr="004710EE">
        <w:t xml:space="preserve"> </w:t>
      </w:r>
      <w:r>
        <w:t>Noise</w:t>
      </w:r>
      <w:r w:rsidR="004710EE" w:rsidRPr="004710EE">
        <w:t xml:space="preserve"> </w:t>
      </w:r>
      <w:r>
        <w:t>Limits</w:t>
      </w:r>
    </w:p>
    <w:p w14:paraId="5DAB957A" w14:textId="64F7BD32" w:rsidR="00355626" w:rsidRDefault="00355626" w:rsidP="00355626">
      <w:pPr>
        <w:pStyle w:val="TableTopText"/>
      </w:pPr>
      <w:r>
        <w:t>With some additional paragraphs that should</w:t>
      </w:r>
    </w:p>
    <w:p w14:paraId="0F2214F0" w14:textId="14AC2D6A" w:rsidR="00355626" w:rsidRPr="00355626" w:rsidRDefault="00355626" w:rsidP="00355626">
      <w:pPr>
        <w:pStyle w:val="TableTopText"/>
      </w:pPr>
      <w:r>
        <w:t>Be inserted as subheadings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2A6051" w:rsidRPr="00403FD9" w14:paraId="12EA533F" w14:textId="77777777" w:rsidTr="003E0196">
        <w:tc>
          <w:tcPr>
            <w:tcW w:w="2132" w:type="dxa"/>
            <w:shd w:val="clear" w:color="auto" w:fill="auto"/>
          </w:tcPr>
          <w:p w14:paraId="4E41DFD6" w14:textId="77777777" w:rsidR="002A6051" w:rsidRDefault="002A6051" w:rsidP="003E0196">
            <w:pPr>
              <w:pStyle w:val="ColumnHeader"/>
              <w:jc w:val="center"/>
            </w:pPr>
            <w:r>
              <w:t>(1)</w:t>
            </w:r>
          </w:p>
          <w:p w14:paraId="5034EDFB" w14:textId="77777777" w:rsidR="002A6051" w:rsidRPr="00403FD9" w:rsidRDefault="002A6051" w:rsidP="003E0196">
            <w:pPr>
              <w:pStyle w:val="ColumnHeader"/>
              <w:jc w:val="center"/>
            </w:pPr>
            <w:r>
              <w:t>Receptor</w:t>
            </w:r>
          </w:p>
        </w:tc>
        <w:tc>
          <w:tcPr>
            <w:tcW w:w="2132" w:type="dxa"/>
            <w:shd w:val="clear" w:color="auto" w:fill="auto"/>
          </w:tcPr>
          <w:p w14:paraId="199A9CD7" w14:textId="77777777" w:rsidR="002A6051" w:rsidRDefault="002A6051" w:rsidP="003E0196">
            <w:pPr>
              <w:pStyle w:val="ColumnHeader"/>
              <w:jc w:val="center"/>
            </w:pPr>
            <w:r>
              <w:t>(2)</w:t>
            </w:r>
          </w:p>
          <w:p w14:paraId="5B7F91BC" w14:textId="77777777" w:rsidR="002A6051" w:rsidRPr="00403FD9" w:rsidRDefault="002A6051" w:rsidP="003E0196">
            <w:pPr>
              <w:pStyle w:val="ColumnHeader"/>
              <w:jc w:val="center"/>
            </w:pPr>
            <w:r>
              <w:t>Easting</w:t>
            </w:r>
          </w:p>
        </w:tc>
        <w:tc>
          <w:tcPr>
            <w:tcW w:w="2132" w:type="dxa"/>
            <w:shd w:val="clear" w:color="auto" w:fill="auto"/>
          </w:tcPr>
          <w:p w14:paraId="4806CAE3" w14:textId="77777777" w:rsidR="002A6051" w:rsidRDefault="002A6051" w:rsidP="003E0196">
            <w:pPr>
              <w:pStyle w:val="ColumnHeader"/>
              <w:jc w:val="center"/>
            </w:pPr>
            <w:r>
              <w:t>(3)</w:t>
            </w:r>
          </w:p>
          <w:p w14:paraId="47A24E64" w14:textId="77777777" w:rsidR="002A6051" w:rsidRPr="00403FD9" w:rsidRDefault="002A6051" w:rsidP="003E0196">
            <w:pPr>
              <w:pStyle w:val="ColumnHeader"/>
              <w:jc w:val="center"/>
            </w:pPr>
            <w:r>
              <w:t>Northing</w:t>
            </w:r>
          </w:p>
        </w:tc>
        <w:tc>
          <w:tcPr>
            <w:tcW w:w="2132" w:type="dxa"/>
            <w:shd w:val="clear" w:color="auto" w:fill="auto"/>
          </w:tcPr>
          <w:p w14:paraId="38A629B2" w14:textId="77777777" w:rsidR="002A6051" w:rsidRDefault="002A6051" w:rsidP="003E0196">
            <w:pPr>
              <w:pStyle w:val="ColumnHeader"/>
              <w:jc w:val="center"/>
            </w:pPr>
            <w:r>
              <w:t>(3)</w:t>
            </w:r>
          </w:p>
          <w:p w14:paraId="599A638F" w14:textId="77777777" w:rsidR="002A6051" w:rsidRPr="00403FD9" w:rsidRDefault="002A6051" w:rsidP="003E0196">
            <w:pPr>
              <w:pStyle w:val="ColumnHeader"/>
              <w:jc w:val="center"/>
            </w:pPr>
            <w:r>
              <w:t>Rating</w:t>
            </w:r>
            <w:r w:rsidR="004710EE" w:rsidRPr="004710EE">
              <w:t xml:space="preserve"> </w:t>
            </w:r>
            <w:r>
              <w:t>Level,</w:t>
            </w:r>
            <w:r w:rsidR="004710EE" w:rsidRPr="004710EE">
              <w:t xml:space="preserve"> </w:t>
            </w:r>
            <w:r>
              <w:t>LAR,Tr</w:t>
            </w:r>
            <w:r w:rsidR="004710EE" w:rsidRPr="004710EE">
              <w:t xml:space="preserve"> </w:t>
            </w:r>
            <w:r>
              <w:t>dB</w:t>
            </w:r>
          </w:p>
        </w:tc>
      </w:tr>
      <w:tr w:rsidR="002A6051" w:rsidRPr="00403FD9" w14:paraId="12ADC779" w14:textId="77777777" w:rsidTr="003E0196">
        <w:tc>
          <w:tcPr>
            <w:tcW w:w="2132" w:type="dxa"/>
          </w:tcPr>
          <w:p w14:paraId="428859C0" w14:textId="77777777" w:rsidR="002A6051" w:rsidRPr="00403FD9" w:rsidRDefault="002A6051" w:rsidP="003E0196">
            <w:pPr>
              <w:pStyle w:val="TableText"/>
            </w:pPr>
            <w:r>
              <w:t>R1,</w:t>
            </w:r>
            <w:r w:rsidR="004710EE" w:rsidRPr="004710EE">
              <w:t xml:space="preserve"> </w:t>
            </w:r>
            <w:r>
              <w:t>Wren</w:t>
            </w:r>
            <w:r w:rsidR="004710EE" w:rsidRPr="004710EE">
              <w:t xml:space="preserve"> </w:t>
            </w:r>
            <w:r>
              <w:t>Hall</w:t>
            </w:r>
          </w:p>
        </w:tc>
        <w:tc>
          <w:tcPr>
            <w:tcW w:w="2132" w:type="dxa"/>
          </w:tcPr>
          <w:p w14:paraId="03E7E7A1" w14:textId="77777777" w:rsidR="002A6051" w:rsidRPr="00403FD9" w:rsidRDefault="002A6051" w:rsidP="003E0196">
            <w:pPr>
              <w:pStyle w:val="TableText"/>
            </w:pPr>
            <w:r>
              <w:t>467273.9</w:t>
            </w:r>
          </w:p>
        </w:tc>
        <w:tc>
          <w:tcPr>
            <w:tcW w:w="2132" w:type="dxa"/>
          </w:tcPr>
          <w:p w14:paraId="72ADCCE6" w14:textId="77777777" w:rsidR="002A6051" w:rsidRPr="00403FD9" w:rsidRDefault="002A6051" w:rsidP="003E0196">
            <w:pPr>
              <w:pStyle w:val="TableText"/>
            </w:pPr>
            <w:r>
              <w:t>427168.2</w:t>
            </w:r>
          </w:p>
        </w:tc>
        <w:tc>
          <w:tcPr>
            <w:tcW w:w="2132" w:type="dxa"/>
          </w:tcPr>
          <w:p w14:paraId="109A835A" w14:textId="77777777" w:rsidR="002A6051" w:rsidRPr="00403FD9" w:rsidRDefault="002A6051" w:rsidP="003E0196">
            <w:pPr>
              <w:pStyle w:val="TableText"/>
            </w:pPr>
            <w:r>
              <w:t>30</w:t>
            </w:r>
          </w:p>
        </w:tc>
      </w:tr>
      <w:tr w:rsidR="002A6051" w:rsidRPr="00403FD9" w14:paraId="7402B45D" w14:textId="77777777" w:rsidTr="003E0196">
        <w:tc>
          <w:tcPr>
            <w:tcW w:w="2132" w:type="dxa"/>
          </w:tcPr>
          <w:p w14:paraId="2FCA3424" w14:textId="77777777" w:rsidR="002A6051" w:rsidRPr="00403FD9" w:rsidRDefault="002A6051" w:rsidP="003E0196">
            <w:pPr>
              <w:pStyle w:val="TableText"/>
            </w:pPr>
            <w:r>
              <w:t>R2,</w:t>
            </w:r>
            <w:r w:rsidR="004710EE" w:rsidRPr="004710EE">
              <w:t xml:space="preserve"> </w:t>
            </w:r>
            <w:r>
              <w:t>Long</w:t>
            </w:r>
            <w:r w:rsidR="004710EE" w:rsidRPr="004710EE">
              <w:t xml:space="preserve"> </w:t>
            </w:r>
            <w:r>
              <w:t>Drax</w:t>
            </w:r>
          </w:p>
        </w:tc>
        <w:tc>
          <w:tcPr>
            <w:tcW w:w="2132" w:type="dxa"/>
          </w:tcPr>
          <w:p w14:paraId="7B3F11FB" w14:textId="77777777" w:rsidR="002A6051" w:rsidRPr="00403FD9" w:rsidRDefault="002A6051" w:rsidP="003E0196">
            <w:pPr>
              <w:pStyle w:val="TableText"/>
            </w:pPr>
            <w:r>
              <w:t>468163.8</w:t>
            </w:r>
          </w:p>
        </w:tc>
        <w:tc>
          <w:tcPr>
            <w:tcW w:w="2132" w:type="dxa"/>
          </w:tcPr>
          <w:p w14:paraId="3DA1C045" w14:textId="77777777" w:rsidR="002A6051" w:rsidRPr="00403FD9" w:rsidRDefault="002A6051" w:rsidP="003E0196">
            <w:pPr>
              <w:pStyle w:val="TableText"/>
            </w:pPr>
            <w:r>
              <w:t>428107.5</w:t>
            </w:r>
          </w:p>
        </w:tc>
        <w:tc>
          <w:tcPr>
            <w:tcW w:w="2132" w:type="dxa"/>
          </w:tcPr>
          <w:p w14:paraId="0159FB1A" w14:textId="77777777" w:rsidR="002A6051" w:rsidRPr="00403FD9" w:rsidRDefault="002A6051" w:rsidP="003E0196">
            <w:pPr>
              <w:pStyle w:val="TableText"/>
            </w:pPr>
            <w:r>
              <w:t>25</w:t>
            </w:r>
          </w:p>
        </w:tc>
      </w:tr>
      <w:tr w:rsidR="002A6051" w:rsidRPr="00403FD9" w14:paraId="4C1AB356" w14:textId="77777777" w:rsidTr="003E0196">
        <w:tc>
          <w:tcPr>
            <w:tcW w:w="2132" w:type="dxa"/>
          </w:tcPr>
          <w:p w14:paraId="26CE3C2A" w14:textId="77777777" w:rsidR="002A6051" w:rsidRPr="00403FD9" w:rsidRDefault="002A6051" w:rsidP="003E0196">
            <w:pPr>
              <w:pStyle w:val="TableText"/>
            </w:pPr>
            <w:r>
              <w:t>R3,</w:t>
            </w:r>
            <w:r w:rsidR="004710EE" w:rsidRPr="004710EE">
              <w:t xml:space="preserve"> </w:t>
            </w:r>
            <w:r>
              <w:t>Old</w:t>
            </w:r>
            <w:r w:rsidR="004710EE" w:rsidRPr="004710EE">
              <w:t xml:space="preserve"> </w:t>
            </w:r>
            <w:r>
              <w:t>Lodge</w:t>
            </w:r>
          </w:p>
        </w:tc>
        <w:tc>
          <w:tcPr>
            <w:tcW w:w="2132" w:type="dxa"/>
          </w:tcPr>
          <w:p w14:paraId="50E6D752" w14:textId="77777777" w:rsidR="002A6051" w:rsidRPr="00403FD9" w:rsidRDefault="002A6051" w:rsidP="003E0196">
            <w:pPr>
              <w:pStyle w:val="TableText"/>
            </w:pPr>
            <w:r>
              <w:t>467515.8</w:t>
            </w:r>
          </w:p>
        </w:tc>
        <w:tc>
          <w:tcPr>
            <w:tcW w:w="2132" w:type="dxa"/>
          </w:tcPr>
          <w:p w14:paraId="42DF4A3E" w14:textId="77777777" w:rsidR="002A6051" w:rsidRPr="00403FD9" w:rsidRDefault="002A6051" w:rsidP="003E0196">
            <w:pPr>
              <w:pStyle w:val="TableText"/>
            </w:pPr>
            <w:r>
              <w:t>428113.3</w:t>
            </w:r>
          </w:p>
        </w:tc>
        <w:tc>
          <w:tcPr>
            <w:tcW w:w="2132" w:type="dxa"/>
          </w:tcPr>
          <w:p w14:paraId="0B30041E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4691B2B2" w14:textId="77777777" w:rsidTr="003E0196">
        <w:tc>
          <w:tcPr>
            <w:tcW w:w="2132" w:type="dxa"/>
          </w:tcPr>
          <w:p w14:paraId="375ECC2D" w14:textId="77777777" w:rsidR="002A6051" w:rsidRPr="00403FD9" w:rsidRDefault="002A6051" w:rsidP="003E0196">
            <w:pPr>
              <w:pStyle w:val="TableText"/>
            </w:pPr>
            <w:r>
              <w:t>R4,</w:t>
            </w:r>
            <w:r w:rsidR="004710EE" w:rsidRPr="004710EE">
              <w:t xml:space="preserve"> </w:t>
            </w:r>
            <w:r>
              <w:t>Drax</w:t>
            </w:r>
            <w:r w:rsidR="004710EE" w:rsidRPr="004710EE">
              <w:t xml:space="preserve"> </w:t>
            </w:r>
            <w:r>
              <w:t>Abbey</w:t>
            </w:r>
            <w:r w:rsidR="004710EE" w:rsidRPr="004710EE">
              <w:t xml:space="preserve"> </w:t>
            </w:r>
            <w:r>
              <w:t>Farm</w:t>
            </w:r>
          </w:p>
        </w:tc>
        <w:tc>
          <w:tcPr>
            <w:tcW w:w="2132" w:type="dxa"/>
          </w:tcPr>
          <w:p w14:paraId="4ACB9D55" w14:textId="77777777" w:rsidR="002A6051" w:rsidRPr="00403FD9" w:rsidRDefault="002A6051" w:rsidP="003E0196">
            <w:pPr>
              <w:pStyle w:val="TableText"/>
            </w:pPr>
            <w:r>
              <w:t>467042.9</w:t>
            </w:r>
          </w:p>
        </w:tc>
        <w:tc>
          <w:tcPr>
            <w:tcW w:w="2132" w:type="dxa"/>
          </w:tcPr>
          <w:p w14:paraId="005FAE8F" w14:textId="77777777" w:rsidR="002A6051" w:rsidRPr="00403FD9" w:rsidRDefault="002A6051" w:rsidP="003E0196">
            <w:pPr>
              <w:pStyle w:val="TableText"/>
            </w:pPr>
            <w:r>
              <w:t>428281.2</w:t>
            </w:r>
          </w:p>
        </w:tc>
        <w:tc>
          <w:tcPr>
            <w:tcW w:w="2132" w:type="dxa"/>
          </w:tcPr>
          <w:p w14:paraId="71B84DE8" w14:textId="77777777" w:rsidR="002A6051" w:rsidRPr="00403FD9" w:rsidRDefault="002A6051" w:rsidP="003E0196">
            <w:pPr>
              <w:pStyle w:val="TableText"/>
            </w:pPr>
            <w:r>
              <w:t>26</w:t>
            </w:r>
          </w:p>
        </w:tc>
      </w:tr>
      <w:tr w:rsidR="002A6051" w:rsidRPr="00403FD9" w14:paraId="45742C7D" w14:textId="77777777" w:rsidTr="003E0196">
        <w:tc>
          <w:tcPr>
            <w:tcW w:w="2132" w:type="dxa"/>
          </w:tcPr>
          <w:p w14:paraId="5E8130CD" w14:textId="77777777" w:rsidR="002A6051" w:rsidRPr="00403FD9" w:rsidRDefault="002A6051" w:rsidP="003E0196">
            <w:pPr>
              <w:pStyle w:val="TableText"/>
            </w:pPr>
            <w:r>
              <w:t>R5,</w:t>
            </w:r>
            <w:r w:rsidR="004710EE" w:rsidRPr="004710EE">
              <w:t xml:space="preserve"> </w:t>
            </w:r>
            <w:r>
              <w:t>Foreman’s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1D3A1605" w14:textId="77777777" w:rsidR="002A6051" w:rsidRPr="00403FD9" w:rsidRDefault="002A6051" w:rsidP="003E0196">
            <w:pPr>
              <w:pStyle w:val="TableText"/>
            </w:pPr>
            <w:r>
              <w:t>466842.8</w:t>
            </w:r>
          </w:p>
        </w:tc>
        <w:tc>
          <w:tcPr>
            <w:tcW w:w="2132" w:type="dxa"/>
          </w:tcPr>
          <w:p w14:paraId="586B86B8" w14:textId="77777777" w:rsidR="002A6051" w:rsidRPr="00403FD9" w:rsidRDefault="002A6051" w:rsidP="003E0196">
            <w:pPr>
              <w:pStyle w:val="TableText"/>
            </w:pPr>
            <w:r>
              <w:t>428479.7</w:t>
            </w:r>
          </w:p>
        </w:tc>
        <w:tc>
          <w:tcPr>
            <w:tcW w:w="2132" w:type="dxa"/>
          </w:tcPr>
          <w:p w14:paraId="301C36EF" w14:textId="77777777" w:rsidR="002A6051" w:rsidRPr="00403FD9" w:rsidRDefault="002A6051" w:rsidP="003E0196">
            <w:pPr>
              <w:pStyle w:val="TableText"/>
            </w:pPr>
            <w:r>
              <w:t>26</w:t>
            </w:r>
          </w:p>
        </w:tc>
      </w:tr>
      <w:tr w:rsidR="002A6051" w:rsidRPr="00403FD9" w14:paraId="46B9CD91" w14:textId="77777777" w:rsidTr="003E0196">
        <w:tc>
          <w:tcPr>
            <w:tcW w:w="2132" w:type="dxa"/>
          </w:tcPr>
          <w:p w14:paraId="14DBA40F" w14:textId="77777777" w:rsidR="002A6051" w:rsidRPr="00403FD9" w:rsidRDefault="002A6051" w:rsidP="003E0196">
            <w:pPr>
              <w:pStyle w:val="TableText"/>
            </w:pPr>
            <w:r>
              <w:t>R6,</w:t>
            </w:r>
            <w:r w:rsidR="004710EE" w:rsidRPr="004710EE">
              <w:t xml:space="preserve"> </w:t>
            </w:r>
            <w:r>
              <w:t>2</w:t>
            </w:r>
            <w:r w:rsidR="004710EE" w:rsidRPr="004710EE">
              <w:t xml:space="preserve"> </w:t>
            </w:r>
            <w:r>
              <w:t>Forest</w:t>
            </w:r>
            <w:r w:rsidR="004710EE" w:rsidRPr="004710EE">
              <w:t xml:space="preserve"> </w:t>
            </w:r>
            <w:r>
              <w:t>Grove</w:t>
            </w:r>
            <w:r w:rsidR="004710EE" w:rsidRPr="004710EE">
              <w:t xml:space="preserve"> </w:t>
            </w:r>
            <w:r>
              <w:t>Barlow</w:t>
            </w:r>
          </w:p>
        </w:tc>
        <w:tc>
          <w:tcPr>
            <w:tcW w:w="2132" w:type="dxa"/>
          </w:tcPr>
          <w:p w14:paraId="49319576" w14:textId="77777777" w:rsidR="002A6051" w:rsidRPr="00403FD9" w:rsidRDefault="002A6051" w:rsidP="003E0196">
            <w:pPr>
              <w:pStyle w:val="TableText"/>
            </w:pPr>
            <w:r>
              <w:t>465213.8</w:t>
            </w:r>
          </w:p>
        </w:tc>
        <w:tc>
          <w:tcPr>
            <w:tcW w:w="2132" w:type="dxa"/>
          </w:tcPr>
          <w:p w14:paraId="0E3FAAAF" w14:textId="77777777" w:rsidR="002A6051" w:rsidRPr="00403FD9" w:rsidRDefault="002A6051" w:rsidP="003E0196">
            <w:pPr>
              <w:pStyle w:val="TableText"/>
            </w:pPr>
            <w:r>
              <w:t>428417.7</w:t>
            </w:r>
          </w:p>
        </w:tc>
        <w:tc>
          <w:tcPr>
            <w:tcW w:w="2132" w:type="dxa"/>
          </w:tcPr>
          <w:p w14:paraId="3B83B4BF" w14:textId="77777777" w:rsidR="002A6051" w:rsidRPr="00403FD9" w:rsidRDefault="002A6051" w:rsidP="003E0196">
            <w:pPr>
              <w:pStyle w:val="TableText"/>
            </w:pPr>
            <w:r>
              <w:t>34</w:t>
            </w:r>
          </w:p>
        </w:tc>
      </w:tr>
      <w:tr w:rsidR="002A6051" w:rsidRPr="00403FD9" w14:paraId="51D3BC41" w14:textId="77777777" w:rsidTr="003E0196">
        <w:tc>
          <w:tcPr>
            <w:tcW w:w="2132" w:type="dxa"/>
          </w:tcPr>
          <w:p w14:paraId="611006C5" w14:textId="77777777" w:rsidR="002A6051" w:rsidRPr="00403FD9" w:rsidRDefault="002A6051" w:rsidP="003E0196">
            <w:pPr>
              <w:pStyle w:val="TableText"/>
            </w:pPr>
            <w:r>
              <w:t>R7,</w:t>
            </w:r>
            <w:r w:rsidR="004710EE" w:rsidRPr="004710EE">
              <w:t xml:space="preserve"> </w:t>
            </w:r>
            <w:r>
              <w:t>Brigg</w:t>
            </w:r>
            <w:r w:rsidR="004710EE" w:rsidRPr="004710EE">
              <w:t xml:space="preserve"> </w:t>
            </w:r>
            <w:r>
              <w:t>Lane</w:t>
            </w:r>
          </w:p>
        </w:tc>
        <w:tc>
          <w:tcPr>
            <w:tcW w:w="2132" w:type="dxa"/>
          </w:tcPr>
          <w:p w14:paraId="3EE09E44" w14:textId="77777777" w:rsidR="002A6051" w:rsidRPr="00403FD9" w:rsidRDefault="002A6051" w:rsidP="003E0196">
            <w:pPr>
              <w:pStyle w:val="TableText"/>
            </w:pPr>
            <w:r>
              <w:t>465054.1</w:t>
            </w:r>
          </w:p>
        </w:tc>
        <w:tc>
          <w:tcPr>
            <w:tcW w:w="2132" w:type="dxa"/>
          </w:tcPr>
          <w:p w14:paraId="4A24635B" w14:textId="77777777" w:rsidR="002A6051" w:rsidRPr="00403FD9" w:rsidRDefault="002A6051" w:rsidP="003E0196">
            <w:pPr>
              <w:pStyle w:val="TableText"/>
            </w:pPr>
            <w:r>
              <w:t>426248.0</w:t>
            </w:r>
          </w:p>
        </w:tc>
        <w:tc>
          <w:tcPr>
            <w:tcW w:w="2132" w:type="dxa"/>
          </w:tcPr>
          <w:p w14:paraId="71046CED" w14:textId="77777777" w:rsidR="002A6051" w:rsidRPr="00403FD9" w:rsidRDefault="002A6051" w:rsidP="003E0196">
            <w:pPr>
              <w:pStyle w:val="TableText"/>
            </w:pPr>
            <w:r>
              <w:t>33</w:t>
            </w:r>
          </w:p>
        </w:tc>
      </w:tr>
      <w:tr w:rsidR="002A6051" w:rsidRPr="00403FD9" w14:paraId="220242B7" w14:textId="77777777" w:rsidTr="003E0196">
        <w:tc>
          <w:tcPr>
            <w:tcW w:w="2132" w:type="dxa"/>
          </w:tcPr>
          <w:p w14:paraId="42E9E2B4" w14:textId="77777777" w:rsidR="002A6051" w:rsidRPr="00403FD9" w:rsidRDefault="002A6051" w:rsidP="003E0196">
            <w:pPr>
              <w:pStyle w:val="TableText"/>
            </w:pPr>
            <w:r>
              <w:t>R8,</w:t>
            </w:r>
            <w:r w:rsidR="004710EE" w:rsidRPr="004710EE">
              <w:t xml:space="preserve"> </w:t>
            </w:r>
            <w:r>
              <w:t>Station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21AAEC1C" w14:textId="77777777" w:rsidR="002A6051" w:rsidRPr="00403FD9" w:rsidRDefault="002A6051" w:rsidP="003E0196">
            <w:pPr>
              <w:pStyle w:val="TableText"/>
            </w:pPr>
            <w:r>
              <w:t>466671.9</w:t>
            </w:r>
          </w:p>
        </w:tc>
        <w:tc>
          <w:tcPr>
            <w:tcW w:w="2132" w:type="dxa"/>
          </w:tcPr>
          <w:p w14:paraId="3530A40C" w14:textId="77777777" w:rsidR="002A6051" w:rsidRPr="00403FD9" w:rsidRDefault="002A6051" w:rsidP="003E0196">
            <w:pPr>
              <w:pStyle w:val="TableText"/>
            </w:pPr>
            <w:r>
              <w:t>426399.0</w:t>
            </w:r>
          </w:p>
        </w:tc>
        <w:tc>
          <w:tcPr>
            <w:tcW w:w="2132" w:type="dxa"/>
          </w:tcPr>
          <w:p w14:paraId="26122AD7" w14:textId="77777777" w:rsidR="002A6051" w:rsidRPr="00403FD9" w:rsidRDefault="002A6051" w:rsidP="003E0196">
            <w:pPr>
              <w:pStyle w:val="TableText"/>
            </w:pPr>
            <w:r>
              <w:t>23</w:t>
            </w:r>
          </w:p>
        </w:tc>
      </w:tr>
      <w:tr w:rsidR="002A6051" w:rsidRPr="00403FD9" w14:paraId="03C54791" w14:textId="77777777" w:rsidTr="003E0196">
        <w:tc>
          <w:tcPr>
            <w:tcW w:w="2132" w:type="dxa"/>
          </w:tcPr>
          <w:p w14:paraId="4BC61A55" w14:textId="77777777" w:rsidR="002A6051" w:rsidRPr="00403FD9" w:rsidRDefault="002A6051" w:rsidP="003E0196">
            <w:pPr>
              <w:pStyle w:val="TableText"/>
            </w:pPr>
            <w:r>
              <w:t>R9,</w:t>
            </w:r>
            <w:r w:rsidR="004710EE" w:rsidRPr="004710EE">
              <w:t xml:space="preserve"> </w:t>
            </w:r>
            <w:r>
              <w:t>Briden</w:t>
            </w:r>
            <w:r w:rsidR="004710EE" w:rsidRPr="004710EE">
              <w:t xml:space="preserve"> </w:t>
            </w:r>
            <w:r>
              <w:t>Bungalow</w:t>
            </w:r>
          </w:p>
        </w:tc>
        <w:tc>
          <w:tcPr>
            <w:tcW w:w="2132" w:type="dxa"/>
          </w:tcPr>
          <w:p w14:paraId="09ECFD08" w14:textId="77777777" w:rsidR="002A6051" w:rsidRPr="00403FD9" w:rsidRDefault="002A6051" w:rsidP="003E0196">
            <w:pPr>
              <w:pStyle w:val="TableText"/>
            </w:pPr>
            <w:r>
              <w:t>467759.4</w:t>
            </w:r>
          </w:p>
        </w:tc>
        <w:tc>
          <w:tcPr>
            <w:tcW w:w="2132" w:type="dxa"/>
          </w:tcPr>
          <w:p w14:paraId="63B3E0B0" w14:textId="77777777" w:rsidR="002A6051" w:rsidRPr="00403FD9" w:rsidRDefault="002A6051" w:rsidP="003E0196">
            <w:pPr>
              <w:pStyle w:val="TableText"/>
            </w:pPr>
            <w:r>
              <w:t>426857.7</w:t>
            </w:r>
          </w:p>
        </w:tc>
        <w:tc>
          <w:tcPr>
            <w:tcW w:w="2132" w:type="dxa"/>
          </w:tcPr>
          <w:p w14:paraId="06BFB667" w14:textId="77777777" w:rsidR="002A6051" w:rsidRPr="00403FD9" w:rsidRDefault="002A6051" w:rsidP="003E0196">
            <w:pPr>
              <w:pStyle w:val="TableText"/>
            </w:pPr>
            <w:r>
              <w:t>27</w:t>
            </w:r>
          </w:p>
        </w:tc>
      </w:tr>
      <w:tr w:rsidR="002A6051" w:rsidRPr="00403FD9" w14:paraId="22D477AF" w14:textId="77777777" w:rsidTr="003E0196">
        <w:tc>
          <w:tcPr>
            <w:tcW w:w="2132" w:type="dxa"/>
          </w:tcPr>
          <w:p w14:paraId="4257375A" w14:textId="77777777" w:rsidR="002A6051" w:rsidRPr="00403FD9" w:rsidRDefault="002A6051" w:rsidP="003E0196">
            <w:pPr>
              <w:pStyle w:val="TableText"/>
            </w:pPr>
            <w:r>
              <w:t>R10,</w:t>
            </w:r>
            <w:r w:rsidR="004710EE" w:rsidRPr="004710EE">
              <w:t xml:space="preserve"> </w:t>
            </w:r>
            <w:r>
              <w:t>Weston</w:t>
            </w:r>
            <w:r w:rsidR="004710EE" w:rsidRPr="004710EE">
              <w:t xml:space="preserve"> </w:t>
            </w:r>
            <w:r>
              <w:t>House</w:t>
            </w:r>
          </w:p>
        </w:tc>
        <w:tc>
          <w:tcPr>
            <w:tcW w:w="2132" w:type="dxa"/>
          </w:tcPr>
          <w:p w14:paraId="26F361F2" w14:textId="77777777" w:rsidR="002A6051" w:rsidRPr="00403FD9" w:rsidRDefault="002A6051" w:rsidP="003E0196">
            <w:pPr>
              <w:pStyle w:val="TableText"/>
            </w:pPr>
            <w:r>
              <w:t>466922.8</w:t>
            </w:r>
          </w:p>
        </w:tc>
        <w:tc>
          <w:tcPr>
            <w:tcW w:w="2132" w:type="dxa"/>
          </w:tcPr>
          <w:p w14:paraId="62014A1E" w14:textId="77777777" w:rsidR="002A6051" w:rsidRPr="00403FD9" w:rsidRDefault="002A6051" w:rsidP="003E0196">
            <w:pPr>
              <w:pStyle w:val="TableText"/>
            </w:pPr>
            <w:r>
              <w:t>426331.1</w:t>
            </w:r>
          </w:p>
        </w:tc>
        <w:tc>
          <w:tcPr>
            <w:tcW w:w="2132" w:type="dxa"/>
          </w:tcPr>
          <w:p w14:paraId="66854C7E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00F63963" w14:textId="77777777" w:rsidTr="003E0196">
        <w:tc>
          <w:tcPr>
            <w:tcW w:w="2132" w:type="dxa"/>
          </w:tcPr>
          <w:p w14:paraId="4C003C5B" w14:textId="77777777" w:rsidR="002A6051" w:rsidRPr="00403FD9" w:rsidRDefault="002A6051" w:rsidP="003E0196">
            <w:pPr>
              <w:pStyle w:val="TableText"/>
            </w:pPr>
            <w:r>
              <w:t>R11,</w:t>
            </w:r>
            <w:r w:rsidR="004710EE" w:rsidRPr="004710EE">
              <w:t xml:space="preserve"> </w:t>
            </w:r>
            <w:r>
              <w:t>Rose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40184959" w14:textId="77777777" w:rsidR="002A6051" w:rsidRPr="00403FD9" w:rsidRDefault="002A6051" w:rsidP="003E0196">
            <w:pPr>
              <w:pStyle w:val="TableText"/>
            </w:pPr>
            <w:r>
              <w:t>468427.5</w:t>
            </w:r>
          </w:p>
        </w:tc>
        <w:tc>
          <w:tcPr>
            <w:tcW w:w="2132" w:type="dxa"/>
          </w:tcPr>
          <w:p w14:paraId="7EC2B072" w14:textId="77777777" w:rsidR="002A6051" w:rsidRPr="00403FD9" w:rsidRDefault="002A6051" w:rsidP="003E0196">
            <w:pPr>
              <w:pStyle w:val="TableText"/>
            </w:pPr>
            <w:r>
              <w:t>426135.4</w:t>
            </w:r>
          </w:p>
        </w:tc>
        <w:tc>
          <w:tcPr>
            <w:tcW w:w="2132" w:type="dxa"/>
          </w:tcPr>
          <w:p w14:paraId="0DF812CF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632258A6" w14:textId="77777777" w:rsidTr="003E0196">
        <w:tc>
          <w:tcPr>
            <w:tcW w:w="2132" w:type="dxa"/>
          </w:tcPr>
          <w:p w14:paraId="0104488F" w14:textId="77777777" w:rsidR="002A6051" w:rsidRPr="00403FD9" w:rsidRDefault="002A6051" w:rsidP="003E0196">
            <w:pPr>
              <w:pStyle w:val="TableText"/>
            </w:pPr>
            <w:r>
              <w:t>R12,</w:t>
            </w:r>
            <w:r w:rsidR="004710EE" w:rsidRPr="004710EE">
              <w:t xml:space="preserve"> </w:t>
            </w:r>
            <w:r>
              <w:t>Brigg</w:t>
            </w:r>
            <w:r w:rsidR="004710EE" w:rsidRPr="004710EE">
              <w:t xml:space="preserve"> </w:t>
            </w:r>
            <w:r>
              <w:t>Farm</w:t>
            </w:r>
            <w:r w:rsidR="004710EE" w:rsidRPr="004710EE">
              <w:t xml:space="preserve"> </w:t>
            </w:r>
            <w:r>
              <w:t>Court</w:t>
            </w:r>
          </w:p>
        </w:tc>
        <w:tc>
          <w:tcPr>
            <w:tcW w:w="2132" w:type="dxa"/>
          </w:tcPr>
          <w:p w14:paraId="1C605544" w14:textId="77777777" w:rsidR="002A6051" w:rsidRPr="00403FD9" w:rsidRDefault="002A6051" w:rsidP="003E0196">
            <w:pPr>
              <w:pStyle w:val="TableText"/>
            </w:pPr>
            <w:r>
              <w:t>465207.2</w:t>
            </w:r>
          </w:p>
        </w:tc>
        <w:tc>
          <w:tcPr>
            <w:tcW w:w="2132" w:type="dxa"/>
          </w:tcPr>
          <w:p w14:paraId="36B3E356" w14:textId="77777777" w:rsidR="002A6051" w:rsidRPr="00403FD9" w:rsidRDefault="002A6051" w:rsidP="003E0196">
            <w:pPr>
              <w:pStyle w:val="TableText"/>
            </w:pPr>
            <w:r>
              <w:t>426066.8</w:t>
            </w:r>
          </w:p>
        </w:tc>
        <w:tc>
          <w:tcPr>
            <w:tcW w:w="2132" w:type="dxa"/>
          </w:tcPr>
          <w:p w14:paraId="2E252C54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4B985CDB" w14:textId="77777777" w:rsidTr="003E0196">
        <w:tc>
          <w:tcPr>
            <w:tcW w:w="2132" w:type="dxa"/>
          </w:tcPr>
          <w:p w14:paraId="37AFB2BE" w14:textId="77777777" w:rsidR="002A6051" w:rsidRPr="00403FD9" w:rsidRDefault="002A6051" w:rsidP="003E0196">
            <w:pPr>
              <w:pStyle w:val="TableText"/>
            </w:pPr>
            <w:r>
              <w:t>R13,</w:t>
            </w:r>
            <w:r w:rsidR="004710EE" w:rsidRPr="004710EE">
              <w:t xml:space="preserve"> </w:t>
            </w:r>
            <w:r>
              <w:t>Camela</w:t>
            </w:r>
            <w:r w:rsidR="004710EE" w:rsidRPr="004710EE">
              <w:t xml:space="preserve"> </w:t>
            </w:r>
            <w:r>
              <w:t>House</w:t>
            </w:r>
          </w:p>
        </w:tc>
        <w:tc>
          <w:tcPr>
            <w:tcW w:w="2132" w:type="dxa"/>
          </w:tcPr>
          <w:p w14:paraId="6A690614" w14:textId="77777777" w:rsidR="002A6051" w:rsidRPr="00403FD9" w:rsidRDefault="002A6051" w:rsidP="003E0196">
            <w:pPr>
              <w:pStyle w:val="TableText"/>
            </w:pPr>
            <w:r>
              <w:t>464868.2</w:t>
            </w:r>
          </w:p>
        </w:tc>
        <w:tc>
          <w:tcPr>
            <w:tcW w:w="2132" w:type="dxa"/>
          </w:tcPr>
          <w:p w14:paraId="5A1B0C0C" w14:textId="77777777" w:rsidR="002A6051" w:rsidRPr="00403FD9" w:rsidRDefault="002A6051" w:rsidP="003E0196">
            <w:pPr>
              <w:pStyle w:val="TableText"/>
            </w:pPr>
            <w:r>
              <w:t>426604.7</w:t>
            </w:r>
          </w:p>
        </w:tc>
        <w:tc>
          <w:tcPr>
            <w:tcW w:w="2132" w:type="dxa"/>
          </w:tcPr>
          <w:p w14:paraId="5AAA1FF2" w14:textId="77777777" w:rsidR="002A6051" w:rsidRPr="00403FD9" w:rsidRDefault="002A6051" w:rsidP="003E0196">
            <w:pPr>
              <w:pStyle w:val="TableText"/>
            </w:pPr>
            <w:r>
              <w:t>36</w:t>
            </w:r>
          </w:p>
        </w:tc>
      </w:tr>
      <w:tr w:rsidR="002A6051" w:rsidRPr="00403FD9" w14:paraId="4FE3AC9F" w14:textId="77777777" w:rsidTr="003E0196">
        <w:tc>
          <w:tcPr>
            <w:tcW w:w="2132" w:type="dxa"/>
            <w:shd w:val="clear" w:color="auto" w:fill="auto"/>
          </w:tcPr>
          <w:p w14:paraId="2F2F2483" w14:textId="77777777" w:rsidR="002A6051" w:rsidRPr="00403FD9" w:rsidRDefault="002A6051" w:rsidP="003E0196">
            <w:pPr>
              <w:pStyle w:val="TableText"/>
            </w:pPr>
            <w:r>
              <w:t>R14,</w:t>
            </w:r>
            <w:r w:rsidR="004710EE" w:rsidRPr="004710EE">
              <w:t xml:space="preserve"> </w:t>
            </w:r>
            <w:r>
              <w:t>Low</w:t>
            </w:r>
            <w:r w:rsidR="004710EE" w:rsidRPr="004710EE">
              <w:t xml:space="preserve"> </w:t>
            </w:r>
            <w:r>
              <w:t>Farm</w:t>
            </w:r>
          </w:p>
        </w:tc>
        <w:tc>
          <w:tcPr>
            <w:tcW w:w="2132" w:type="dxa"/>
            <w:shd w:val="clear" w:color="auto" w:fill="auto"/>
          </w:tcPr>
          <w:p w14:paraId="3E987F18" w14:textId="77777777" w:rsidR="002A6051" w:rsidRPr="00403FD9" w:rsidRDefault="002A6051" w:rsidP="003E0196">
            <w:pPr>
              <w:pStyle w:val="TableText"/>
            </w:pPr>
            <w:r>
              <w:t>464211.5</w:t>
            </w:r>
          </w:p>
        </w:tc>
        <w:tc>
          <w:tcPr>
            <w:tcW w:w="2132" w:type="dxa"/>
            <w:shd w:val="clear" w:color="auto" w:fill="auto"/>
          </w:tcPr>
          <w:p w14:paraId="7B509CD3" w14:textId="77777777" w:rsidR="002A6051" w:rsidRPr="00403FD9" w:rsidRDefault="002A6051" w:rsidP="003E0196">
            <w:pPr>
              <w:pStyle w:val="TableText"/>
            </w:pPr>
            <w:r>
              <w:t>427351.1</w:t>
            </w:r>
          </w:p>
        </w:tc>
        <w:tc>
          <w:tcPr>
            <w:tcW w:w="2132" w:type="dxa"/>
            <w:shd w:val="clear" w:color="auto" w:fill="auto"/>
          </w:tcPr>
          <w:p w14:paraId="5E9D3413" w14:textId="77777777" w:rsidR="002A6051" w:rsidRPr="00403FD9" w:rsidRDefault="002A6051" w:rsidP="003E0196">
            <w:pPr>
              <w:pStyle w:val="TableText"/>
            </w:pPr>
            <w:r>
              <w:t>35</w:t>
            </w:r>
          </w:p>
        </w:tc>
      </w:tr>
      <w:bookmarkEnd w:id="43"/>
    </w:tbl>
    <w:p w14:paraId="554E7657" w14:textId="49241822" w:rsidR="002A6051" w:rsidRDefault="002A6051" w:rsidP="005B0A7E">
      <w:pPr>
        <w:pStyle w:val="N2"/>
        <w:numPr>
          <w:ilvl w:val="0"/>
          <w:numId w:val="0"/>
        </w:numPr>
      </w:pPr>
    </w:p>
    <w:sectPr w:rsidR="002A6051" w:rsidSect="00941D6A">
      <w:footerReference w:type="even" r:id="rId13"/>
      <w:footerReference w:type="default" r:id="rId14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5EC8" w14:textId="77777777" w:rsidR="00753434" w:rsidRDefault="00753434">
      <w:r>
        <w:separator/>
      </w:r>
    </w:p>
  </w:endnote>
  <w:endnote w:type="continuationSeparator" w:id="0">
    <w:p w14:paraId="7A870373" w14:textId="77777777" w:rsidR="00753434" w:rsidRDefault="0075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1501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6587F1C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4E73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512755C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64E1" w14:textId="77777777" w:rsidR="00753434" w:rsidRDefault="00753434" w:rsidP="00FF5421">
      <w:r>
        <w:continuationSeparator/>
      </w:r>
    </w:p>
  </w:footnote>
  <w:footnote w:type="continuationSeparator" w:id="0">
    <w:p w14:paraId="7A1EB305" w14:textId="77777777" w:rsidR="00753434" w:rsidRDefault="00753434">
      <w:r>
        <w:continuationSeparator/>
      </w:r>
    </w:p>
  </w:footnote>
  <w:footnote w:type="continuationNotice" w:id="1">
    <w:p w14:paraId="13971383" w14:textId="77777777" w:rsidR="00753434" w:rsidRDefault="007534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2A6051"/>
    <w:rsid w:val="000017D2"/>
    <w:rsid w:val="000053BF"/>
    <w:rsid w:val="000056AC"/>
    <w:rsid w:val="00005DCF"/>
    <w:rsid w:val="000079E2"/>
    <w:rsid w:val="0001312F"/>
    <w:rsid w:val="000229B8"/>
    <w:rsid w:val="00024417"/>
    <w:rsid w:val="00024874"/>
    <w:rsid w:val="00024CEE"/>
    <w:rsid w:val="00027110"/>
    <w:rsid w:val="0002747F"/>
    <w:rsid w:val="000309C6"/>
    <w:rsid w:val="00031649"/>
    <w:rsid w:val="0003170C"/>
    <w:rsid w:val="00033947"/>
    <w:rsid w:val="000344B1"/>
    <w:rsid w:val="00040919"/>
    <w:rsid w:val="000417EA"/>
    <w:rsid w:val="00043377"/>
    <w:rsid w:val="00043C12"/>
    <w:rsid w:val="0004497A"/>
    <w:rsid w:val="000576EB"/>
    <w:rsid w:val="0006043A"/>
    <w:rsid w:val="00063742"/>
    <w:rsid w:val="0006536E"/>
    <w:rsid w:val="00087CDE"/>
    <w:rsid w:val="0009033B"/>
    <w:rsid w:val="000A52D7"/>
    <w:rsid w:val="000B217F"/>
    <w:rsid w:val="000B36D2"/>
    <w:rsid w:val="000B4769"/>
    <w:rsid w:val="000B7A59"/>
    <w:rsid w:val="000C036D"/>
    <w:rsid w:val="000C2228"/>
    <w:rsid w:val="000C4688"/>
    <w:rsid w:val="000D1981"/>
    <w:rsid w:val="000E132F"/>
    <w:rsid w:val="000E4959"/>
    <w:rsid w:val="000E71E2"/>
    <w:rsid w:val="000F290E"/>
    <w:rsid w:val="000F312A"/>
    <w:rsid w:val="000F3EE9"/>
    <w:rsid w:val="000F4191"/>
    <w:rsid w:val="000F4588"/>
    <w:rsid w:val="000F538A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304EB"/>
    <w:rsid w:val="00132A2F"/>
    <w:rsid w:val="00132A37"/>
    <w:rsid w:val="00143169"/>
    <w:rsid w:val="00145FD7"/>
    <w:rsid w:val="001542BD"/>
    <w:rsid w:val="001545AD"/>
    <w:rsid w:val="00155452"/>
    <w:rsid w:val="00166EFB"/>
    <w:rsid w:val="0016704D"/>
    <w:rsid w:val="00167904"/>
    <w:rsid w:val="0019503E"/>
    <w:rsid w:val="001A220A"/>
    <w:rsid w:val="001A3335"/>
    <w:rsid w:val="001B0B00"/>
    <w:rsid w:val="001B39DB"/>
    <w:rsid w:val="001B4AAF"/>
    <w:rsid w:val="001C06F9"/>
    <w:rsid w:val="001C0FF2"/>
    <w:rsid w:val="001C1DFD"/>
    <w:rsid w:val="001C4800"/>
    <w:rsid w:val="001D13CF"/>
    <w:rsid w:val="001E0FF6"/>
    <w:rsid w:val="001E5D59"/>
    <w:rsid w:val="001F0B49"/>
    <w:rsid w:val="00202100"/>
    <w:rsid w:val="00203DBB"/>
    <w:rsid w:val="0020612D"/>
    <w:rsid w:val="00212EC0"/>
    <w:rsid w:val="00215C2D"/>
    <w:rsid w:val="0021750A"/>
    <w:rsid w:val="002222EA"/>
    <w:rsid w:val="002234DD"/>
    <w:rsid w:val="00227065"/>
    <w:rsid w:val="0023008A"/>
    <w:rsid w:val="00233898"/>
    <w:rsid w:val="00237FEF"/>
    <w:rsid w:val="002405B0"/>
    <w:rsid w:val="002426D4"/>
    <w:rsid w:val="002435AB"/>
    <w:rsid w:val="0024543E"/>
    <w:rsid w:val="00246EBA"/>
    <w:rsid w:val="002521F3"/>
    <w:rsid w:val="00252709"/>
    <w:rsid w:val="00263D03"/>
    <w:rsid w:val="00265698"/>
    <w:rsid w:val="002657DD"/>
    <w:rsid w:val="00265E03"/>
    <w:rsid w:val="0027379B"/>
    <w:rsid w:val="00277473"/>
    <w:rsid w:val="00281EEB"/>
    <w:rsid w:val="00283009"/>
    <w:rsid w:val="002842A4"/>
    <w:rsid w:val="002878DC"/>
    <w:rsid w:val="00290FD6"/>
    <w:rsid w:val="0029398B"/>
    <w:rsid w:val="0029416C"/>
    <w:rsid w:val="002A6051"/>
    <w:rsid w:val="002B09A9"/>
    <w:rsid w:val="002B139F"/>
    <w:rsid w:val="002B2AB3"/>
    <w:rsid w:val="002D2359"/>
    <w:rsid w:val="002D64BB"/>
    <w:rsid w:val="002D71E1"/>
    <w:rsid w:val="002E35DE"/>
    <w:rsid w:val="002E3AE2"/>
    <w:rsid w:val="002F3E74"/>
    <w:rsid w:val="0030031B"/>
    <w:rsid w:val="00302740"/>
    <w:rsid w:val="00303716"/>
    <w:rsid w:val="00324150"/>
    <w:rsid w:val="003243CA"/>
    <w:rsid w:val="003265DE"/>
    <w:rsid w:val="00331F3B"/>
    <w:rsid w:val="00332EFC"/>
    <w:rsid w:val="0033471C"/>
    <w:rsid w:val="00336808"/>
    <w:rsid w:val="00337C6E"/>
    <w:rsid w:val="00345D1C"/>
    <w:rsid w:val="0035076C"/>
    <w:rsid w:val="00350812"/>
    <w:rsid w:val="00350F3F"/>
    <w:rsid w:val="00354E7E"/>
    <w:rsid w:val="00355626"/>
    <w:rsid w:val="00355BF1"/>
    <w:rsid w:val="00364A56"/>
    <w:rsid w:val="00366CFF"/>
    <w:rsid w:val="00370B12"/>
    <w:rsid w:val="0037174F"/>
    <w:rsid w:val="0037252D"/>
    <w:rsid w:val="00375A1D"/>
    <w:rsid w:val="00377A2B"/>
    <w:rsid w:val="00377EA3"/>
    <w:rsid w:val="00380763"/>
    <w:rsid w:val="003856CE"/>
    <w:rsid w:val="00395061"/>
    <w:rsid w:val="003A711F"/>
    <w:rsid w:val="003B5101"/>
    <w:rsid w:val="003B522B"/>
    <w:rsid w:val="003B7CB9"/>
    <w:rsid w:val="003C4A8A"/>
    <w:rsid w:val="003C6DD8"/>
    <w:rsid w:val="003D09D8"/>
    <w:rsid w:val="003D181C"/>
    <w:rsid w:val="003E0196"/>
    <w:rsid w:val="003E01F1"/>
    <w:rsid w:val="003E6D63"/>
    <w:rsid w:val="003F2795"/>
    <w:rsid w:val="003F2906"/>
    <w:rsid w:val="003F5552"/>
    <w:rsid w:val="003F6B8C"/>
    <w:rsid w:val="003F756B"/>
    <w:rsid w:val="00401FF2"/>
    <w:rsid w:val="004027D1"/>
    <w:rsid w:val="00403BDB"/>
    <w:rsid w:val="00406241"/>
    <w:rsid w:val="004128CA"/>
    <w:rsid w:val="00416168"/>
    <w:rsid w:val="00425388"/>
    <w:rsid w:val="004266DE"/>
    <w:rsid w:val="00427240"/>
    <w:rsid w:val="004334AB"/>
    <w:rsid w:val="00434316"/>
    <w:rsid w:val="004374BE"/>
    <w:rsid w:val="00444DFD"/>
    <w:rsid w:val="0044665F"/>
    <w:rsid w:val="00450D00"/>
    <w:rsid w:val="00451506"/>
    <w:rsid w:val="00451906"/>
    <w:rsid w:val="004535AC"/>
    <w:rsid w:val="00455D7C"/>
    <w:rsid w:val="00456585"/>
    <w:rsid w:val="0046133F"/>
    <w:rsid w:val="00462FB7"/>
    <w:rsid w:val="004710EE"/>
    <w:rsid w:val="004743B9"/>
    <w:rsid w:val="004747D8"/>
    <w:rsid w:val="004753E6"/>
    <w:rsid w:val="00483507"/>
    <w:rsid w:val="00484A79"/>
    <w:rsid w:val="00496706"/>
    <w:rsid w:val="00497573"/>
    <w:rsid w:val="004A5981"/>
    <w:rsid w:val="004A5C7C"/>
    <w:rsid w:val="004B27F0"/>
    <w:rsid w:val="004B4FDD"/>
    <w:rsid w:val="004C4102"/>
    <w:rsid w:val="004C7596"/>
    <w:rsid w:val="004D3553"/>
    <w:rsid w:val="004D6A75"/>
    <w:rsid w:val="004D6B89"/>
    <w:rsid w:val="004E6595"/>
    <w:rsid w:val="004F0B89"/>
    <w:rsid w:val="004F54E9"/>
    <w:rsid w:val="0050279A"/>
    <w:rsid w:val="00507BA2"/>
    <w:rsid w:val="00512E1E"/>
    <w:rsid w:val="00517305"/>
    <w:rsid w:val="00520C5D"/>
    <w:rsid w:val="00522224"/>
    <w:rsid w:val="0052324C"/>
    <w:rsid w:val="00524A7A"/>
    <w:rsid w:val="00527CE3"/>
    <w:rsid w:val="00527F30"/>
    <w:rsid w:val="00542527"/>
    <w:rsid w:val="0054598B"/>
    <w:rsid w:val="00551C1E"/>
    <w:rsid w:val="0055386E"/>
    <w:rsid w:val="0055460F"/>
    <w:rsid w:val="00571D4D"/>
    <w:rsid w:val="00584806"/>
    <w:rsid w:val="00586A38"/>
    <w:rsid w:val="00593489"/>
    <w:rsid w:val="005940DB"/>
    <w:rsid w:val="00594579"/>
    <w:rsid w:val="005951C3"/>
    <w:rsid w:val="00595A92"/>
    <w:rsid w:val="005A366C"/>
    <w:rsid w:val="005A4DC3"/>
    <w:rsid w:val="005A5DA5"/>
    <w:rsid w:val="005A73F9"/>
    <w:rsid w:val="005B036F"/>
    <w:rsid w:val="005B0A7E"/>
    <w:rsid w:val="005C0B98"/>
    <w:rsid w:val="005C13CE"/>
    <w:rsid w:val="005C40A6"/>
    <w:rsid w:val="005D09CA"/>
    <w:rsid w:val="005D41B8"/>
    <w:rsid w:val="005D7E8B"/>
    <w:rsid w:val="005F0B16"/>
    <w:rsid w:val="005F36E7"/>
    <w:rsid w:val="005F3CB4"/>
    <w:rsid w:val="00601E12"/>
    <w:rsid w:val="00602E90"/>
    <w:rsid w:val="00610631"/>
    <w:rsid w:val="00613B50"/>
    <w:rsid w:val="0061472B"/>
    <w:rsid w:val="00621479"/>
    <w:rsid w:val="00626BA9"/>
    <w:rsid w:val="0063239C"/>
    <w:rsid w:val="00632874"/>
    <w:rsid w:val="00634B89"/>
    <w:rsid w:val="00634EC1"/>
    <w:rsid w:val="00645512"/>
    <w:rsid w:val="006462B5"/>
    <w:rsid w:val="00646576"/>
    <w:rsid w:val="006507EE"/>
    <w:rsid w:val="00652070"/>
    <w:rsid w:val="006566F3"/>
    <w:rsid w:val="0066052C"/>
    <w:rsid w:val="00663B9E"/>
    <w:rsid w:val="006672E0"/>
    <w:rsid w:val="006745CF"/>
    <w:rsid w:val="00681D84"/>
    <w:rsid w:val="00683D94"/>
    <w:rsid w:val="006877B7"/>
    <w:rsid w:val="00690A3B"/>
    <w:rsid w:val="006918B5"/>
    <w:rsid w:val="006A320F"/>
    <w:rsid w:val="006A595E"/>
    <w:rsid w:val="006A7DF8"/>
    <w:rsid w:val="006B185F"/>
    <w:rsid w:val="006B30CD"/>
    <w:rsid w:val="006B3B7C"/>
    <w:rsid w:val="006B4ADB"/>
    <w:rsid w:val="006B79E5"/>
    <w:rsid w:val="006C2030"/>
    <w:rsid w:val="006C24BA"/>
    <w:rsid w:val="006C26FF"/>
    <w:rsid w:val="006C3089"/>
    <w:rsid w:val="006C3978"/>
    <w:rsid w:val="006C4FCA"/>
    <w:rsid w:val="006C6643"/>
    <w:rsid w:val="006D0D5B"/>
    <w:rsid w:val="006D2ED8"/>
    <w:rsid w:val="006D7810"/>
    <w:rsid w:val="006E3A88"/>
    <w:rsid w:val="006E65AD"/>
    <w:rsid w:val="006E7772"/>
    <w:rsid w:val="006F485E"/>
    <w:rsid w:val="00706B40"/>
    <w:rsid w:val="007079BB"/>
    <w:rsid w:val="00711BE8"/>
    <w:rsid w:val="007163CF"/>
    <w:rsid w:val="00716ED4"/>
    <w:rsid w:val="00722759"/>
    <w:rsid w:val="00725F1D"/>
    <w:rsid w:val="00730F9E"/>
    <w:rsid w:val="00731C8C"/>
    <w:rsid w:val="00732349"/>
    <w:rsid w:val="00736E33"/>
    <w:rsid w:val="00742318"/>
    <w:rsid w:val="0074593A"/>
    <w:rsid w:val="007466FC"/>
    <w:rsid w:val="0074692C"/>
    <w:rsid w:val="00750B47"/>
    <w:rsid w:val="00753434"/>
    <w:rsid w:val="00753861"/>
    <w:rsid w:val="00763228"/>
    <w:rsid w:val="00773CD6"/>
    <w:rsid w:val="00786FAA"/>
    <w:rsid w:val="007A4CC8"/>
    <w:rsid w:val="007A5A2C"/>
    <w:rsid w:val="007A5DAA"/>
    <w:rsid w:val="007B03C1"/>
    <w:rsid w:val="007B03C4"/>
    <w:rsid w:val="007B22FE"/>
    <w:rsid w:val="007B254C"/>
    <w:rsid w:val="007B46D4"/>
    <w:rsid w:val="007B75E9"/>
    <w:rsid w:val="007B7D1E"/>
    <w:rsid w:val="007C1A6C"/>
    <w:rsid w:val="007C22A3"/>
    <w:rsid w:val="007C264A"/>
    <w:rsid w:val="007C33A7"/>
    <w:rsid w:val="007D3A1E"/>
    <w:rsid w:val="007E2BD0"/>
    <w:rsid w:val="007F089E"/>
    <w:rsid w:val="007F5F70"/>
    <w:rsid w:val="007F69B9"/>
    <w:rsid w:val="007F7497"/>
    <w:rsid w:val="00803635"/>
    <w:rsid w:val="00803AFD"/>
    <w:rsid w:val="0081761D"/>
    <w:rsid w:val="00824F50"/>
    <w:rsid w:val="00825449"/>
    <w:rsid w:val="0083118A"/>
    <w:rsid w:val="00831EA1"/>
    <w:rsid w:val="00832653"/>
    <w:rsid w:val="008346F2"/>
    <w:rsid w:val="00834955"/>
    <w:rsid w:val="008401CE"/>
    <w:rsid w:val="00846D13"/>
    <w:rsid w:val="00851966"/>
    <w:rsid w:val="0085377A"/>
    <w:rsid w:val="00871C99"/>
    <w:rsid w:val="00877A5B"/>
    <w:rsid w:val="0088528F"/>
    <w:rsid w:val="008900DD"/>
    <w:rsid w:val="00891686"/>
    <w:rsid w:val="00892A7D"/>
    <w:rsid w:val="008936D6"/>
    <w:rsid w:val="00897333"/>
    <w:rsid w:val="008A2652"/>
    <w:rsid w:val="008A54AD"/>
    <w:rsid w:val="008B1F2E"/>
    <w:rsid w:val="008C0575"/>
    <w:rsid w:val="008C0BEA"/>
    <w:rsid w:val="008C1C07"/>
    <w:rsid w:val="008C3AB5"/>
    <w:rsid w:val="008C451D"/>
    <w:rsid w:val="008C76CA"/>
    <w:rsid w:val="008D1F15"/>
    <w:rsid w:val="008E088C"/>
    <w:rsid w:val="008E1AD2"/>
    <w:rsid w:val="008E407D"/>
    <w:rsid w:val="008E616C"/>
    <w:rsid w:val="008E68A5"/>
    <w:rsid w:val="008E7526"/>
    <w:rsid w:val="008E7581"/>
    <w:rsid w:val="008F0C3A"/>
    <w:rsid w:val="008F2059"/>
    <w:rsid w:val="008F26D4"/>
    <w:rsid w:val="008F2F05"/>
    <w:rsid w:val="008F7D32"/>
    <w:rsid w:val="008F7F3E"/>
    <w:rsid w:val="0091566D"/>
    <w:rsid w:val="00915AEC"/>
    <w:rsid w:val="0091776B"/>
    <w:rsid w:val="00917799"/>
    <w:rsid w:val="00920C52"/>
    <w:rsid w:val="00921C0A"/>
    <w:rsid w:val="0092415B"/>
    <w:rsid w:val="00934923"/>
    <w:rsid w:val="009352C2"/>
    <w:rsid w:val="00937BB0"/>
    <w:rsid w:val="00940392"/>
    <w:rsid w:val="00940A81"/>
    <w:rsid w:val="00941D6A"/>
    <w:rsid w:val="00945377"/>
    <w:rsid w:val="0095102D"/>
    <w:rsid w:val="00955042"/>
    <w:rsid w:val="0096610D"/>
    <w:rsid w:val="009677BC"/>
    <w:rsid w:val="009729B2"/>
    <w:rsid w:val="00973418"/>
    <w:rsid w:val="00985908"/>
    <w:rsid w:val="00986ED9"/>
    <w:rsid w:val="00991335"/>
    <w:rsid w:val="009947C0"/>
    <w:rsid w:val="00996A8E"/>
    <w:rsid w:val="009A199F"/>
    <w:rsid w:val="009A70C1"/>
    <w:rsid w:val="009A7C67"/>
    <w:rsid w:val="009B5CB0"/>
    <w:rsid w:val="009B5DDB"/>
    <w:rsid w:val="009C2BBD"/>
    <w:rsid w:val="009C3952"/>
    <w:rsid w:val="009C6287"/>
    <w:rsid w:val="009D54B7"/>
    <w:rsid w:val="009E24C2"/>
    <w:rsid w:val="00A01907"/>
    <w:rsid w:val="00A04F80"/>
    <w:rsid w:val="00A06425"/>
    <w:rsid w:val="00A127A4"/>
    <w:rsid w:val="00A156DC"/>
    <w:rsid w:val="00A16885"/>
    <w:rsid w:val="00A26481"/>
    <w:rsid w:val="00A33157"/>
    <w:rsid w:val="00A35443"/>
    <w:rsid w:val="00A37FDD"/>
    <w:rsid w:val="00A42F2E"/>
    <w:rsid w:val="00A454AB"/>
    <w:rsid w:val="00A616A2"/>
    <w:rsid w:val="00A70016"/>
    <w:rsid w:val="00A81666"/>
    <w:rsid w:val="00A852E7"/>
    <w:rsid w:val="00A904C5"/>
    <w:rsid w:val="00A91C44"/>
    <w:rsid w:val="00A94825"/>
    <w:rsid w:val="00A9551A"/>
    <w:rsid w:val="00A968F9"/>
    <w:rsid w:val="00A9755E"/>
    <w:rsid w:val="00AA2213"/>
    <w:rsid w:val="00AA3D6E"/>
    <w:rsid w:val="00AA448A"/>
    <w:rsid w:val="00AA4F50"/>
    <w:rsid w:val="00AA550E"/>
    <w:rsid w:val="00AA55A2"/>
    <w:rsid w:val="00AA66BB"/>
    <w:rsid w:val="00AB03C4"/>
    <w:rsid w:val="00AB5644"/>
    <w:rsid w:val="00AC1157"/>
    <w:rsid w:val="00AC6E69"/>
    <w:rsid w:val="00AC7805"/>
    <w:rsid w:val="00AD2D1F"/>
    <w:rsid w:val="00AD5DF4"/>
    <w:rsid w:val="00AD6055"/>
    <w:rsid w:val="00AD67C4"/>
    <w:rsid w:val="00AD7507"/>
    <w:rsid w:val="00AE1BC6"/>
    <w:rsid w:val="00AE38E7"/>
    <w:rsid w:val="00AE3D58"/>
    <w:rsid w:val="00AE4B31"/>
    <w:rsid w:val="00AF039F"/>
    <w:rsid w:val="00AF0E95"/>
    <w:rsid w:val="00AF4E21"/>
    <w:rsid w:val="00AF5B69"/>
    <w:rsid w:val="00AF5ECC"/>
    <w:rsid w:val="00AF6121"/>
    <w:rsid w:val="00B02D3D"/>
    <w:rsid w:val="00B03282"/>
    <w:rsid w:val="00B04F73"/>
    <w:rsid w:val="00B0547A"/>
    <w:rsid w:val="00B11873"/>
    <w:rsid w:val="00B141E4"/>
    <w:rsid w:val="00B14268"/>
    <w:rsid w:val="00B23333"/>
    <w:rsid w:val="00B23DDC"/>
    <w:rsid w:val="00B31ACF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653FB"/>
    <w:rsid w:val="00B715AF"/>
    <w:rsid w:val="00B86533"/>
    <w:rsid w:val="00B86B1C"/>
    <w:rsid w:val="00B913A5"/>
    <w:rsid w:val="00B93009"/>
    <w:rsid w:val="00B9492D"/>
    <w:rsid w:val="00B976EC"/>
    <w:rsid w:val="00BA287D"/>
    <w:rsid w:val="00BA47C6"/>
    <w:rsid w:val="00BA652B"/>
    <w:rsid w:val="00BB1BD2"/>
    <w:rsid w:val="00BB635D"/>
    <w:rsid w:val="00BC0667"/>
    <w:rsid w:val="00BC218F"/>
    <w:rsid w:val="00BC2D7F"/>
    <w:rsid w:val="00BC378E"/>
    <w:rsid w:val="00BC3A4C"/>
    <w:rsid w:val="00BC7036"/>
    <w:rsid w:val="00BD5A83"/>
    <w:rsid w:val="00BE3434"/>
    <w:rsid w:val="00BF1A5B"/>
    <w:rsid w:val="00BF23E5"/>
    <w:rsid w:val="00BF632F"/>
    <w:rsid w:val="00C026C7"/>
    <w:rsid w:val="00C03ABD"/>
    <w:rsid w:val="00C04D0F"/>
    <w:rsid w:val="00C065ED"/>
    <w:rsid w:val="00C07DFB"/>
    <w:rsid w:val="00C12251"/>
    <w:rsid w:val="00C128C4"/>
    <w:rsid w:val="00C13624"/>
    <w:rsid w:val="00C13726"/>
    <w:rsid w:val="00C14123"/>
    <w:rsid w:val="00C21B6C"/>
    <w:rsid w:val="00C37204"/>
    <w:rsid w:val="00C45A86"/>
    <w:rsid w:val="00C46554"/>
    <w:rsid w:val="00C50962"/>
    <w:rsid w:val="00C50ADC"/>
    <w:rsid w:val="00C52458"/>
    <w:rsid w:val="00C52E11"/>
    <w:rsid w:val="00C5503E"/>
    <w:rsid w:val="00C72B1F"/>
    <w:rsid w:val="00C779D4"/>
    <w:rsid w:val="00C832E5"/>
    <w:rsid w:val="00C868DF"/>
    <w:rsid w:val="00C87ACD"/>
    <w:rsid w:val="00C9028B"/>
    <w:rsid w:val="00C9096E"/>
    <w:rsid w:val="00C90A5B"/>
    <w:rsid w:val="00C9152E"/>
    <w:rsid w:val="00C9359D"/>
    <w:rsid w:val="00C95799"/>
    <w:rsid w:val="00CA5736"/>
    <w:rsid w:val="00CA74D3"/>
    <w:rsid w:val="00CA767A"/>
    <w:rsid w:val="00CB13DE"/>
    <w:rsid w:val="00CB6441"/>
    <w:rsid w:val="00CD2CBA"/>
    <w:rsid w:val="00CE4E2C"/>
    <w:rsid w:val="00CE4E7D"/>
    <w:rsid w:val="00CE760E"/>
    <w:rsid w:val="00CF4D83"/>
    <w:rsid w:val="00CF72AE"/>
    <w:rsid w:val="00CF7585"/>
    <w:rsid w:val="00D00CA7"/>
    <w:rsid w:val="00D0274C"/>
    <w:rsid w:val="00D12505"/>
    <w:rsid w:val="00D163D9"/>
    <w:rsid w:val="00D20C09"/>
    <w:rsid w:val="00D232EA"/>
    <w:rsid w:val="00D246C4"/>
    <w:rsid w:val="00D27069"/>
    <w:rsid w:val="00D27784"/>
    <w:rsid w:val="00D31480"/>
    <w:rsid w:val="00D31A84"/>
    <w:rsid w:val="00D35C5D"/>
    <w:rsid w:val="00D43B26"/>
    <w:rsid w:val="00D455F0"/>
    <w:rsid w:val="00D51A74"/>
    <w:rsid w:val="00D52454"/>
    <w:rsid w:val="00D5515D"/>
    <w:rsid w:val="00D559FA"/>
    <w:rsid w:val="00D60EE1"/>
    <w:rsid w:val="00D636E4"/>
    <w:rsid w:val="00D63769"/>
    <w:rsid w:val="00D6477E"/>
    <w:rsid w:val="00D658AF"/>
    <w:rsid w:val="00D71ACB"/>
    <w:rsid w:val="00D73784"/>
    <w:rsid w:val="00D76454"/>
    <w:rsid w:val="00D77019"/>
    <w:rsid w:val="00D84B83"/>
    <w:rsid w:val="00DA0356"/>
    <w:rsid w:val="00DA22E2"/>
    <w:rsid w:val="00DA3369"/>
    <w:rsid w:val="00DB26A9"/>
    <w:rsid w:val="00DB2CD2"/>
    <w:rsid w:val="00DB5FAF"/>
    <w:rsid w:val="00DC10EA"/>
    <w:rsid w:val="00DC29A1"/>
    <w:rsid w:val="00DC427E"/>
    <w:rsid w:val="00DC79BE"/>
    <w:rsid w:val="00DD7349"/>
    <w:rsid w:val="00DE337C"/>
    <w:rsid w:val="00DE4921"/>
    <w:rsid w:val="00DE4FC3"/>
    <w:rsid w:val="00DE5B3E"/>
    <w:rsid w:val="00DE674E"/>
    <w:rsid w:val="00DE6EB2"/>
    <w:rsid w:val="00E068E4"/>
    <w:rsid w:val="00E102F7"/>
    <w:rsid w:val="00E1318E"/>
    <w:rsid w:val="00E2036F"/>
    <w:rsid w:val="00E25D01"/>
    <w:rsid w:val="00E26A7C"/>
    <w:rsid w:val="00E327AE"/>
    <w:rsid w:val="00E33AF2"/>
    <w:rsid w:val="00E408A2"/>
    <w:rsid w:val="00E4175C"/>
    <w:rsid w:val="00E41EA0"/>
    <w:rsid w:val="00E52999"/>
    <w:rsid w:val="00E566A1"/>
    <w:rsid w:val="00E61B82"/>
    <w:rsid w:val="00E6241D"/>
    <w:rsid w:val="00E75FD9"/>
    <w:rsid w:val="00E8404B"/>
    <w:rsid w:val="00E86EAF"/>
    <w:rsid w:val="00E87867"/>
    <w:rsid w:val="00E943EE"/>
    <w:rsid w:val="00E958EF"/>
    <w:rsid w:val="00E972EB"/>
    <w:rsid w:val="00EA00FE"/>
    <w:rsid w:val="00EA22B2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53C"/>
    <w:rsid w:val="00ED3871"/>
    <w:rsid w:val="00ED6564"/>
    <w:rsid w:val="00ED72A2"/>
    <w:rsid w:val="00EE2C5D"/>
    <w:rsid w:val="00EE42B5"/>
    <w:rsid w:val="00EE7147"/>
    <w:rsid w:val="00EF08C9"/>
    <w:rsid w:val="00F05DB9"/>
    <w:rsid w:val="00F2106B"/>
    <w:rsid w:val="00F23681"/>
    <w:rsid w:val="00F26F6B"/>
    <w:rsid w:val="00F27C1C"/>
    <w:rsid w:val="00F27E20"/>
    <w:rsid w:val="00F363EA"/>
    <w:rsid w:val="00F42CD0"/>
    <w:rsid w:val="00F45D1C"/>
    <w:rsid w:val="00F47030"/>
    <w:rsid w:val="00F47177"/>
    <w:rsid w:val="00F50553"/>
    <w:rsid w:val="00F520A9"/>
    <w:rsid w:val="00F52907"/>
    <w:rsid w:val="00F533BB"/>
    <w:rsid w:val="00F55715"/>
    <w:rsid w:val="00F55C4F"/>
    <w:rsid w:val="00F61A8A"/>
    <w:rsid w:val="00F66188"/>
    <w:rsid w:val="00F72321"/>
    <w:rsid w:val="00F761C4"/>
    <w:rsid w:val="00F804D3"/>
    <w:rsid w:val="00F82829"/>
    <w:rsid w:val="00F8399B"/>
    <w:rsid w:val="00F85303"/>
    <w:rsid w:val="00F87DA1"/>
    <w:rsid w:val="00F972DE"/>
    <w:rsid w:val="00FA518D"/>
    <w:rsid w:val="00FA7226"/>
    <w:rsid w:val="00FB1FA3"/>
    <w:rsid w:val="00FB1FD9"/>
    <w:rsid w:val="00FB563A"/>
    <w:rsid w:val="00FB5EDA"/>
    <w:rsid w:val="00FD3123"/>
    <w:rsid w:val="00FE2D99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8A425"/>
  <w15:docId w15:val="{2AE8B74D-A8F4-4D34-BF74-EF7DE0F2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customStyle="1" w:styleId="EULQSubPartHead0">
    <w:name w:val="EULQSubPartHead"/>
    <w:basedOn w:val="LQsubPartHead"/>
    <w:next w:val="EULQT1"/>
    <w:qFormat/>
    <w:rsid w:val="002A6051"/>
  </w:style>
  <w:style w:type="character" w:styleId="UnresolvedMention">
    <w:name w:val="Unresolved Mention"/>
    <w:uiPriority w:val="99"/>
    <w:semiHidden/>
    <w:unhideWhenUsed/>
    <w:rsid w:val="002A605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A6051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BEIS</TermName>
          <TermId xmlns="http://schemas.microsoft.com/office/infopath/2007/PartnerControls">b386cac2-c28c-4db4-8fca-43733d0e74ef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67dfd3db-8e6c-4d42-96c1-aed1098cd89b</TermId>
        </TermInfo>
      </Terms>
    </m817f42addf14c9a838da36e78800043>
    <lcf76f155ced4ddcb4097134ff3c332f xmlns="691a534b-388b-49e9-b770-7f7a5a0eab37">
      <Terms xmlns="http://schemas.microsoft.com/office/infopath/2007/PartnerControls"/>
    </lcf76f155ced4ddcb4097134ff3c332f>
    <TaxCatchAll xmlns="538727dc-fad7-4299-9e60-1e8d2a9894b2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Infrastructure Development</TermName>
          <TermId xmlns="http://schemas.microsoft.com/office/infopath/2007/PartnerControls">335172f9-d9a2-f0dd-1643-b16c0bcbe7ae</TermId>
        </TermInfo>
      </Terms>
    </h573c97cf80c4aa6b446c5363dc3ac94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8E54B4C2B9C2964FA395328944753A50" ma:contentTypeVersion="17" ma:contentTypeDescription="Create a new document." ma:contentTypeScope="" ma:versionID="c27ecd60b2fdfe192793ace2595a3a26">
  <xsd:schema xmlns:xsd="http://www.w3.org/2001/XMLSchema" xmlns:xs="http://www.w3.org/2001/XMLSchema" xmlns:p="http://schemas.microsoft.com/office/2006/metadata/properties" xmlns:ns2="0f9fa326-da26-4ea8-b6a9-645e8136fe1d" xmlns:ns3="538727dc-fad7-4299-9e60-1e8d2a9894b2" xmlns:ns4="aaacb922-5235-4a66-b188-303b9b46fbd7" xmlns:ns5="691a534b-388b-49e9-b770-7f7a5a0eab37" targetNamespace="http://schemas.microsoft.com/office/2006/metadata/properties" ma:root="true" ma:fieldsID="fd99aa387ae2d9a72f1fdbf73bca09c9" ns2:_="" ns3:_="" ns4:_="" ns5:_="">
    <xsd:import namespace="0f9fa326-da26-4ea8-b6a9-645e8136fe1d"/>
    <xsd:import namespace="538727dc-fad7-4299-9e60-1e8d2a9894b2"/>
    <xsd:import namespace="aaacb922-5235-4a66-b188-303b9b46fbd7"/>
    <xsd:import namespace="691a534b-388b-49e9-b770-7f7a5a0eab37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LengthInSeconds" minOccurs="0"/>
                <xsd:element ref="ns3:SharedWithUsers" minOccurs="0"/>
                <xsd:element ref="ns3:SharedWithDetails" minOccurs="0"/>
                <xsd:element ref="ns5:lcf76f155ced4ddcb4097134ff3c332f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BEIS|b386cac2-c28c-4db4-8fca-43733d0e74ef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67dfd3db-8e6c-4d42-96c1-aed1098cd89b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Energy Infrastructure Development|335172f9-d9a2-f0dd-1643-b16c0bcbe7a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727dc-fad7-4299-9e60-1e8d2a9894b2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ff8da54f-143b-4e71-8e39-5d24d15cd629}" ma:internalName="TaxCatchAll" ma:showField="CatchAllData" ma:web="538727dc-fad7-4299-9e60-1e8d2a9894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8da54f-143b-4e71-8e39-5d24d15cd629}" ma:internalName="TaxCatchAllLabel" ma:readOnly="true" ma:showField="CatchAllDataLabel" ma:web="538727dc-fad7-4299-9e60-1e8d2a9894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a534b-388b-49e9-b770-7f7a5a0ea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ED244-2043-432C-93CA-D92BE641EB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B5539-6585-4FD1-B293-FACDBE6AA2D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583FA35-FAFC-4E65-B1DA-0EE890FB6A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E610A1-F606-4F39-A068-A9CA5F5FB1E6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691a534b-388b-49e9-b770-7f7a5a0eab37"/>
    <ds:schemaRef ds:uri="538727dc-fad7-4299-9e60-1e8d2a9894b2"/>
  </ds:schemaRefs>
</ds:datastoreItem>
</file>

<file path=customXml/itemProps5.xml><?xml version="1.0" encoding="utf-8"?>
<ds:datastoreItem xmlns:ds="http://schemas.openxmlformats.org/officeDocument/2006/customXml" ds:itemID="{E879B7C1-29DD-43BD-BE8B-734B6C181B69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FBA98980-A1F4-4DA4-9D20-F2DFE28D7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538727dc-fad7-4299-9e60-1e8d2a9894b2"/>
    <ds:schemaRef ds:uri="aaacb922-5235-4a66-b188-303b9b46fbd7"/>
    <ds:schemaRef ds:uri="691a534b-388b-49e9-b770-7f7a5a0e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Clarke, Tracey</dc:creator>
  <cp:keywords/>
  <dc:description>Version 9.2</dc:description>
  <cp:lastModifiedBy>Chataway, Francis [AU-AU]</cp:lastModifiedBy>
  <cp:revision>5</cp:revision>
  <cp:lastPrinted>2024-01-04T01:39:00Z</cp:lastPrinted>
  <dcterms:created xsi:type="dcterms:W3CDTF">2025-08-14T10:27:00Z</dcterms:created>
  <dcterms:modified xsi:type="dcterms:W3CDTF">2025-08-15T02:34:00Z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MSIP_Label_ba62f585-b40f-4ab9-bafe-39150f03d124_Enabled">
    <vt:lpwstr>true</vt:lpwstr>
  </property>
  <property fmtid="{D5CDD505-2E9C-101B-9397-08002B2CF9AE}" pid="8" name="MSIP_Label_ba62f585-b40f-4ab9-bafe-39150f03d124_SetDate">
    <vt:lpwstr>2023-10-18T08:45:15Z</vt:lpwstr>
  </property>
  <property fmtid="{D5CDD505-2E9C-101B-9397-08002B2CF9AE}" pid="9" name="MSIP_Label_ba62f585-b40f-4ab9-bafe-39150f03d124_Method">
    <vt:lpwstr>Standard</vt:lpwstr>
  </property>
  <property fmtid="{D5CDD505-2E9C-101B-9397-08002B2CF9AE}" pid="10" name="MSIP_Label_ba62f585-b40f-4ab9-bafe-39150f03d124_Name">
    <vt:lpwstr>OFFICIAL</vt:lpwstr>
  </property>
  <property fmtid="{D5CDD505-2E9C-101B-9397-08002B2CF9AE}" pid="11" name="MSIP_Label_ba62f585-b40f-4ab9-bafe-39150f03d124_SiteId">
    <vt:lpwstr>cbac7005-02c1-43eb-b497-e6492d1b2dd8</vt:lpwstr>
  </property>
  <property fmtid="{D5CDD505-2E9C-101B-9397-08002B2CF9AE}" pid="12" name="MSIP_Label_ba62f585-b40f-4ab9-bafe-39150f03d124_ActionId">
    <vt:lpwstr>e97dc79c-9245-4778-964e-55e9f1cbd5b4</vt:lpwstr>
  </property>
  <property fmtid="{D5CDD505-2E9C-101B-9397-08002B2CF9AE}" pid="13" name="MSIP_Label_ba62f585-b40f-4ab9-bafe-39150f03d124_ContentBits">
    <vt:lpwstr>0</vt:lpwstr>
  </property>
  <property fmtid="{D5CDD505-2E9C-101B-9397-08002B2CF9AE}" pid="14" name="_dlc_DocId">
    <vt:lpwstr>CW25Y2KVE2YA-625338805-150843</vt:lpwstr>
  </property>
  <property fmtid="{D5CDD505-2E9C-101B-9397-08002B2CF9AE}" pid="15" name="_dlc_DocIdItemGuid">
    <vt:lpwstr>fcc53123-e40a-4eb8-9426-808303d666b9</vt:lpwstr>
  </property>
  <property fmtid="{D5CDD505-2E9C-101B-9397-08002B2CF9AE}" pid="16" name="_dlc_DocIdUrl">
    <vt:lpwstr>https://beisgov.sharepoint.com/sites/EIP-OS-PlanningTeam/_layouts/15/DocIdRedir.aspx?ID=CW25Y2KVE2YA-625338805-150843, CW25Y2KVE2YA-625338805-150843</vt:lpwstr>
  </property>
</Properties>
</file>