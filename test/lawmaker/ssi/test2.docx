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73D0" w14:textId="77777777" w:rsidR="00E61B82" w:rsidRDefault="00662179" w:rsidP="00AA66BB">
      <w:pPr>
        <w:pStyle w:val="Banner"/>
      </w:pPr>
      <w:r>
        <w:t>Scottish</w:t>
      </w:r>
      <w:r w:rsidR="00C24971" w:rsidRPr="00C24971">
        <w:t xml:space="preserve"> </w:t>
      </w:r>
      <w:r>
        <w:t>Statutory</w:t>
      </w:r>
      <w:r w:rsidR="00C24971" w:rsidRPr="00C24971">
        <w:t xml:space="preserve"> </w:t>
      </w:r>
      <w:r>
        <w:t>Instruments</w:t>
      </w:r>
    </w:p>
    <w:p w14:paraId="25C4EB20" w14:textId="77777777" w:rsidR="00E61B82" w:rsidRDefault="00E61B82" w:rsidP="00E61B82">
      <w:pPr>
        <w:pStyle w:val="Number"/>
      </w:pPr>
      <w:r>
        <w:t>20</w:t>
      </w:r>
      <w:r w:rsidR="00662179">
        <w:t>24</w:t>
      </w:r>
      <w:r w:rsidR="00C24971" w:rsidRPr="00C24971">
        <w:t xml:space="preserve"> </w:t>
      </w:r>
      <w:r>
        <w:t>No.</w:t>
      </w:r>
    </w:p>
    <w:p w14:paraId="0E7CE825" w14:textId="77777777" w:rsidR="00E61B82" w:rsidRPr="00292216" w:rsidRDefault="00662179" w:rsidP="00E61B82">
      <w:pPr>
        <w:pStyle w:val="subject"/>
      </w:pP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</w:p>
    <w:p w14:paraId="68E28BC9" w14:textId="77777777" w:rsidR="00E61B82" w:rsidRDefault="00662179" w:rsidP="00E61B82">
      <w:pPr>
        <w:pStyle w:val="Title"/>
      </w:pP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 w:rsidR="00AA739D">
        <w:t>etc.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2024</w:t>
      </w:r>
    </w:p>
    <w:p w14:paraId="56198EA3" w14:textId="77777777" w:rsidR="001906A1" w:rsidRDefault="001906A1" w:rsidP="001906A1">
      <w:pPr>
        <w:pStyle w:val="Made"/>
      </w:pPr>
      <w:r>
        <w:t>Made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 w:rsidR="00557EED" w:rsidRPr="00557EED">
        <w:rPr>
          <w:iCs/>
        </w:rPr>
        <w:t>5th September</w:t>
      </w:r>
      <w:r w:rsidR="00557EED">
        <w:rPr>
          <w:i w:val="0"/>
        </w:rPr>
        <w:t xml:space="preserve"> </w:t>
      </w:r>
      <w:r>
        <w:t>2024</w:t>
      </w:r>
    </w:p>
    <w:p w14:paraId="2D81DD48" w14:textId="77777777" w:rsidR="001906A1" w:rsidRDefault="001906A1" w:rsidP="001906A1">
      <w:pPr>
        <w:pStyle w:val="Laid"/>
      </w:pPr>
      <w:r>
        <w:t>Laid</w:t>
      </w:r>
      <w:r w:rsidR="00C24971" w:rsidRPr="00C24971">
        <w:t xml:space="preserve"> </w:t>
      </w:r>
      <w:r>
        <w:t>before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Scottish</w:t>
      </w:r>
      <w:r w:rsidR="00C24971" w:rsidRPr="00C24971">
        <w:t xml:space="preserve"> </w:t>
      </w:r>
      <w:r>
        <w:t>Parliament</w:t>
      </w:r>
      <w:r w:rsidR="00C24971" w:rsidRPr="00C24971">
        <w:rPr>
          <w:i w:val="0"/>
        </w:rPr>
        <w:tab/>
      </w:r>
      <w:r w:rsidR="00557EED" w:rsidRPr="00557EED">
        <w:rPr>
          <w:iCs/>
        </w:rPr>
        <w:t>9th September</w:t>
      </w:r>
      <w:r w:rsidR="00557EED">
        <w:rPr>
          <w:i w:val="0"/>
        </w:rPr>
        <w:t xml:space="preserve"> </w:t>
      </w:r>
      <w:r>
        <w:t>2024</w:t>
      </w:r>
    </w:p>
    <w:p w14:paraId="6A12D35E" w14:textId="77777777" w:rsidR="001906A1" w:rsidRDefault="001906A1" w:rsidP="001906A1">
      <w:pPr>
        <w:pStyle w:val="Coming"/>
      </w:pPr>
      <w:r>
        <w:t>Coming</w:t>
      </w:r>
      <w:r w:rsidR="00C24971" w:rsidRPr="00C24971">
        <w:t xml:space="preserve"> </w:t>
      </w:r>
      <w:r>
        <w:t>into</w:t>
      </w:r>
      <w:r w:rsidR="00C24971" w:rsidRPr="00C24971">
        <w:t xml:space="preserve"> </w:t>
      </w:r>
      <w:r>
        <w:t>force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>
        <w:t>-</w:t>
      </w:r>
      <w:r w:rsidR="00C24971" w:rsidRPr="00C24971">
        <w:rPr>
          <w:i w:val="0"/>
        </w:rPr>
        <w:tab/>
      </w:r>
      <w:r w:rsidR="0019228D">
        <w:t>1st</w:t>
      </w:r>
      <w:r w:rsidR="00C24971" w:rsidRPr="00C24971">
        <w:t xml:space="preserve"> </w:t>
      </w:r>
      <w:r>
        <w:t>November</w:t>
      </w:r>
      <w:r w:rsidR="00C24971" w:rsidRPr="00C24971">
        <w:t xml:space="preserve"> </w:t>
      </w:r>
      <w:r>
        <w:t>2024</w:t>
      </w:r>
    </w:p>
    <w:p w14:paraId="6F43B089" w14:textId="77777777" w:rsidR="001C5C46" w:rsidRDefault="001C5C46" w:rsidP="001C5C46">
      <w:pPr>
        <w:pStyle w:val="Pre"/>
      </w:pPr>
      <w:r>
        <w:t>The</w:t>
      </w:r>
      <w:r w:rsidR="00C24971" w:rsidRPr="00C24971">
        <w:t xml:space="preserve"> </w:t>
      </w:r>
      <w:r>
        <w:t>Scottish</w:t>
      </w:r>
      <w:r w:rsidR="00C24971" w:rsidRPr="00C24971">
        <w:t xml:space="preserve"> </w:t>
      </w:r>
      <w:r>
        <w:t>Ministers</w:t>
      </w:r>
      <w:r w:rsidR="00C24971" w:rsidRPr="00C24971">
        <w:t xml:space="preserve"> </w:t>
      </w:r>
      <w:r>
        <w:t>make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following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exercise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powers</w:t>
      </w:r>
      <w:r w:rsidR="00C24971" w:rsidRPr="00C24971">
        <w:t xml:space="preserve"> </w:t>
      </w:r>
      <w:r>
        <w:t>conferred</w:t>
      </w:r>
      <w:r w:rsidR="00C24971" w:rsidRPr="00C24971">
        <w:t xml:space="preserve"> </w:t>
      </w:r>
      <w:r>
        <w:t>by</w:t>
      </w:r>
      <w:r w:rsidR="00C24971" w:rsidRPr="00C24971">
        <w:t xml:space="preserve"> </w:t>
      </w:r>
      <w:r>
        <w:t>section</w:t>
      </w:r>
      <w:r w:rsidR="00C24971" w:rsidRPr="00C24971">
        <w:t xml:space="preserve"> </w:t>
      </w:r>
      <w:r>
        <w:t>107(1)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(2)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Courts</w:t>
      </w:r>
      <w:r w:rsidR="00C24971" w:rsidRPr="00C24971">
        <w:t xml:space="preserve"> </w:t>
      </w:r>
      <w:r>
        <w:t>Reform</w:t>
      </w:r>
      <w:r w:rsidR="00C24971" w:rsidRPr="00C24971">
        <w:t xml:space="preserve"> </w:t>
      </w:r>
      <w:r>
        <w:t>(Scotland)</w:t>
      </w:r>
      <w:r w:rsidR="00C24971" w:rsidRPr="00C24971">
        <w:t xml:space="preserve"> </w:t>
      </w:r>
      <w:r>
        <w:t>Act</w:t>
      </w:r>
      <w:r w:rsidR="00C24971" w:rsidRPr="00C24971">
        <w:t xml:space="preserve"> </w:t>
      </w:r>
      <w:r>
        <w:t>2014(</w:t>
      </w:r>
      <w:r>
        <w:rPr>
          <w:rStyle w:val="FootnoteReference"/>
        </w:rPr>
        <w:footnoteReference w:id="2"/>
      </w:r>
      <w:r>
        <w:t>)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all</w:t>
      </w:r>
      <w:r w:rsidR="00C24971" w:rsidRPr="00C24971">
        <w:t xml:space="preserve"> </w:t>
      </w:r>
      <w:r>
        <w:t>other</w:t>
      </w:r>
      <w:r w:rsidR="00C24971" w:rsidRPr="00C24971">
        <w:t xml:space="preserve"> </w:t>
      </w:r>
      <w:r>
        <w:t>powers</w:t>
      </w:r>
      <w:r w:rsidR="00C24971" w:rsidRPr="00C24971">
        <w:t xml:space="preserve"> </w:t>
      </w:r>
      <w:r>
        <w:t>enabling</w:t>
      </w:r>
      <w:r w:rsidR="00C24971" w:rsidRPr="00C24971">
        <w:t xml:space="preserve"> </w:t>
      </w:r>
      <w:r>
        <w:t>them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do</w:t>
      </w:r>
      <w:r w:rsidR="00C24971" w:rsidRPr="00C24971">
        <w:t xml:space="preserve"> </w:t>
      </w:r>
      <w:r>
        <w:t>so.</w:t>
      </w:r>
    </w:p>
    <w:p w14:paraId="12D86D7C" w14:textId="77777777" w:rsidR="001C5C46" w:rsidRDefault="001C5C46" w:rsidP="001C5C46">
      <w:pPr>
        <w:pStyle w:val="H1"/>
      </w:pPr>
      <w:r>
        <w:t>Citation</w:t>
      </w:r>
      <w:r w:rsidR="00C24971" w:rsidRPr="00C24971">
        <w:t xml:space="preserve"> </w:t>
      </w:r>
      <w:r w:rsidR="00AA739D">
        <w:t>and</w:t>
      </w:r>
      <w:r w:rsidR="00C24971" w:rsidRPr="00C24971">
        <w:t xml:space="preserve"> </w:t>
      </w:r>
      <w:r>
        <w:t>commencement</w:t>
      </w:r>
    </w:p>
    <w:p w14:paraId="13ECEF50" w14:textId="77777777" w:rsidR="00252709" w:rsidRDefault="00C24971" w:rsidP="001906A1">
      <w:pPr>
        <w:pStyle w:val="N1"/>
      </w:pPr>
      <w:r w:rsidRPr="00C24971">
        <w:t> </w:t>
      </w:r>
      <w:r w:rsidR="001C5C46">
        <w:t>This</w:t>
      </w:r>
      <w:r w:rsidRPr="00C24971">
        <w:t xml:space="preserve"> </w:t>
      </w:r>
      <w:r w:rsidR="001C5C46">
        <w:t>Order</w:t>
      </w:r>
      <w:r w:rsidRPr="00C24971">
        <w:t xml:space="preserve"> </w:t>
      </w:r>
      <w:r w:rsidR="001C5C46">
        <w:t>may</w:t>
      </w:r>
      <w:r w:rsidRPr="00C24971">
        <w:t xml:space="preserve"> </w:t>
      </w:r>
      <w:r w:rsidR="001C5C46">
        <w:t>be</w:t>
      </w:r>
      <w:r w:rsidRPr="00C24971">
        <w:t xml:space="preserve"> </w:t>
      </w:r>
      <w:r w:rsidR="001C5C46">
        <w:t>cited</w:t>
      </w:r>
      <w:r w:rsidRPr="00C24971">
        <w:t xml:space="preserve"> </w:t>
      </w:r>
      <w:r w:rsidR="001C5C46">
        <w:t>as</w:t>
      </w:r>
      <w:r w:rsidRPr="00C24971">
        <w:t xml:space="preserve"> </w:t>
      </w:r>
      <w:r w:rsidR="001C5C46">
        <w:t>the</w:t>
      </w:r>
      <w:r w:rsidRPr="00C24971">
        <w:t xml:space="preserve"> </w:t>
      </w:r>
      <w:r w:rsidR="001C5C46">
        <w:t>Court</w:t>
      </w:r>
      <w:r w:rsidRPr="00C24971">
        <w:t xml:space="preserve"> </w:t>
      </w:r>
      <w:r w:rsidR="001C5C46">
        <w:t>of</w:t>
      </w:r>
      <w:r w:rsidRPr="00C24971">
        <w:t xml:space="preserve"> </w:t>
      </w:r>
      <w:r w:rsidR="001C5C46">
        <w:t>Session</w:t>
      </w:r>
      <w:r w:rsidRPr="00C24971">
        <w:t xml:space="preserve"> </w:t>
      </w:r>
      <w:r w:rsidR="001C5C46">
        <w:t>etc.</w:t>
      </w:r>
      <w:r w:rsidRPr="00C24971">
        <w:t xml:space="preserve"> </w:t>
      </w:r>
      <w:r w:rsidR="001C5C46">
        <w:t>Fees</w:t>
      </w:r>
      <w:r w:rsidRPr="00C24971">
        <w:t xml:space="preserve"> </w:t>
      </w:r>
      <w:r w:rsidR="001C5C46">
        <w:t>Order</w:t>
      </w:r>
      <w:r w:rsidRPr="00C24971">
        <w:t xml:space="preserve"> </w:t>
      </w:r>
      <w:r w:rsidR="001C5C46">
        <w:t>202</w:t>
      </w:r>
      <w:r w:rsidR="00CD6F38">
        <w:t>4</w:t>
      </w:r>
      <w:r w:rsidRPr="00C24971">
        <w:t xml:space="preserve"> </w:t>
      </w:r>
      <w:r w:rsidR="001C5C46">
        <w:t>and</w:t>
      </w:r>
      <w:r w:rsidRPr="00C24971">
        <w:t xml:space="preserve"> </w:t>
      </w:r>
      <w:r w:rsidR="001C5C46">
        <w:t>comes</w:t>
      </w:r>
      <w:r w:rsidRPr="00C24971">
        <w:t xml:space="preserve"> </w:t>
      </w:r>
      <w:r w:rsidR="001C5C46">
        <w:t>into</w:t>
      </w:r>
      <w:r w:rsidRPr="00C24971">
        <w:t xml:space="preserve"> </w:t>
      </w:r>
      <w:r w:rsidR="001C5C46">
        <w:t>force</w:t>
      </w:r>
      <w:r w:rsidRPr="00C24971">
        <w:t xml:space="preserve"> </w:t>
      </w:r>
      <w:r w:rsidR="001C5C46">
        <w:t>on</w:t>
      </w:r>
      <w:r w:rsidRPr="00C24971">
        <w:t xml:space="preserve"> </w:t>
      </w:r>
      <w:r w:rsidR="0019228D">
        <w:t>1</w:t>
      </w:r>
      <w:r w:rsidRPr="00C24971">
        <w:t xml:space="preserve"> </w:t>
      </w:r>
      <w:r w:rsidR="001060B4">
        <w:t>November</w:t>
      </w:r>
      <w:r w:rsidRPr="00C24971">
        <w:t xml:space="preserve"> </w:t>
      </w:r>
      <w:r w:rsidR="001060B4">
        <w:t>2024</w:t>
      </w:r>
      <w:r w:rsidR="001C5C46">
        <w:t>.</w:t>
      </w:r>
    </w:p>
    <w:p w14:paraId="03A58B8F" w14:textId="77777777" w:rsidR="001C5C46" w:rsidRDefault="001C5C46" w:rsidP="001C5C46">
      <w:pPr>
        <w:pStyle w:val="H1"/>
      </w:pPr>
      <w:r>
        <w:t>Interpretation</w:t>
      </w:r>
    </w:p>
    <w:p w14:paraId="00E7A8F9" w14:textId="5296AE51" w:rsidR="001C5C46" w:rsidRDefault="001C5C46" w:rsidP="001C5C46">
      <w:pPr>
        <w:pStyle w:val="N1"/>
      </w:pPr>
      <w:r>
        <w:t>—</w:t>
      </w:r>
      <w:r w:rsidR="00203FFC">
        <w:t>(1)</w:t>
      </w:r>
      <w:r w:rsidR="00C24971" w:rsidRPr="00C24971">
        <w:t> </w:t>
      </w:r>
      <w:r>
        <w:t>In</w:t>
      </w:r>
      <w:r w:rsidR="00C24971" w:rsidRPr="00C24971">
        <w:t xml:space="preserve"> </w:t>
      </w:r>
      <w:r>
        <w:t>this</w:t>
      </w:r>
      <w:r w:rsidR="00C24971" w:rsidRPr="00C24971">
        <w:t xml:space="preserve"> </w:t>
      </w:r>
      <w:r w:rsidR="00145760">
        <w:t>Order</w:t>
      </w:r>
      <w:r>
        <w:t>—</w:t>
      </w:r>
    </w:p>
    <w:p w14:paraId="5249F887" w14:textId="77777777" w:rsidR="001C5C46" w:rsidRDefault="001C5C46" w:rsidP="001C5C46">
      <w:pPr>
        <w:pStyle w:val="DefPara"/>
      </w:pPr>
      <w:r>
        <w:t>“Office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Court”</w:t>
      </w:r>
      <w:r w:rsidR="00C24971" w:rsidRPr="00C24971">
        <w:t xml:space="preserve"> </w:t>
      </w:r>
      <w:r w:rsidRPr="001C5C46">
        <w:t>has</w:t>
      </w:r>
      <w:r w:rsidR="00C24971" w:rsidRPr="00C24971">
        <w:t xml:space="preserve"> </w:t>
      </w:r>
      <w:r w:rsidRPr="001C5C46">
        <w:t>the</w:t>
      </w:r>
      <w:r w:rsidR="00C24971" w:rsidRPr="00C24971">
        <w:t xml:space="preserve"> </w:t>
      </w:r>
      <w:r w:rsidRPr="001C5C46">
        <w:t>same</w:t>
      </w:r>
      <w:r w:rsidR="00C24971" w:rsidRPr="00C24971">
        <w:t xml:space="preserve"> </w:t>
      </w:r>
      <w:r w:rsidRPr="001C5C46">
        <w:t>meaning</w:t>
      </w:r>
      <w:r w:rsidR="00C24971" w:rsidRPr="00C24971">
        <w:t xml:space="preserve"> </w:t>
      </w:r>
      <w:r w:rsidRPr="001C5C46">
        <w:t>as</w:t>
      </w:r>
      <w:r w:rsidR="00C24971" w:rsidRPr="00C24971">
        <w:t xml:space="preserve"> </w:t>
      </w:r>
      <w:r w:rsidRPr="001C5C46">
        <w:t>in</w:t>
      </w:r>
      <w:r w:rsidR="00C24971" w:rsidRPr="00C24971">
        <w:t xml:space="preserve"> </w:t>
      </w:r>
      <w:r w:rsidRPr="001C5C46">
        <w:t>rule</w:t>
      </w:r>
      <w:r w:rsidR="00C24971" w:rsidRPr="00C24971">
        <w:t xml:space="preserve"> </w:t>
      </w:r>
      <w:r w:rsidRPr="001C5C46">
        <w:t>3.1</w:t>
      </w:r>
      <w:r w:rsidR="00C24971" w:rsidRPr="00C24971">
        <w:t xml:space="preserve"> </w:t>
      </w:r>
      <w:r w:rsidRPr="001C5C46">
        <w:t>of</w:t>
      </w:r>
      <w:r w:rsidR="00C24971" w:rsidRPr="00C24971">
        <w:t xml:space="preserve"> </w:t>
      </w:r>
      <w:r w:rsidRPr="001C5C46">
        <w:t>the</w:t>
      </w:r>
      <w:r w:rsidR="00C24971" w:rsidRPr="00C24971">
        <w:t xml:space="preserve"> </w:t>
      </w:r>
      <w:r w:rsidRPr="001C5C46">
        <w:t>Rules</w:t>
      </w:r>
      <w:r w:rsidR="00C24971" w:rsidRPr="00C24971">
        <w:t xml:space="preserve"> </w:t>
      </w:r>
      <w:r w:rsidRPr="001C5C46">
        <w:t>of</w:t>
      </w:r>
      <w:r w:rsidR="00C24971" w:rsidRPr="00C24971">
        <w:t xml:space="preserve"> </w:t>
      </w:r>
      <w:r w:rsidRPr="001C5C46">
        <w:t>Court</w:t>
      </w:r>
      <w:r>
        <w:t>,</w:t>
      </w:r>
    </w:p>
    <w:p w14:paraId="7AD022FD" w14:textId="77777777" w:rsidR="001C5C46" w:rsidRDefault="001C5C46" w:rsidP="00145760">
      <w:pPr>
        <w:pStyle w:val="DefPara"/>
      </w:pPr>
      <w:r>
        <w:t>“partner”</w:t>
      </w:r>
      <w:r w:rsidR="00C24971" w:rsidRPr="00C24971">
        <w:t xml:space="preserve"> </w:t>
      </w:r>
      <w:r>
        <w:t>means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whom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married,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with</w:t>
      </w:r>
      <w:r w:rsidR="00C24971" w:rsidRPr="00C24971">
        <w:t xml:space="preserve"> </w:t>
      </w:r>
      <w:r>
        <w:t>whom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civil</w:t>
      </w:r>
      <w:r w:rsidR="00C24971" w:rsidRPr="00C24971">
        <w:t xml:space="preserve"> </w:t>
      </w:r>
      <w:r>
        <w:t>partnership,</w:t>
      </w:r>
    </w:p>
    <w:p w14:paraId="1DDB4850" w14:textId="77777777" w:rsidR="001C5C46" w:rsidRDefault="001C5C46" w:rsidP="001C5C46">
      <w:pPr>
        <w:pStyle w:val="DefPara"/>
      </w:pPr>
      <w:r>
        <w:t>“Rules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Court”</w:t>
      </w:r>
      <w:r w:rsidR="00C24971" w:rsidRPr="00C24971">
        <w:t xml:space="preserve"> </w:t>
      </w:r>
      <w:r>
        <w:t>means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Rules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>
        <w:t>1994</w:t>
      </w:r>
      <w:r w:rsidR="00514BA0">
        <w:t>(</w:t>
      </w:r>
      <w:r w:rsidR="00514BA0">
        <w:rPr>
          <w:rStyle w:val="FootnoteReference"/>
        </w:rPr>
        <w:footnoteReference w:id="3"/>
      </w:r>
      <w:r w:rsidR="00514BA0">
        <w:t>)</w:t>
      </w:r>
      <w:r w:rsidR="00145760">
        <w:t>,</w:t>
      </w:r>
    </w:p>
    <w:p w14:paraId="0071D70B" w14:textId="77777777" w:rsidR="001C5C46" w:rsidRDefault="001C5C46" w:rsidP="001C5C46">
      <w:pPr>
        <w:pStyle w:val="DefPara"/>
      </w:pPr>
      <w:r>
        <w:t>“Table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Fees”</w:t>
      </w:r>
      <w:r w:rsidR="00C24971" w:rsidRPr="00C24971">
        <w:t xml:space="preserve"> </w:t>
      </w:r>
      <w:r>
        <w:t>means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Table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 w:rsidR="00E67469">
        <w:t>the</w:t>
      </w:r>
      <w:r w:rsidR="00C24971" w:rsidRPr="00C24971">
        <w:t xml:space="preserve"> </w:t>
      </w:r>
      <w:r>
        <w:t>schedule</w:t>
      </w:r>
      <w:r w:rsidR="00C24971" w:rsidRPr="00C24971">
        <w:t xml:space="preserve"> </w:t>
      </w:r>
      <w:r w:rsidR="00E67469">
        <w:t>of</w:t>
      </w:r>
      <w:r w:rsidR="00C24971" w:rsidRPr="00C24971">
        <w:t xml:space="preserve"> </w:t>
      </w:r>
      <w:r w:rsidR="00E67469">
        <w:t>this</w:t>
      </w:r>
      <w:r w:rsidR="00C24971" w:rsidRPr="00C24971">
        <w:t xml:space="preserve"> </w:t>
      </w:r>
      <w:r w:rsidR="00E67469">
        <w:t>Order</w:t>
      </w:r>
      <w:r>
        <w:t>.</w:t>
      </w:r>
    </w:p>
    <w:p w14:paraId="2A537A65" w14:textId="77777777" w:rsidR="00B46F42" w:rsidRDefault="00B46F42" w:rsidP="00B46F42">
      <w:pPr>
        <w:pStyle w:val="N2"/>
      </w:pPr>
      <w:r w:rsidRPr="00B46F42">
        <w:t>For</w:t>
      </w:r>
      <w:r w:rsidR="00C24971" w:rsidRPr="00C24971">
        <w:t xml:space="preserve"> </w:t>
      </w:r>
      <w:r w:rsidRPr="00B46F42">
        <w:t>the</w:t>
      </w:r>
      <w:r w:rsidR="00C24971" w:rsidRPr="00C24971">
        <w:t xml:space="preserve"> </w:t>
      </w:r>
      <w:r w:rsidRPr="00B46F42">
        <w:t>purposes</w:t>
      </w:r>
      <w:r w:rsidR="00C24971" w:rsidRPr="00C24971">
        <w:t xml:space="preserve"> </w:t>
      </w:r>
      <w:r w:rsidRPr="00B46F42">
        <w:t>of</w:t>
      </w:r>
      <w:r w:rsidR="00C24971" w:rsidRPr="00C24971">
        <w:t xml:space="preserve"> </w:t>
      </w:r>
      <w:r w:rsidRPr="00B46F42">
        <w:t>any</w:t>
      </w:r>
      <w:r w:rsidR="00C24971" w:rsidRPr="00C24971">
        <w:t xml:space="preserve"> </w:t>
      </w:r>
      <w:r w:rsidRPr="00B46F42">
        <w:t>reference</w:t>
      </w:r>
      <w:r w:rsidR="00C24971" w:rsidRPr="00C24971">
        <w:t xml:space="preserve"> </w:t>
      </w:r>
      <w:r w:rsidRPr="00B46F42">
        <w:t>in</w:t>
      </w:r>
      <w:r w:rsidR="00C24971" w:rsidRPr="00C24971">
        <w:t xml:space="preserve"> </w:t>
      </w:r>
      <w:r w:rsidRPr="00B46F42">
        <w:t>this</w:t>
      </w:r>
      <w:r w:rsidR="00C24971" w:rsidRPr="00C24971">
        <w:t xml:space="preserve"> </w:t>
      </w:r>
      <w:r w:rsidRPr="00B46F42">
        <w:t>Order</w:t>
      </w:r>
      <w:r w:rsidR="00C24971" w:rsidRPr="00C24971">
        <w:t xml:space="preserve"> </w:t>
      </w:r>
      <w:r w:rsidRPr="00B46F42">
        <w:t>to</w:t>
      </w:r>
      <w:r w:rsidR="00C24971" w:rsidRPr="00C24971">
        <w:t xml:space="preserve"> </w:t>
      </w:r>
      <w:r w:rsidRPr="00B46F42">
        <w:t>a</w:t>
      </w:r>
      <w:r w:rsidR="00C24971" w:rsidRPr="00C24971">
        <w:t xml:space="preserve"> </w:t>
      </w:r>
      <w:r w:rsidRPr="00B46F42">
        <w:t>“party”—</w:t>
      </w:r>
    </w:p>
    <w:p w14:paraId="5F8B2D69" w14:textId="77777777" w:rsidR="00B46F42" w:rsidRDefault="00B46F42" w:rsidP="00B46F42">
      <w:pPr>
        <w:pStyle w:val="N3"/>
      </w:pPr>
      <w:r>
        <w:t>except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special</w:t>
      </w:r>
      <w:r w:rsidR="00C24971" w:rsidRPr="00C24971">
        <w:t xml:space="preserve"> </w:t>
      </w:r>
      <w:r>
        <w:t>case,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set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persons</w:t>
      </w:r>
      <w:r w:rsidR="00C24971" w:rsidRPr="00C24971">
        <w:t xml:space="preserve"> </w:t>
      </w:r>
      <w:r>
        <w:t>with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same</w:t>
      </w:r>
      <w:r w:rsidR="00C24971" w:rsidRPr="00C24971">
        <w:t xml:space="preserve"> </w:t>
      </w:r>
      <w:r>
        <w:t>interest,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whom</w:t>
      </w:r>
      <w:r w:rsidR="00C24971" w:rsidRPr="00C24971">
        <w:t xml:space="preserve"> </w:t>
      </w:r>
      <w:r>
        <w:t>one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same</w:t>
      </w:r>
      <w:r w:rsidR="00C24971" w:rsidRPr="00C24971">
        <w:t xml:space="preserve"> </w:t>
      </w:r>
      <w:r>
        <w:t>first</w:t>
      </w:r>
      <w:r w:rsidR="00C24971" w:rsidRPr="00C24971">
        <w:t xml:space="preserve"> </w:t>
      </w:r>
      <w:r>
        <w:t>paper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has</w:t>
      </w:r>
      <w:r w:rsidR="00C24971" w:rsidRPr="00C24971">
        <w:t xml:space="preserve"> </w:t>
      </w:r>
      <w:r>
        <w:t>been</w:t>
      </w:r>
      <w:r w:rsidR="00C24971" w:rsidRPr="00C24971">
        <w:t xml:space="preserve"> </w:t>
      </w:r>
      <w:r>
        <w:t>lodged,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be</w:t>
      </w:r>
      <w:r w:rsidR="00C24971" w:rsidRPr="00C24971">
        <w:t xml:space="preserve"> </w:t>
      </w:r>
      <w:r>
        <w:t>treated</w:t>
      </w:r>
      <w:r w:rsidR="00C24971" w:rsidRPr="00C24971">
        <w:t xml:space="preserve"> </w:t>
      </w:r>
      <w:r>
        <w:t>as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single</w:t>
      </w:r>
      <w:r w:rsidR="00C24971" w:rsidRPr="00C24971">
        <w:t xml:space="preserve"> </w:t>
      </w:r>
      <w:r>
        <w:t>party,</w:t>
      </w:r>
      <w:r w:rsidR="00C24971" w:rsidRPr="00C24971">
        <w:t xml:space="preserve"> </w:t>
      </w:r>
      <w:r>
        <w:t>and</w:t>
      </w:r>
    </w:p>
    <w:p w14:paraId="795A0DBD" w14:textId="77777777" w:rsidR="00B46F42" w:rsidRDefault="00B46F42" w:rsidP="00B46F42">
      <w:pPr>
        <w:pStyle w:val="N3"/>
      </w:pP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special</w:t>
      </w:r>
      <w:r w:rsidR="00C24971" w:rsidRPr="00C24971">
        <w:t xml:space="preserve"> </w:t>
      </w:r>
      <w:r>
        <w:t>case,</w:t>
      </w:r>
      <w:r w:rsidR="00C24971" w:rsidRPr="00C24971">
        <w:t xml:space="preserve"> </w:t>
      </w:r>
      <w:r>
        <w:t>each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set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persons</w:t>
      </w:r>
      <w:r w:rsidR="00C24971" w:rsidRPr="00C24971">
        <w:t xml:space="preserve"> </w:t>
      </w:r>
      <w:r>
        <w:t>who</w:t>
      </w:r>
      <w:r w:rsidR="00C24971" w:rsidRPr="00C24971">
        <w:t xml:space="preserve"> </w:t>
      </w:r>
      <w:r>
        <w:t>appear</w:t>
      </w:r>
      <w:r w:rsidR="00C24971" w:rsidRPr="00C24971">
        <w:t xml:space="preserve"> </w:t>
      </w:r>
      <w:r>
        <w:t>as</w:t>
      </w:r>
      <w:r w:rsidR="00C24971" w:rsidRPr="00C24971">
        <w:t xml:space="preserve"> </w:t>
      </w:r>
      <w:r>
        <w:t>one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separate</w:t>
      </w:r>
      <w:r w:rsidR="00C24971" w:rsidRPr="00C24971">
        <w:t xml:space="preserve"> </w:t>
      </w:r>
      <w:r>
        <w:t>parties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case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be</w:t>
      </w:r>
      <w:r w:rsidR="00C24971" w:rsidRPr="00C24971">
        <w:t xml:space="preserve"> </w:t>
      </w:r>
      <w:r>
        <w:t>treated</w:t>
      </w:r>
      <w:r w:rsidR="00C24971" w:rsidRPr="00C24971">
        <w:t xml:space="preserve"> </w:t>
      </w:r>
      <w:r>
        <w:t>as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party</w:t>
      </w:r>
      <w:r w:rsidR="00AA739D">
        <w:t>.</w:t>
      </w:r>
    </w:p>
    <w:p w14:paraId="0ECE0619" w14:textId="77777777" w:rsidR="00B46F42" w:rsidRDefault="00B46F42" w:rsidP="00B46F42">
      <w:pPr>
        <w:pStyle w:val="H1"/>
      </w:pPr>
      <w:r>
        <w:t>Fees</w:t>
      </w:r>
      <w:r w:rsidR="00C24971" w:rsidRPr="00C24971">
        <w:t xml:space="preserve"> </w:t>
      </w:r>
      <w:r>
        <w:t>payable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>
        <w:t>etc.</w:t>
      </w:r>
    </w:p>
    <w:p w14:paraId="10CC9911" w14:textId="33F27CFC" w:rsidR="00B46F42" w:rsidRDefault="00B46F42" w:rsidP="00B46F42">
      <w:pPr>
        <w:pStyle w:val="N1"/>
      </w:pPr>
      <w:r>
        <w:t>—</w:t>
      </w:r>
      <w:r w:rsidR="00203FFC">
        <w:t>(1)</w:t>
      </w:r>
      <w:r w:rsidR="00C24971" w:rsidRPr="00C24971">
        <w:t> </w:t>
      </w:r>
      <w:r>
        <w:t>This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makes</w:t>
      </w:r>
      <w:r w:rsidR="00C24971" w:rsidRPr="00C24971">
        <w:t xml:space="preserve"> </w:t>
      </w:r>
      <w:r>
        <w:t>provision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payable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and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Session.</w:t>
      </w:r>
    </w:p>
    <w:p w14:paraId="1418EC8F" w14:textId="77777777" w:rsidR="001060B4" w:rsidRPr="001060B4" w:rsidRDefault="00B46F42" w:rsidP="001060B4">
      <w:pPr>
        <w:pStyle w:val="N2"/>
      </w:pPr>
      <w:r w:rsidRPr="00B46F42">
        <w:t>Subject</w:t>
      </w:r>
      <w:r w:rsidR="00C24971" w:rsidRPr="00C24971">
        <w:t xml:space="preserve"> </w:t>
      </w:r>
      <w:r w:rsidRPr="00B46F42">
        <w:t>to</w:t>
      </w:r>
      <w:r w:rsidR="00C24971" w:rsidRPr="00C24971">
        <w:t xml:space="preserve"> </w:t>
      </w:r>
      <w:r w:rsidRPr="00B46F42">
        <w:t>paragraph</w:t>
      </w:r>
      <w:r w:rsidR="00C24971" w:rsidRPr="00C24971">
        <w:t xml:space="preserve"> </w:t>
      </w:r>
      <w:r w:rsidRPr="00B46F42">
        <w:t>(4)</w:t>
      </w:r>
      <w:r w:rsidR="00C24971" w:rsidRPr="00C24971">
        <w:t xml:space="preserve"> </w:t>
      </w:r>
      <w:r w:rsidRPr="00B46F42">
        <w:t>and</w:t>
      </w:r>
      <w:r w:rsidR="00C24971" w:rsidRPr="00C24971">
        <w:t xml:space="preserve"> </w:t>
      </w:r>
      <w:r w:rsidRPr="00B46F42">
        <w:t>articles</w:t>
      </w:r>
      <w:r w:rsidR="00C24971" w:rsidRPr="00C24971">
        <w:t xml:space="preserve"> </w:t>
      </w:r>
      <w:r w:rsidRPr="00B46F42">
        <w:t>4</w:t>
      </w:r>
      <w:r w:rsidR="00C24971" w:rsidRPr="00C24971">
        <w:t xml:space="preserve"> </w:t>
      </w:r>
      <w:r w:rsidRPr="00B46F42">
        <w:t>to</w:t>
      </w:r>
      <w:r w:rsidR="00C24971" w:rsidRPr="00C24971">
        <w:t xml:space="preserve"> </w:t>
      </w:r>
      <w:r w:rsidRPr="00B46F42">
        <w:t>8</w:t>
      </w:r>
      <w:r w:rsidR="001060B4">
        <w:t>,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fees</w:t>
      </w:r>
      <w:r w:rsidR="00C24971" w:rsidRPr="00C24971">
        <w:t xml:space="preserve"> </w:t>
      </w:r>
      <w:r w:rsidR="001060B4" w:rsidRPr="001060B4">
        <w:t>payable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respect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matters</w:t>
      </w:r>
      <w:r w:rsidR="00C24971" w:rsidRPr="00C24971">
        <w:t xml:space="preserve"> </w:t>
      </w:r>
      <w:r w:rsidR="001060B4" w:rsidRPr="001060B4">
        <w:t>specified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column</w:t>
      </w:r>
      <w:r w:rsidR="00C24971" w:rsidRPr="00C24971">
        <w:t xml:space="preserve"> </w:t>
      </w:r>
      <w:r w:rsidR="001060B4" w:rsidRPr="001060B4">
        <w:t>1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Table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Fees</w:t>
      </w:r>
      <w:r w:rsidR="00C24971" w:rsidRPr="00C24971">
        <w:t xml:space="preserve"> </w:t>
      </w:r>
      <w:r w:rsidR="001060B4" w:rsidRPr="001060B4">
        <w:t>are</w:t>
      </w:r>
      <w:r w:rsidR="00C24971" w:rsidRPr="00C24971">
        <w:t xml:space="preserve"> </w:t>
      </w:r>
      <w:r w:rsidR="001060B4" w:rsidRPr="001060B4">
        <w:t>the</w:t>
      </w:r>
      <w:r w:rsidR="00C24971" w:rsidRPr="00C24971">
        <w:t xml:space="preserve"> </w:t>
      </w:r>
      <w:r w:rsidR="001060B4" w:rsidRPr="001060B4">
        <w:t>fees</w:t>
      </w:r>
      <w:r w:rsidR="00C24971" w:rsidRPr="00C24971">
        <w:t xml:space="preserve"> </w:t>
      </w:r>
      <w:r w:rsidR="001060B4" w:rsidRPr="001060B4">
        <w:t>specified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relation</w:t>
      </w:r>
      <w:r w:rsidR="00C24971" w:rsidRPr="00C24971">
        <w:t xml:space="preserve"> </w:t>
      </w:r>
      <w:r w:rsidR="001060B4" w:rsidRPr="001060B4">
        <w:t>to</w:t>
      </w:r>
      <w:r w:rsidR="00C24971" w:rsidRPr="00C24971">
        <w:t xml:space="preserve"> </w:t>
      </w:r>
      <w:r w:rsidR="001060B4" w:rsidRPr="001060B4">
        <w:t>those</w:t>
      </w:r>
      <w:r w:rsidR="00C24971" w:rsidRPr="00C24971">
        <w:t xml:space="preserve"> </w:t>
      </w:r>
      <w:r w:rsidR="001060B4" w:rsidRPr="001060B4">
        <w:t>matters</w:t>
      </w:r>
      <w:r w:rsidR="00C24971" w:rsidRPr="00C24971">
        <w:t xml:space="preserve"> </w:t>
      </w:r>
      <w:r w:rsidR="001060B4" w:rsidRPr="001060B4">
        <w:t>in</w:t>
      </w:r>
      <w:r w:rsidR="00C24971" w:rsidRPr="00C24971">
        <w:t xml:space="preserve"> </w:t>
      </w:r>
      <w:r w:rsidR="001060B4" w:rsidRPr="001060B4">
        <w:t>column</w:t>
      </w:r>
      <w:r w:rsidR="00C24971" w:rsidRPr="00C24971">
        <w:t xml:space="preserve"> </w:t>
      </w:r>
      <w:r w:rsidR="001060B4" w:rsidRPr="001060B4">
        <w:t>2</w:t>
      </w:r>
      <w:r w:rsidR="00C24971" w:rsidRPr="00C24971">
        <w:t xml:space="preserve"> </w:t>
      </w:r>
      <w:r w:rsidR="001060B4" w:rsidRPr="001060B4">
        <w:t>of</w:t>
      </w:r>
      <w:r w:rsidR="00C24971" w:rsidRPr="00C24971">
        <w:t xml:space="preserve"> </w:t>
      </w:r>
      <w:r w:rsidR="001060B4" w:rsidRPr="001060B4">
        <w:t>that</w:t>
      </w:r>
      <w:r w:rsidR="00C24971" w:rsidRPr="00C24971">
        <w:t xml:space="preserve"> </w:t>
      </w:r>
      <w:r w:rsidR="001060B4" w:rsidRPr="001060B4">
        <w:t>Table</w:t>
      </w:r>
      <w:r w:rsidR="00145760">
        <w:t>.</w:t>
      </w:r>
    </w:p>
    <w:p w14:paraId="1B37D316" w14:textId="77777777" w:rsidR="00B46F42" w:rsidRDefault="001060B4" w:rsidP="0033644A">
      <w:pPr>
        <w:pStyle w:val="N2"/>
      </w:pPr>
      <w:r w:rsidRPr="001060B4">
        <w:t>The</w:t>
      </w:r>
      <w:r w:rsidR="00C24971" w:rsidRPr="00C24971">
        <w:t xml:space="preserve"> </w:t>
      </w:r>
      <w:r w:rsidRPr="001060B4">
        <w:t>fees</w:t>
      </w:r>
      <w:r w:rsidR="00C24971" w:rsidRPr="00C24971">
        <w:t xml:space="preserve"> </w:t>
      </w:r>
      <w:r w:rsidRPr="001060B4">
        <w:t>payable</w:t>
      </w:r>
      <w:r w:rsidR="00C24971" w:rsidRPr="00C24971">
        <w:t xml:space="preserve"> </w:t>
      </w:r>
      <w:r w:rsidRPr="001060B4">
        <w:t>under</w:t>
      </w:r>
      <w:r w:rsidR="00C24971" w:rsidRPr="00C24971">
        <w:t xml:space="preserve"> </w:t>
      </w:r>
      <w:r w:rsidRPr="001060B4">
        <w:t>this</w:t>
      </w:r>
      <w:r w:rsidR="00C24971" w:rsidRPr="00C24971">
        <w:t xml:space="preserve"> </w:t>
      </w:r>
      <w:r w:rsidRPr="001060B4">
        <w:t>Order</w:t>
      </w:r>
      <w:r w:rsidR="00C24971" w:rsidRPr="00C24971">
        <w:t xml:space="preserve"> </w:t>
      </w:r>
      <w:r w:rsidRPr="001060B4">
        <w:t>are</w:t>
      </w:r>
      <w:r w:rsidR="00C24971" w:rsidRPr="00C24971">
        <w:t xml:space="preserve"> </w:t>
      </w:r>
      <w:r w:rsidRPr="001060B4">
        <w:t>to</w:t>
      </w:r>
      <w:r w:rsidR="00C24971" w:rsidRPr="00C24971">
        <w:t xml:space="preserve"> </w:t>
      </w:r>
      <w:r w:rsidRPr="001060B4">
        <w:t>be</w:t>
      </w:r>
      <w:r w:rsidR="00C24971" w:rsidRPr="00C24971">
        <w:t xml:space="preserve"> </w:t>
      </w:r>
      <w:r w:rsidRPr="001060B4">
        <w:t>paid</w:t>
      </w:r>
      <w:r>
        <w:t>—</w:t>
      </w:r>
    </w:p>
    <w:p w14:paraId="47A9C21E" w14:textId="77777777" w:rsidR="00B46F42" w:rsidRDefault="00B46F42" w:rsidP="00B46F42">
      <w:pPr>
        <w:pStyle w:val="N3"/>
      </w:pPr>
      <w:r>
        <w:lastRenderedPageBreak/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Principal</w:t>
      </w:r>
      <w:r w:rsidR="00C24971" w:rsidRPr="00C24971">
        <w:t xml:space="preserve"> </w:t>
      </w:r>
      <w:r>
        <w:t>Clerk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acting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Principal</w:t>
      </w:r>
      <w:r w:rsidR="00C24971" w:rsidRPr="00C24971">
        <w:t xml:space="preserve"> </w:t>
      </w:r>
      <w:r>
        <w:t>Clerk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Session,</w:t>
      </w:r>
    </w:p>
    <w:p w14:paraId="5688CB8B" w14:textId="77777777" w:rsidR="00B46F42" w:rsidRDefault="00B46F42" w:rsidP="00B46F42">
      <w:pPr>
        <w:pStyle w:val="N3"/>
      </w:pP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acting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Accountant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Court,</w:t>
      </w:r>
      <w:r w:rsidR="00C24971" w:rsidRPr="00C24971">
        <w:t xml:space="preserve"> </w:t>
      </w:r>
      <w:r>
        <w:t>and</w:t>
      </w:r>
    </w:p>
    <w:p w14:paraId="58F57ABF" w14:textId="77777777" w:rsidR="00B46F42" w:rsidRDefault="00B46F42" w:rsidP="00B46F42">
      <w:pPr>
        <w:pStyle w:val="N3"/>
      </w:pP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office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Session,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Session,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acting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Auditor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Court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Session</w:t>
      </w:r>
      <w:r w:rsidR="001060B4">
        <w:t>.</w:t>
      </w:r>
    </w:p>
    <w:p w14:paraId="5C72D6C3" w14:textId="77777777" w:rsidR="00B46F42" w:rsidRDefault="001A55FF" w:rsidP="001A55FF">
      <w:pPr>
        <w:pStyle w:val="N2"/>
      </w:pPr>
      <w:r>
        <w:t>The</w:t>
      </w:r>
      <w:r w:rsidR="00C24971" w:rsidRPr="00C24971">
        <w:t xml:space="preserve"> </w:t>
      </w:r>
      <w:r>
        <w:t>fees</w:t>
      </w:r>
      <w:r w:rsidR="00C24971" w:rsidRPr="00C24971">
        <w:t xml:space="preserve"> </w:t>
      </w:r>
      <w:r>
        <w:t>provided</w:t>
      </w:r>
      <w:r w:rsidR="00C24971" w:rsidRPr="00C24971">
        <w:t xml:space="preserve"> </w:t>
      </w:r>
      <w:r>
        <w:t>for</w:t>
      </w:r>
      <w:r w:rsidR="00C24971" w:rsidRPr="00C24971">
        <w:t xml:space="preserve"> </w:t>
      </w:r>
      <w:r>
        <w:t>by</w:t>
      </w:r>
      <w:r w:rsidR="00C24971" w:rsidRPr="00C24971">
        <w:t xml:space="preserve"> </w:t>
      </w:r>
      <w:r>
        <w:t>this</w:t>
      </w:r>
      <w:r w:rsidR="00C24971" w:rsidRPr="00C24971">
        <w:t xml:space="preserve"> </w:t>
      </w:r>
      <w:r>
        <w:t>Order</w:t>
      </w:r>
      <w:r w:rsidR="00C24971" w:rsidRPr="00C24971">
        <w:t xml:space="preserve"> </w:t>
      </w:r>
      <w:r>
        <w:t>are</w:t>
      </w:r>
      <w:r w:rsidR="00C24971" w:rsidRPr="00C24971">
        <w:t xml:space="preserve"> </w:t>
      </w:r>
      <w:r>
        <w:t>not</w:t>
      </w:r>
      <w:r w:rsidR="00C24971" w:rsidRPr="00C24971">
        <w:t xml:space="preserve"> </w:t>
      </w:r>
      <w:r>
        <w:t>payable</w:t>
      </w:r>
      <w:r w:rsidR="00C24971" w:rsidRPr="00C24971">
        <w:t xml:space="preserve"> </w:t>
      </w:r>
      <w:r>
        <w:t>by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Crown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enforcement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criminal</w:t>
      </w:r>
      <w:r w:rsidR="00C24971" w:rsidRPr="00C24971">
        <w:t xml:space="preserve"> </w:t>
      </w:r>
      <w:r>
        <w:t>law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exercise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powers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the</w:t>
      </w:r>
      <w:r w:rsidR="00C24971" w:rsidRPr="00C24971">
        <w:t xml:space="preserve"> </w:t>
      </w:r>
      <w:r>
        <w:t>performance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duties</w:t>
      </w:r>
      <w:r w:rsidR="00C24971" w:rsidRPr="00C24971">
        <w:t xml:space="preserve"> </w:t>
      </w:r>
      <w:r>
        <w:t>arising</w:t>
      </w:r>
      <w:r w:rsidR="00C24971" w:rsidRPr="00C24971">
        <w:t xml:space="preserve"> </w:t>
      </w:r>
      <w:r>
        <w:t>out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relating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that</w:t>
      </w:r>
      <w:r w:rsidR="00C24971" w:rsidRPr="00C24971">
        <w:t xml:space="preserve"> </w:t>
      </w:r>
      <w:r>
        <w:t>enforcement.</w:t>
      </w:r>
    </w:p>
    <w:p w14:paraId="3CA5EDD4" w14:textId="77777777" w:rsidR="001A55FF" w:rsidRDefault="001A55FF" w:rsidP="001A55FF">
      <w:pPr>
        <w:pStyle w:val="N2"/>
      </w:pPr>
      <w:r>
        <w:t>No</w:t>
      </w:r>
      <w:r w:rsidR="00C24971" w:rsidRPr="00C24971">
        <w:t xml:space="preserve"> </w:t>
      </w:r>
      <w:r>
        <w:t>act</w:t>
      </w:r>
      <w:r w:rsidR="00C24971" w:rsidRPr="00C24971">
        <w:t xml:space="preserve"> </w:t>
      </w:r>
      <w:r>
        <w:t>is</w:t>
      </w:r>
      <w:r w:rsidR="00C24971" w:rsidRPr="00C24971">
        <w:t xml:space="preserve"> </w:t>
      </w:r>
      <w:r>
        <w:t>required</w:t>
      </w:r>
      <w:r w:rsidR="00C24971" w:rsidRPr="00C24971">
        <w:t xml:space="preserve"> </w:t>
      </w:r>
      <w:r>
        <w:t>of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officer</w:t>
      </w:r>
      <w:r w:rsidR="00C24971" w:rsidRPr="00C24971">
        <w:t xml:space="preserve"> </w:t>
      </w:r>
      <w:r>
        <w:t>or</w:t>
      </w:r>
      <w:r w:rsidR="00C24971" w:rsidRPr="00C24971">
        <w:t xml:space="preserve"> </w:t>
      </w:r>
      <w:r>
        <w:t>person</w:t>
      </w:r>
      <w:r w:rsidR="00C24971" w:rsidRPr="00C24971">
        <w:t xml:space="preserve"> </w:t>
      </w:r>
      <w:r>
        <w:t>specified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paragraph</w:t>
      </w:r>
      <w:r w:rsidR="00C24971" w:rsidRPr="00C24971">
        <w:t xml:space="preserve"> </w:t>
      </w:r>
      <w:r>
        <w:t>(3)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connection</w:t>
      </w:r>
      <w:r w:rsidR="00C24971" w:rsidRPr="00C24971">
        <w:t xml:space="preserve"> </w:t>
      </w:r>
      <w:r>
        <w:t>with</w:t>
      </w:r>
      <w:r w:rsidR="00C24971" w:rsidRPr="00C24971">
        <w:t xml:space="preserve"> </w:t>
      </w:r>
      <w:r>
        <w:t>a</w:t>
      </w:r>
      <w:r w:rsidR="00C24971" w:rsidRPr="00C24971">
        <w:t xml:space="preserve"> </w:t>
      </w:r>
      <w:r>
        <w:t>matter</w:t>
      </w:r>
      <w:r w:rsidR="00C24971" w:rsidRPr="00C24971">
        <w:t xml:space="preserve"> </w:t>
      </w:r>
      <w:r>
        <w:t>specified</w:t>
      </w:r>
      <w:r w:rsidR="00C24971" w:rsidRPr="00C24971">
        <w:t xml:space="preserve"> </w:t>
      </w:r>
      <w:r>
        <w:t>in</w:t>
      </w:r>
      <w:r w:rsidR="00C24971" w:rsidRPr="00C24971">
        <w:t xml:space="preserve"> </w:t>
      </w:r>
      <w:r>
        <w:t>relation</w:t>
      </w:r>
      <w:r w:rsidR="00C24971" w:rsidRPr="00C24971">
        <w:t xml:space="preserve"> </w:t>
      </w:r>
      <w:r>
        <w:t>to</w:t>
      </w:r>
      <w:r w:rsidR="00C24971" w:rsidRPr="00C24971">
        <w:t xml:space="preserve"> </w:t>
      </w:r>
      <w:r>
        <w:t>any</w:t>
      </w:r>
      <w:r w:rsidR="00C24971" w:rsidRPr="00C24971">
        <w:t xml:space="preserve"> </w:t>
      </w:r>
      <w:r>
        <w:t>fee</w:t>
      </w:r>
      <w:r w:rsidR="00C24971" w:rsidRPr="00C24971">
        <w:t xml:space="preserve"> </w:t>
      </w:r>
      <w:r>
        <w:t>prior</w:t>
      </w:r>
      <w:r w:rsidR="00C24971" w:rsidRPr="00C24971">
        <w:t xml:space="preserve"> </w:t>
      </w:r>
      <w:r>
        <w:t>to—</w:t>
      </w:r>
    </w:p>
    <w:p w14:paraId="44A1A293" w14:textId="77777777" w:rsidR="001A55FF" w:rsidRDefault="001A55FF" w:rsidP="001A55FF">
      <w:pPr>
        <w:pStyle w:val="N3"/>
      </w:pPr>
      <w:r w:rsidRPr="001A55FF">
        <w:t>the</w:t>
      </w:r>
      <w:r w:rsidR="00C24971" w:rsidRPr="00C24971">
        <w:t xml:space="preserve"> </w:t>
      </w:r>
      <w:r w:rsidRPr="001A55FF">
        <w:t>payment</w:t>
      </w:r>
      <w:r w:rsidR="00C24971" w:rsidRPr="00C24971">
        <w:t xml:space="preserve"> </w:t>
      </w:r>
      <w:r w:rsidRPr="001A55FF">
        <w:t>of</w:t>
      </w:r>
      <w:r w:rsidR="00C24971" w:rsidRPr="00C24971">
        <w:t xml:space="preserve"> </w:t>
      </w:r>
      <w:r w:rsidRPr="001A55FF">
        <w:t>that</w:t>
      </w:r>
      <w:r w:rsidR="00C24971" w:rsidRPr="00C24971">
        <w:t xml:space="preserve"> </w:t>
      </w:r>
      <w:r w:rsidRPr="001A55FF">
        <w:t>fee,</w:t>
      </w:r>
      <w:r w:rsidR="00C24971" w:rsidRPr="00C24971">
        <w:t xml:space="preserve"> </w:t>
      </w:r>
      <w:r w:rsidRPr="001A55FF">
        <w:t>or</w:t>
      </w:r>
    </w:p>
    <w:p w14:paraId="0CDBCD75" w14:textId="4514420C" w:rsidR="00A34DEE" w:rsidRDefault="001A55FF" w:rsidP="00680FBD">
      <w:pPr>
        <w:pStyle w:val="N3"/>
      </w:pPr>
      <w:r w:rsidRPr="001A55FF">
        <w:t>an</w:t>
      </w:r>
      <w:r w:rsidR="00C24971" w:rsidRPr="00C24971">
        <w:t xml:space="preserve"> </w:t>
      </w:r>
      <w:r w:rsidRPr="001A55FF">
        <w:t>arrangement</w:t>
      </w:r>
      <w:r w:rsidR="00C24971" w:rsidRPr="00C24971">
        <w:t xml:space="preserve"> </w:t>
      </w:r>
      <w:r w:rsidRPr="001A55FF">
        <w:t>being</w:t>
      </w:r>
      <w:r w:rsidR="00C24971" w:rsidRPr="00C24971">
        <w:t xml:space="preserve"> </w:t>
      </w:r>
      <w:r w:rsidRPr="001A55FF">
        <w:t>entered</w:t>
      </w:r>
      <w:r w:rsidR="00C24971" w:rsidRPr="00C24971">
        <w:t xml:space="preserve"> </w:t>
      </w:r>
      <w:r w:rsidRPr="001A55FF">
        <w:t>into</w:t>
      </w:r>
      <w:r w:rsidR="00C24971" w:rsidRPr="00C24971">
        <w:t xml:space="preserve"> </w:t>
      </w:r>
      <w:r w:rsidRPr="001A55FF">
        <w:t>for</w:t>
      </w:r>
      <w:r w:rsidR="00C24971" w:rsidRPr="00C24971">
        <w:t xml:space="preserve"> </w:t>
      </w:r>
      <w:r w:rsidRPr="001A55FF">
        <w:t>payment</w:t>
      </w:r>
      <w:r w:rsidR="00C24971" w:rsidRPr="00C24971">
        <w:t xml:space="preserve"> </w:t>
      </w:r>
      <w:r w:rsidRPr="001A55FF">
        <w:t>of</w:t>
      </w:r>
      <w:r w:rsidR="00C24971" w:rsidRPr="00C24971">
        <w:t xml:space="preserve"> </w:t>
      </w:r>
      <w:r w:rsidRPr="001A55FF">
        <w:t>that</w:t>
      </w:r>
      <w:r w:rsidR="00C24971" w:rsidRPr="00C24971">
        <w:t xml:space="preserve"> </w:t>
      </w:r>
      <w:r w:rsidRPr="001A55FF">
        <w:t>fee</w:t>
      </w:r>
      <w:r w:rsidR="001060B4">
        <w:t>.</w:t>
      </w:r>
    </w:p>
    <w:p w14:paraId="178E968B" w14:textId="50240EC6" w:rsidR="00F25DDC" w:rsidRDefault="00F25DDC" w:rsidP="00F25DDC">
      <w:pPr>
        <w:pStyle w:val="N3"/>
        <w:numPr>
          <w:ilvl w:val="0"/>
          <w:numId w:val="0"/>
        </w:numPr>
        <w:ind w:left="397" w:hanging="397"/>
      </w:pPr>
    </w:p>
    <w:p w14:paraId="1257AB6F" w14:textId="48586B35" w:rsidR="00F25DDC" w:rsidRDefault="00F25DDC" w:rsidP="00F25DDC">
      <w:pPr>
        <w:pStyle w:val="N3"/>
        <w:numPr>
          <w:ilvl w:val="0"/>
          <w:numId w:val="0"/>
        </w:numPr>
        <w:ind w:left="397" w:hanging="397"/>
      </w:pPr>
    </w:p>
    <w:p w14:paraId="0315BEB4" w14:textId="7441A8D3" w:rsidR="00F25DDC" w:rsidRDefault="00F25DDC" w:rsidP="00F25DDC">
      <w:pPr>
        <w:pStyle w:val="N3"/>
        <w:numPr>
          <w:ilvl w:val="0"/>
          <w:numId w:val="0"/>
        </w:numPr>
        <w:ind w:left="397" w:hanging="397"/>
      </w:pPr>
    </w:p>
    <w:p w14:paraId="15F691A8" w14:textId="2F3E8CE9" w:rsidR="00F25DDC" w:rsidRDefault="00F25DDC" w:rsidP="00F25DDC">
      <w:pPr>
        <w:pStyle w:val="N3"/>
        <w:numPr>
          <w:ilvl w:val="0"/>
          <w:numId w:val="0"/>
        </w:numPr>
        <w:ind w:left="397" w:hanging="397"/>
      </w:pPr>
    </w:p>
    <w:p w14:paraId="0DB086F0" w14:textId="77777777" w:rsidR="00F25DDC" w:rsidRDefault="00F25DDC" w:rsidP="00F25DDC">
      <w:pPr>
        <w:pStyle w:val="N3"/>
        <w:numPr>
          <w:ilvl w:val="0"/>
          <w:numId w:val="0"/>
        </w:numPr>
        <w:ind w:left="397" w:hanging="397"/>
      </w:pPr>
    </w:p>
    <w:p w14:paraId="70DA3CD5" w14:textId="77777777" w:rsidR="00F25DDC" w:rsidRDefault="00F25DDC" w:rsidP="00F25DDC">
      <w:pPr>
        <w:pStyle w:val="SigBlock"/>
      </w:pPr>
      <w:r>
        <w:tab/>
      </w:r>
      <w:r>
        <w:rPr>
          <w:rStyle w:val="SigSignee"/>
        </w:rPr>
        <w:t>SIOBHIAN BROWN</w:t>
      </w:r>
    </w:p>
    <w:p w14:paraId="7F5CA991" w14:textId="77777777" w:rsidR="00F25DDC" w:rsidRDefault="00F25DDC" w:rsidP="00F25DDC">
      <w:pPr>
        <w:pStyle w:val="SigBlock"/>
      </w:pPr>
      <w:r>
        <w:rPr>
          <w:rStyle w:val="Sigtitle"/>
        </w:rPr>
        <w:tab/>
        <w:t>Authorised to sign by the Scottish Ministers</w:t>
      </w:r>
    </w:p>
    <w:p w14:paraId="20E218FD" w14:textId="77777777" w:rsidR="00F25DDC" w:rsidRDefault="00F25DDC" w:rsidP="00F25DDC">
      <w:pPr>
        <w:pStyle w:val="SigBlock"/>
        <w:rPr>
          <w:rStyle w:val="Sigtitle"/>
        </w:rPr>
      </w:pPr>
      <w:r>
        <w:rPr>
          <w:rStyle w:val="SigAdd"/>
        </w:rPr>
        <w:t>St Andrew’s House,</w:t>
      </w:r>
    </w:p>
    <w:p w14:paraId="1CE55863" w14:textId="77777777" w:rsidR="00F25DDC" w:rsidRDefault="00F25DDC" w:rsidP="00F25DDC">
      <w:pPr>
        <w:pStyle w:val="SigBlock"/>
      </w:pPr>
      <w:r>
        <w:rPr>
          <w:rStyle w:val="SigAdd"/>
        </w:rPr>
        <w:t>Edinburgh</w:t>
      </w:r>
    </w:p>
    <w:p w14:paraId="257C8377" w14:textId="77777777" w:rsidR="00F25DDC" w:rsidRDefault="00F25DDC" w:rsidP="00F25DDC">
      <w:pPr>
        <w:pStyle w:val="SigBlock"/>
      </w:pPr>
      <w:r>
        <w:rPr>
          <w:rStyle w:val="SigDate"/>
        </w:rPr>
        <w:t>5th September 2024</w:t>
      </w:r>
    </w:p>
    <w:p w14:paraId="19AAFEE8" w14:textId="77777777" w:rsidR="00F25DDC" w:rsidRPr="00A34DEE" w:rsidRDefault="00F25DDC" w:rsidP="00F25DDC">
      <w:pPr>
        <w:pStyle w:val="N3"/>
        <w:numPr>
          <w:ilvl w:val="0"/>
          <w:numId w:val="0"/>
        </w:numPr>
        <w:ind w:left="397" w:hanging="397"/>
      </w:pPr>
    </w:p>
    <w:sectPr w:rsidR="00F25DDC" w:rsidRPr="00A34DEE" w:rsidSect="00F45E8E">
      <w:footerReference w:type="even" r:id="rId7"/>
      <w:footerReference w:type="default" r:id="rId8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432D" w14:textId="77777777" w:rsidR="00CB423E" w:rsidRDefault="00CB423E">
      <w:r>
        <w:separator/>
      </w:r>
    </w:p>
  </w:endnote>
  <w:endnote w:type="continuationSeparator" w:id="0">
    <w:p w14:paraId="3ACA92BF" w14:textId="77777777" w:rsidR="00CB423E" w:rsidRDefault="00CB4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22929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811E289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F893C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A08B07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524AC" w14:textId="77777777" w:rsidR="00CB423E" w:rsidRDefault="00CB423E" w:rsidP="00FF5421">
      <w:r>
        <w:continuationSeparator/>
      </w:r>
    </w:p>
  </w:footnote>
  <w:footnote w:type="continuationSeparator" w:id="0">
    <w:p w14:paraId="5A7F434F" w14:textId="77777777" w:rsidR="00CB423E" w:rsidRDefault="00CB423E">
      <w:r>
        <w:continuationSeparator/>
      </w:r>
    </w:p>
  </w:footnote>
  <w:footnote w:type="continuationNotice" w:id="1">
    <w:p w14:paraId="1F5F2AFE" w14:textId="77777777" w:rsidR="00CB423E" w:rsidRDefault="00CB423E"/>
  </w:footnote>
  <w:footnote w:id="2">
    <w:p w14:paraId="0DFB0323" w14:textId="77777777" w:rsidR="001C5C46" w:rsidRDefault="001C5C46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2014 asp 18.</w:t>
      </w:r>
    </w:p>
  </w:footnote>
  <w:footnote w:id="3">
    <w:p w14:paraId="71B4110E" w14:textId="77777777" w:rsidR="00514BA0" w:rsidRDefault="00514BA0" w:rsidP="00514BA0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The Rules of the Court of Session 1994 are in schedule 2 of the Act of Sederunt (Rules of the Court of Session 1994) 1994</w:t>
      </w:r>
      <w:r w:rsidR="00DA49D9">
        <w:t xml:space="preserve"> </w:t>
      </w:r>
      <w:r>
        <w:t xml:space="preserve">(S.I. 1994/1443, </w:t>
      </w:r>
      <w:r w:rsidR="005C1828">
        <w:t xml:space="preserve">as </w:t>
      </w:r>
      <w:r w:rsidR="00145760">
        <w:t xml:space="preserve">last </w:t>
      </w:r>
      <w:r w:rsidR="005C1828">
        <w:t xml:space="preserve">prospectively </w:t>
      </w:r>
      <w:r>
        <w:t>amended by S.S.I. 2024/196).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3D637BE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0" w:firstLine="0"/>
      </w:pPr>
      <w:rPr>
        <w:b/>
        <w:i w:val="0"/>
      </w:rPr>
    </w:lvl>
    <w:lvl w:ilvl="1">
      <w:start w:val="2"/>
      <w:numFmt w:val="decimal"/>
      <w:lvlText w:val="(%2)"/>
      <w:legacy w:legacy="1" w:legacySpace="113" w:legacyIndent="0"/>
      <w:lvlJc w:val="left"/>
      <w:pPr>
        <w:ind w:left="0" w:firstLine="0"/>
      </w:pPr>
      <w:rPr>
        <w:b w:val="0"/>
        <w:i w:val="0"/>
      </w:rPr>
    </w:lvl>
    <w:lvl w:ilvl="2">
      <w:start w:val="1"/>
      <w:numFmt w:val="lowerLetter"/>
      <w:lvlText w:val="(%3)"/>
      <w:legacy w:legacy="1" w:legacySpace="170" w:legacyIndent="0"/>
      <w:lvlJc w:val="left"/>
      <w:pPr>
        <w:ind w:left="851" w:firstLine="0"/>
      </w:pPr>
    </w:lvl>
    <w:lvl w:ilvl="3">
      <w:start w:val="1"/>
      <w:numFmt w:val="lowerRoman"/>
      <w:pStyle w:val="Heading4"/>
      <w:lvlText w:val="(%4)"/>
      <w:legacy w:legacy="1" w:legacySpace="170" w:legacyIndent="0"/>
      <w:lvlJc w:val="left"/>
      <w:pPr>
        <w:ind w:left="1389" w:firstLine="0"/>
      </w:pPr>
    </w:lvl>
    <w:lvl w:ilvl="4">
      <w:start w:val="27"/>
      <w:numFmt w:val="lowerLetter"/>
      <w:pStyle w:val="Heading5"/>
      <w:lvlText w:val="(%5)"/>
      <w:legacy w:legacy="1" w:legacySpace="170" w:legacyIndent="0"/>
      <w:lvlJc w:val="left"/>
      <w:pPr>
        <w:ind w:left="2126" w:firstLine="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7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14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1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2880" w:hanging="720"/>
      </w:pPr>
    </w:lvl>
  </w:abstractNum>
  <w:abstractNum w:abstractNumId="1" w15:restartNumberingAfterBreak="0">
    <w:nsid w:val="25986E64"/>
    <w:multiLevelType w:val="multilevel"/>
    <w:tmpl w:val="0E8E9EF0"/>
    <w:lvl w:ilvl="0">
      <w:start w:val="1"/>
      <w:numFmt w:val="decimal"/>
      <w:pStyle w:val="ListBullet5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2" w15:restartNumberingAfterBreak="0">
    <w:nsid w:val="38641F35"/>
    <w:multiLevelType w:val="multilevel"/>
    <w:tmpl w:val="9578A636"/>
    <w:lvl w:ilvl="0">
      <w:start w:val="1"/>
      <w:numFmt w:val="decimal"/>
      <w:pStyle w:val="BillSection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i w:val="0"/>
        <w:sz w:val="23"/>
      </w:rPr>
    </w:lvl>
    <w:lvl w:ilvl="1">
      <w:start w:val="1"/>
      <w:numFmt w:val="decimal"/>
      <w:pStyle w:val="BillSubSection"/>
      <w:lvlText w:val="(%2)"/>
      <w:lvlJc w:val="left"/>
      <w:pPr>
        <w:tabs>
          <w:tab w:val="num" w:pos="851"/>
        </w:tabs>
        <w:ind w:left="851" w:hanging="567"/>
      </w:pPr>
      <w:rPr>
        <w:rFonts w:ascii="Times New Roman" w:hAnsi="Times New Roman" w:cs="Times New Roman" w:hint="default"/>
        <w:sz w:val="23"/>
      </w:rPr>
    </w:lvl>
    <w:lvl w:ilvl="2">
      <w:start w:val="1"/>
      <w:numFmt w:val="lowerLetter"/>
      <w:pStyle w:val="BillSectionPara"/>
      <w:lvlText w:val="(%3)"/>
      <w:lvlJc w:val="left"/>
      <w:pPr>
        <w:tabs>
          <w:tab w:val="num" w:pos="1418"/>
        </w:tabs>
        <w:ind w:left="1418" w:hanging="426"/>
      </w:pPr>
      <w:rPr>
        <w:rFonts w:ascii="Times New Roman" w:hAnsi="Times New Roman" w:cs="Times New Roman" w:hint="default"/>
        <w:sz w:val="23"/>
      </w:rPr>
    </w:lvl>
    <w:lvl w:ilvl="3">
      <w:start w:val="1"/>
      <w:numFmt w:val="lowerRoman"/>
      <w:pStyle w:val="BillSectionSubPara"/>
      <w:lvlText w:val="(%4)"/>
      <w:lvlJc w:val="left"/>
      <w:pPr>
        <w:tabs>
          <w:tab w:val="num" w:pos="2047"/>
        </w:tabs>
        <w:ind w:left="2047" w:hanging="488"/>
      </w:pPr>
      <w:rPr>
        <w:rFonts w:ascii="Times New Roman" w:hAnsi="Times New Roman" w:cs="Times New Roman" w:hint="default"/>
        <w:sz w:val="23"/>
      </w:rPr>
    </w:lvl>
    <w:lvl w:ilvl="4">
      <w:start w:val="1"/>
      <w:numFmt w:val="upperLetter"/>
      <w:pStyle w:val="BillSectionSubSubPara"/>
      <w:lvlText w:val="(%5)"/>
      <w:lvlJc w:val="left"/>
      <w:pPr>
        <w:tabs>
          <w:tab w:val="num" w:pos="2552"/>
        </w:tabs>
        <w:ind w:left="2552" w:hanging="426"/>
      </w:pPr>
      <w:rPr>
        <w:rFonts w:ascii="Times New Roman" w:hAnsi="Times New Roman" w:cs="Times New Roman" w:hint="default"/>
        <w:sz w:val="23"/>
      </w:rPr>
    </w:lvl>
    <w:lvl w:ilvl="5">
      <w:start w:val="1"/>
      <w:numFmt w:val="lowerRoman"/>
      <w:lvlText w:val="(%6)"/>
      <w:lvlJc w:val="left"/>
      <w:pPr>
        <w:tabs>
          <w:tab w:val="num" w:pos="4292"/>
        </w:tabs>
        <w:ind w:left="4139" w:hanging="567"/>
      </w:pPr>
      <w:rPr>
        <w:rFonts w:ascii="Times New Roman" w:hAnsi="Times New Roman" w:cs="Times New Roman" w:hint="default"/>
        <w:sz w:val="23"/>
      </w:rPr>
    </w:lvl>
    <w:lvl w:ilvl="6">
      <w:start w:val="1"/>
      <w:numFmt w:val="decimal"/>
      <w:lvlText w:val="%7."/>
      <w:lvlJc w:val="left"/>
      <w:pPr>
        <w:tabs>
          <w:tab w:val="num" w:pos="4593"/>
        </w:tabs>
        <w:ind w:left="4593" w:hanging="624"/>
      </w:pPr>
      <w:rPr>
        <w:rFonts w:ascii="Times New Roman" w:hAnsi="Times New Roman" w:cs="Times New Roman" w:hint="default"/>
        <w:sz w:val="23"/>
      </w:rPr>
    </w:lvl>
    <w:lvl w:ilvl="7">
      <w:start w:val="1"/>
      <w:numFmt w:val="lowerLetter"/>
      <w:lvlText w:val="%8."/>
      <w:lvlJc w:val="left"/>
      <w:pPr>
        <w:tabs>
          <w:tab w:val="num" w:pos="5160"/>
        </w:tabs>
        <w:ind w:left="5160" w:hanging="681"/>
      </w:pPr>
      <w:rPr>
        <w:rFonts w:ascii="Times New Roman" w:hAnsi="Times New Roman" w:cs="Times New Roman" w:hint="default"/>
        <w:sz w:val="23"/>
      </w:rPr>
    </w:lvl>
    <w:lvl w:ilvl="8">
      <w:start w:val="1"/>
      <w:numFmt w:val="decimal"/>
      <w:lvlText w:val="(%9)"/>
      <w:lvlJc w:val="left"/>
      <w:pPr>
        <w:tabs>
          <w:tab w:val="num" w:pos="5613"/>
        </w:tabs>
        <w:ind w:left="5613" w:hanging="510"/>
      </w:pPr>
      <w:rPr>
        <w:rFonts w:ascii="Times New Roman" w:hAnsi="Times New Roman" w:cs="Times New Roman" w:hint="default"/>
        <w:sz w:val="23"/>
      </w:rPr>
    </w:lvl>
  </w:abstractNum>
  <w:abstractNum w:abstractNumId="3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5B7BC3"/>
    <w:multiLevelType w:val="hybridMultilevel"/>
    <w:tmpl w:val="86C82A56"/>
    <w:lvl w:ilvl="0" w:tplc="89FC06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441A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CF101F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51EA3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5CA16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4BA3D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7ABE58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1765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3721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62CE42E1"/>
    <w:multiLevelType w:val="multilevel"/>
    <w:tmpl w:val="31248DB2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i w:val="0"/>
        <w:iCs w:val="0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" w15:restartNumberingAfterBreak="0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7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"/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Scot"/>
    <w:docVar w:name="Lang" w:val="Scot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9"/>
    <w:docVar w:name="VerMinor" w:val="1"/>
  </w:docVars>
  <w:rsids>
    <w:rsidRoot w:val="00662179"/>
    <w:rsid w:val="000017D2"/>
    <w:rsid w:val="000053BF"/>
    <w:rsid w:val="00005DCF"/>
    <w:rsid w:val="00007325"/>
    <w:rsid w:val="000079E2"/>
    <w:rsid w:val="0001312F"/>
    <w:rsid w:val="000229B8"/>
    <w:rsid w:val="00024417"/>
    <w:rsid w:val="00027110"/>
    <w:rsid w:val="0002747F"/>
    <w:rsid w:val="00031649"/>
    <w:rsid w:val="0003170C"/>
    <w:rsid w:val="00031D01"/>
    <w:rsid w:val="00033947"/>
    <w:rsid w:val="000344B1"/>
    <w:rsid w:val="00040919"/>
    <w:rsid w:val="00043C12"/>
    <w:rsid w:val="00045495"/>
    <w:rsid w:val="000576EB"/>
    <w:rsid w:val="0006536E"/>
    <w:rsid w:val="00084425"/>
    <w:rsid w:val="00087CDE"/>
    <w:rsid w:val="0009033B"/>
    <w:rsid w:val="000B217F"/>
    <w:rsid w:val="000B4769"/>
    <w:rsid w:val="000B7A59"/>
    <w:rsid w:val="000C2228"/>
    <w:rsid w:val="000E132F"/>
    <w:rsid w:val="000E4959"/>
    <w:rsid w:val="000E71E2"/>
    <w:rsid w:val="000F290E"/>
    <w:rsid w:val="000F3EE9"/>
    <w:rsid w:val="000F4191"/>
    <w:rsid w:val="000F5EBE"/>
    <w:rsid w:val="000F6AA5"/>
    <w:rsid w:val="000F7F6D"/>
    <w:rsid w:val="00102E57"/>
    <w:rsid w:val="001058F7"/>
    <w:rsid w:val="001060B4"/>
    <w:rsid w:val="00111964"/>
    <w:rsid w:val="001138FC"/>
    <w:rsid w:val="001149FE"/>
    <w:rsid w:val="00114DA8"/>
    <w:rsid w:val="00116167"/>
    <w:rsid w:val="001162DB"/>
    <w:rsid w:val="00117CF9"/>
    <w:rsid w:val="0012453D"/>
    <w:rsid w:val="00132A37"/>
    <w:rsid w:val="001436EE"/>
    <w:rsid w:val="00145760"/>
    <w:rsid w:val="00145FD7"/>
    <w:rsid w:val="001542BD"/>
    <w:rsid w:val="001545AD"/>
    <w:rsid w:val="0016151D"/>
    <w:rsid w:val="00166EFB"/>
    <w:rsid w:val="0016704D"/>
    <w:rsid w:val="00167904"/>
    <w:rsid w:val="00183B29"/>
    <w:rsid w:val="00190283"/>
    <w:rsid w:val="001906A1"/>
    <w:rsid w:val="0019228D"/>
    <w:rsid w:val="0019503E"/>
    <w:rsid w:val="001A220A"/>
    <w:rsid w:val="001A55FF"/>
    <w:rsid w:val="001B0B00"/>
    <w:rsid w:val="001B39DB"/>
    <w:rsid w:val="001B4AAF"/>
    <w:rsid w:val="001C06F9"/>
    <w:rsid w:val="001C12FA"/>
    <w:rsid w:val="001C1DFD"/>
    <w:rsid w:val="001C26D2"/>
    <w:rsid w:val="001C4800"/>
    <w:rsid w:val="001C5C46"/>
    <w:rsid w:val="001E0FF6"/>
    <w:rsid w:val="001E5D59"/>
    <w:rsid w:val="001F0B49"/>
    <w:rsid w:val="002018BB"/>
    <w:rsid w:val="00202100"/>
    <w:rsid w:val="00203DBB"/>
    <w:rsid w:val="00203FFC"/>
    <w:rsid w:val="0020612D"/>
    <w:rsid w:val="00212FDC"/>
    <w:rsid w:val="00215C2D"/>
    <w:rsid w:val="0021750A"/>
    <w:rsid w:val="00217593"/>
    <w:rsid w:val="002222EA"/>
    <w:rsid w:val="002234DD"/>
    <w:rsid w:val="0023008A"/>
    <w:rsid w:val="00233898"/>
    <w:rsid w:val="00237FEF"/>
    <w:rsid w:val="0024543E"/>
    <w:rsid w:val="00246EBA"/>
    <w:rsid w:val="00252709"/>
    <w:rsid w:val="00263D03"/>
    <w:rsid w:val="00265698"/>
    <w:rsid w:val="002657DD"/>
    <w:rsid w:val="00281EEB"/>
    <w:rsid w:val="002842A4"/>
    <w:rsid w:val="00290FD6"/>
    <w:rsid w:val="00291061"/>
    <w:rsid w:val="002B09A9"/>
    <w:rsid w:val="002B2AB3"/>
    <w:rsid w:val="002D2359"/>
    <w:rsid w:val="002D64BB"/>
    <w:rsid w:val="002E35DE"/>
    <w:rsid w:val="002E744D"/>
    <w:rsid w:val="002F0E14"/>
    <w:rsid w:val="002F3E74"/>
    <w:rsid w:val="0030031B"/>
    <w:rsid w:val="00321016"/>
    <w:rsid w:val="00324150"/>
    <w:rsid w:val="003243CA"/>
    <w:rsid w:val="003265DE"/>
    <w:rsid w:val="00332EFC"/>
    <w:rsid w:val="0033471C"/>
    <w:rsid w:val="0033644A"/>
    <w:rsid w:val="00336808"/>
    <w:rsid w:val="00337C6E"/>
    <w:rsid w:val="0035076C"/>
    <w:rsid w:val="00350812"/>
    <w:rsid w:val="00353643"/>
    <w:rsid w:val="00354E7E"/>
    <w:rsid w:val="00355BF1"/>
    <w:rsid w:val="00364A56"/>
    <w:rsid w:val="00366CFF"/>
    <w:rsid w:val="00370B12"/>
    <w:rsid w:val="00375A1D"/>
    <w:rsid w:val="00377EA3"/>
    <w:rsid w:val="00380763"/>
    <w:rsid w:val="003856CE"/>
    <w:rsid w:val="003876EB"/>
    <w:rsid w:val="00395061"/>
    <w:rsid w:val="003A711F"/>
    <w:rsid w:val="003B4F6A"/>
    <w:rsid w:val="003B5101"/>
    <w:rsid w:val="003B522B"/>
    <w:rsid w:val="003B7CB9"/>
    <w:rsid w:val="003C2B79"/>
    <w:rsid w:val="003C6DD8"/>
    <w:rsid w:val="003D09D8"/>
    <w:rsid w:val="003E6D63"/>
    <w:rsid w:val="003F2906"/>
    <w:rsid w:val="003F5552"/>
    <w:rsid w:val="003F6B8C"/>
    <w:rsid w:val="003F756B"/>
    <w:rsid w:val="00401FF2"/>
    <w:rsid w:val="00403BDB"/>
    <w:rsid w:val="004128CA"/>
    <w:rsid w:val="004266DE"/>
    <w:rsid w:val="00427240"/>
    <w:rsid w:val="004334AB"/>
    <w:rsid w:val="00434316"/>
    <w:rsid w:val="004374BE"/>
    <w:rsid w:val="00444DFD"/>
    <w:rsid w:val="0044665F"/>
    <w:rsid w:val="00450D00"/>
    <w:rsid w:val="00455D7C"/>
    <w:rsid w:val="00456585"/>
    <w:rsid w:val="0046133F"/>
    <w:rsid w:val="00462FB7"/>
    <w:rsid w:val="00484A79"/>
    <w:rsid w:val="00496706"/>
    <w:rsid w:val="004A5981"/>
    <w:rsid w:val="004B27F0"/>
    <w:rsid w:val="004C4102"/>
    <w:rsid w:val="004D3553"/>
    <w:rsid w:val="004D6A75"/>
    <w:rsid w:val="004D6B89"/>
    <w:rsid w:val="004F0B89"/>
    <w:rsid w:val="004F0E91"/>
    <w:rsid w:val="004F40E0"/>
    <w:rsid w:val="004F54E9"/>
    <w:rsid w:val="00512E1E"/>
    <w:rsid w:val="00514BA0"/>
    <w:rsid w:val="00517305"/>
    <w:rsid w:val="00527CE3"/>
    <w:rsid w:val="00527F30"/>
    <w:rsid w:val="00542527"/>
    <w:rsid w:val="0054598B"/>
    <w:rsid w:val="00547418"/>
    <w:rsid w:val="00551C1E"/>
    <w:rsid w:val="0055460F"/>
    <w:rsid w:val="00557EED"/>
    <w:rsid w:val="00584806"/>
    <w:rsid w:val="00586A38"/>
    <w:rsid w:val="00593489"/>
    <w:rsid w:val="005951C3"/>
    <w:rsid w:val="00595A92"/>
    <w:rsid w:val="0059642E"/>
    <w:rsid w:val="005A366C"/>
    <w:rsid w:val="005A4DC3"/>
    <w:rsid w:val="005A5DA5"/>
    <w:rsid w:val="005C13CE"/>
    <w:rsid w:val="005C1828"/>
    <w:rsid w:val="005C40A6"/>
    <w:rsid w:val="005D09CA"/>
    <w:rsid w:val="005D41B8"/>
    <w:rsid w:val="005F36E7"/>
    <w:rsid w:val="005F3CB4"/>
    <w:rsid w:val="00601E12"/>
    <w:rsid w:val="00602E90"/>
    <w:rsid w:val="00605E75"/>
    <w:rsid w:val="00610623"/>
    <w:rsid w:val="00610631"/>
    <w:rsid w:val="00612934"/>
    <w:rsid w:val="00613B50"/>
    <w:rsid w:val="0061626C"/>
    <w:rsid w:val="00621479"/>
    <w:rsid w:val="00625B5A"/>
    <w:rsid w:val="00626BA9"/>
    <w:rsid w:val="0063239C"/>
    <w:rsid w:val="00632874"/>
    <w:rsid w:val="00634B89"/>
    <w:rsid w:val="00645512"/>
    <w:rsid w:val="00646251"/>
    <w:rsid w:val="006462B5"/>
    <w:rsid w:val="00646576"/>
    <w:rsid w:val="006507EE"/>
    <w:rsid w:val="00650AD5"/>
    <w:rsid w:val="0066052C"/>
    <w:rsid w:val="00662179"/>
    <w:rsid w:val="0066484E"/>
    <w:rsid w:val="006672E0"/>
    <w:rsid w:val="006745CF"/>
    <w:rsid w:val="00680FBD"/>
    <w:rsid w:val="00683D94"/>
    <w:rsid w:val="00690A3B"/>
    <w:rsid w:val="006918B5"/>
    <w:rsid w:val="006A320F"/>
    <w:rsid w:val="006A595E"/>
    <w:rsid w:val="006A7DF8"/>
    <w:rsid w:val="006B185F"/>
    <w:rsid w:val="006B30CD"/>
    <w:rsid w:val="006B3B7C"/>
    <w:rsid w:val="006B4ADB"/>
    <w:rsid w:val="006B79E5"/>
    <w:rsid w:val="006C24BA"/>
    <w:rsid w:val="006C26FF"/>
    <w:rsid w:val="006C3089"/>
    <w:rsid w:val="006C3978"/>
    <w:rsid w:val="006C6643"/>
    <w:rsid w:val="006D0D5B"/>
    <w:rsid w:val="006D5C33"/>
    <w:rsid w:val="006D7810"/>
    <w:rsid w:val="006E55E7"/>
    <w:rsid w:val="006E65AD"/>
    <w:rsid w:val="006E7772"/>
    <w:rsid w:val="006E7ED4"/>
    <w:rsid w:val="006F0A3B"/>
    <w:rsid w:val="007021A6"/>
    <w:rsid w:val="007079BB"/>
    <w:rsid w:val="00711BE8"/>
    <w:rsid w:val="00716ED4"/>
    <w:rsid w:val="00725F1D"/>
    <w:rsid w:val="00731C8C"/>
    <w:rsid w:val="00741B13"/>
    <w:rsid w:val="0074593A"/>
    <w:rsid w:val="0074692C"/>
    <w:rsid w:val="00753861"/>
    <w:rsid w:val="00763228"/>
    <w:rsid w:val="00773CD6"/>
    <w:rsid w:val="007A4CC8"/>
    <w:rsid w:val="007A5951"/>
    <w:rsid w:val="007A5DAA"/>
    <w:rsid w:val="007B03C1"/>
    <w:rsid w:val="007B22FE"/>
    <w:rsid w:val="007B254C"/>
    <w:rsid w:val="007B5CFC"/>
    <w:rsid w:val="007B75E9"/>
    <w:rsid w:val="007C22A3"/>
    <w:rsid w:val="007C264A"/>
    <w:rsid w:val="007C3037"/>
    <w:rsid w:val="007D3A1E"/>
    <w:rsid w:val="007F089E"/>
    <w:rsid w:val="007F69B9"/>
    <w:rsid w:val="00803635"/>
    <w:rsid w:val="00803AFD"/>
    <w:rsid w:val="0081761D"/>
    <w:rsid w:val="0083118A"/>
    <w:rsid w:val="00831EA1"/>
    <w:rsid w:val="00832653"/>
    <w:rsid w:val="0083408F"/>
    <w:rsid w:val="008346F2"/>
    <w:rsid w:val="00834955"/>
    <w:rsid w:val="00842EB4"/>
    <w:rsid w:val="0085377A"/>
    <w:rsid w:val="00857834"/>
    <w:rsid w:val="0088528F"/>
    <w:rsid w:val="00891686"/>
    <w:rsid w:val="00892A7D"/>
    <w:rsid w:val="008936D6"/>
    <w:rsid w:val="00897333"/>
    <w:rsid w:val="008A2652"/>
    <w:rsid w:val="008B1F2E"/>
    <w:rsid w:val="008B6D47"/>
    <w:rsid w:val="008C0575"/>
    <w:rsid w:val="008C1C07"/>
    <w:rsid w:val="008C3AB5"/>
    <w:rsid w:val="008C451D"/>
    <w:rsid w:val="008C76CA"/>
    <w:rsid w:val="008D1F15"/>
    <w:rsid w:val="008D2B15"/>
    <w:rsid w:val="008D4221"/>
    <w:rsid w:val="008E407D"/>
    <w:rsid w:val="008E68A5"/>
    <w:rsid w:val="008E7581"/>
    <w:rsid w:val="008F2059"/>
    <w:rsid w:val="008F26D4"/>
    <w:rsid w:val="008F2F05"/>
    <w:rsid w:val="008F7D32"/>
    <w:rsid w:val="0090390F"/>
    <w:rsid w:val="00917799"/>
    <w:rsid w:val="00920C52"/>
    <w:rsid w:val="00921C0A"/>
    <w:rsid w:val="00934923"/>
    <w:rsid w:val="00936D2A"/>
    <w:rsid w:val="00937BB0"/>
    <w:rsid w:val="00940392"/>
    <w:rsid w:val="00943C90"/>
    <w:rsid w:val="00945377"/>
    <w:rsid w:val="00955042"/>
    <w:rsid w:val="00962B8B"/>
    <w:rsid w:val="0096610D"/>
    <w:rsid w:val="00985908"/>
    <w:rsid w:val="00986ED9"/>
    <w:rsid w:val="00991335"/>
    <w:rsid w:val="009947C0"/>
    <w:rsid w:val="00994F67"/>
    <w:rsid w:val="00996A8E"/>
    <w:rsid w:val="009A7C67"/>
    <w:rsid w:val="009B5DDB"/>
    <w:rsid w:val="009C2BBD"/>
    <w:rsid w:val="009C3749"/>
    <w:rsid w:val="009C3952"/>
    <w:rsid w:val="009D217C"/>
    <w:rsid w:val="009D7FED"/>
    <w:rsid w:val="009E12FA"/>
    <w:rsid w:val="009E24C2"/>
    <w:rsid w:val="009E6921"/>
    <w:rsid w:val="00A01907"/>
    <w:rsid w:val="00A04F80"/>
    <w:rsid w:val="00A127A4"/>
    <w:rsid w:val="00A156DC"/>
    <w:rsid w:val="00A17588"/>
    <w:rsid w:val="00A26481"/>
    <w:rsid w:val="00A33157"/>
    <w:rsid w:val="00A34DEE"/>
    <w:rsid w:val="00A35443"/>
    <w:rsid w:val="00A4186C"/>
    <w:rsid w:val="00A42F2E"/>
    <w:rsid w:val="00A616A2"/>
    <w:rsid w:val="00A80CF7"/>
    <w:rsid w:val="00A904C5"/>
    <w:rsid w:val="00A94825"/>
    <w:rsid w:val="00A968F9"/>
    <w:rsid w:val="00A9755E"/>
    <w:rsid w:val="00AA035B"/>
    <w:rsid w:val="00AA2213"/>
    <w:rsid w:val="00AA3D6E"/>
    <w:rsid w:val="00AA448A"/>
    <w:rsid w:val="00AA4F50"/>
    <w:rsid w:val="00AA66BB"/>
    <w:rsid w:val="00AA739D"/>
    <w:rsid w:val="00AB5644"/>
    <w:rsid w:val="00AC1157"/>
    <w:rsid w:val="00AC6E69"/>
    <w:rsid w:val="00AC7805"/>
    <w:rsid w:val="00AD5DF4"/>
    <w:rsid w:val="00AE38E7"/>
    <w:rsid w:val="00AE3D58"/>
    <w:rsid w:val="00AE4B31"/>
    <w:rsid w:val="00AE7F70"/>
    <w:rsid w:val="00AF0E95"/>
    <w:rsid w:val="00AF4E21"/>
    <w:rsid w:val="00AF5B69"/>
    <w:rsid w:val="00AF5ECC"/>
    <w:rsid w:val="00B02D3D"/>
    <w:rsid w:val="00B04F73"/>
    <w:rsid w:val="00B10A14"/>
    <w:rsid w:val="00B11873"/>
    <w:rsid w:val="00B141E4"/>
    <w:rsid w:val="00B14268"/>
    <w:rsid w:val="00B23333"/>
    <w:rsid w:val="00B31ACF"/>
    <w:rsid w:val="00B323C0"/>
    <w:rsid w:val="00B32F0A"/>
    <w:rsid w:val="00B357C2"/>
    <w:rsid w:val="00B36C79"/>
    <w:rsid w:val="00B36FE2"/>
    <w:rsid w:val="00B40AE6"/>
    <w:rsid w:val="00B43C2E"/>
    <w:rsid w:val="00B46F42"/>
    <w:rsid w:val="00B519EB"/>
    <w:rsid w:val="00B52A74"/>
    <w:rsid w:val="00B5732E"/>
    <w:rsid w:val="00B60E85"/>
    <w:rsid w:val="00B62945"/>
    <w:rsid w:val="00B62B5D"/>
    <w:rsid w:val="00B64551"/>
    <w:rsid w:val="00B64CFF"/>
    <w:rsid w:val="00B86533"/>
    <w:rsid w:val="00B86B1C"/>
    <w:rsid w:val="00B90F2D"/>
    <w:rsid w:val="00B913A5"/>
    <w:rsid w:val="00B93009"/>
    <w:rsid w:val="00BA287D"/>
    <w:rsid w:val="00BA47C6"/>
    <w:rsid w:val="00BA7BAE"/>
    <w:rsid w:val="00BB1BD2"/>
    <w:rsid w:val="00BB635D"/>
    <w:rsid w:val="00BC218F"/>
    <w:rsid w:val="00BC2512"/>
    <w:rsid w:val="00BC2D7F"/>
    <w:rsid w:val="00BC378E"/>
    <w:rsid w:val="00BC3A4C"/>
    <w:rsid w:val="00BD5A83"/>
    <w:rsid w:val="00BE1291"/>
    <w:rsid w:val="00BE3434"/>
    <w:rsid w:val="00BF1A5B"/>
    <w:rsid w:val="00BF23E5"/>
    <w:rsid w:val="00C03ABD"/>
    <w:rsid w:val="00C04D0F"/>
    <w:rsid w:val="00C065ED"/>
    <w:rsid w:val="00C07DFB"/>
    <w:rsid w:val="00C128C4"/>
    <w:rsid w:val="00C13624"/>
    <w:rsid w:val="00C13726"/>
    <w:rsid w:val="00C14123"/>
    <w:rsid w:val="00C20383"/>
    <w:rsid w:val="00C24971"/>
    <w:rsid w:val="00C36B2D"/>
    <w:rsid w:val="00C37204"/>
    <w:rsid w:val="00C42F91"/>
    <w:rsid w:val="00C45A86"/>
    <w:rsid w:val="00C46554"/>
    <w:rsid w:val="00C50962"/>
    <w:rsid w:val="00C50ADC"/>
    <w:rsid w:val="00C54079"/>
    <w:rsid w:val="00C70700"/>
    <w:rsid w:val="00C76CCC"/>
    <w:rsid w:val="00C779D4"/>
    <w:rsid w:val="00C805DC"/>
    <w:rsid w:val="00C832E5"/>
    <w:rsid w:val="00C868DF"/>
    <w:rsid w:val="00C87ACD"/>
    <w:rsid w:val="00C9028B"/>
    <w:rsid w:val="00C9190E"/>
    <w:rsid w:val="00C95799"/>
    <w:rsid w:val="00CA5736"/>
    <w:rsid w:val="00CA74D3"/>
    <w:rsid w:val="00CA767A"/>
    <w:rsid w:val="00CA77C1"/>
    <w:rsid w:val="00CB13DE"/>
    <w:rsid w:val="00CB423E"/>
    <w:rsid w:val="00CB6441"/>
    <w:rsid w:val="00CD2CBA"/>
    <w:rsid w:val="00CD6F38"/>
    <w:rsid w:val="00CE18E2"/>
    <w:rsid w:val="00CE4E7D"/>
    <w:rsid w:val="00CE760E"/>
    <w:rsid w:val="00CF72AE"/>
    <w:rsid w:val="00CF7585"/>
    <w:rsid w:val="00D0274C"/>
    <w:rsid w:val="00D12505"/>
    <w:rsid w:val="00D163D9"/>
    <w:rsid w:val="00D20C09"/>
    <w:rsid w:val="00D232EA"/>
    <w:rsid w:val="00D23EFB"/>
    <w:rsid w:val="00D246C4"/>
    <w:rsid w:val="00D27034"/>
    <w:rsid w:val="00D31480"/>
    <w:rsid w:val="00D43B26"/>
    <w:rsid w:val="00D455F0"/>
    <w:rsid w:val="00D4665D"/>
    <w:rsid w:val="00D51A74"/>
    <w:rsid w:val="00D559FA"/>
    <w:rsid w:val="00D60EE1"/>
    <w:rsid w:val="00D63769"/>
    <w:rsid w:val="00D6477E"/>
    <w:rsid w:val="00D71ACB"/>
    <w:rsid w:val="00D76454"/>
    <w:rsid w:val="00D77019"/>
    <w:rsid w:val="00D77F7C"/>
    <w:rsid w:val="00D84B83"/>
    <w:rsid w:val="00DA0356"/>
    <w:rsid w:val="00DA22E2"/>
    <w:rsid w:val="00DA3369"/>
    <w:rsid w:val="00DA49D9"/>
    <w:rsid w:val="00DC29A1"/>
    <w:rsid w:val="00DC427E"/>
    <w:rsid w:val="00DC4D50"/>
    <w:rsid w:val="00DD5BAB"/>
    <w:rsid w:val="00DD7349"/>
    <w:rsid w:val="00DE4921"/>
    <w:rsid w:val="00DE5B3E"/>
    <w:rsid w:val="00DE674E"/>
    <w:rsid w:val="00E068E4"/>
    <w:rsid w:val="00E1318E"/>
    <w:rsid w:val="00E25D01"/>
    <w:rsid w:val="00E26A7C"/>
    <w:rsid w:val="00E327AE"/>
    <w:rsid w:val="00E408A2"/>
    <w:rsid w:val="00E41EA0"/>
    <w:rsid w:val="00E45AC2"/>
    <w:rsid w:val="00E52999"/>
    <w:rsid w:val="00E566A1"/>
    <w:rsid w:val="00E61B82"/>
    <w:rsid w:val="00E6241D"/>
    <w:rsid w:val="00E67419"/>
    <w:rsid w:val="00E67469"/>
    <w:rsid w:val="00E75C75"/>
    <w:rsid w:val="00E75FD9"/>
    <w:rsid w:val="00E8404B"/>
    <w:rsid w:val="00E87867"/>
    <w:rsid w:val="00E943EE"/>
    <w:rsid w:val="00E958EF"/>
    <w:rsid w:val="00E972EB"/>
    <w:rsid w:val="00EA00FE"/>
    <w:rsid w:val="00EA22B2"/>
    <w:rsid w:val="00EB166A"/>
    <w:rsid w:val="00EC196A"/>
    <w:rsid w:val="00EC296E"/>
    <w:rsid w:val="00EC6837"/>
    <w:rsid w:val="00EC7BBE"/>
    <w:rsid w:val="00ED0A2E"/>
    <w:rsid w:val="00ED292B"/>
    <w:rsid w:val="00ED3871"/>
    <w:rsid w:val="00ED6564"/>
    <w:rsid w:val="00ED72A2"/>
    <w:rsid w:val="00EE2C5D"/>
    <w:rsid w:val="00EE7147"/>
    <w:rsid w:val="00EF08C9"/>
    <w:rsid w:val="00F23681"/>
    <w:rsid w:val="00F25DDC"/>
    <w:rsid w:val="00F27C1C"/>
    <w:rsid w:val="00F27E20"/>
    <w:rsid w:val="00F363EA"/>
    <w:rsid w:val="00F42CD0"/>
    <w:rsid w:val="00F45D1C"/>
    <w:rsid w:val="00F45E8E"/>
    <w:rsid w:val="00F47030"/>
    <w:rsid w:val="00F50553"/>
    <w:rsid w:val="00F52907"/>
    <w:rsid w:val="00F533BB"/>
    <w:rsid w:val="00F57F57"/>
    <w:rsid w:val="00F61A8A"/>
    <w:rsid w:val="00F72321"/>
    <w:rsid w:val="00F753F3"/>
    <w:rsid w:val="00F761C4"/>
    <w:rsid w:val="00F82829"/>
    <w:rsid w:val="00F85303"/>
    <w:rsid w:val="00F972DE"/>
    <w:rsid w:val="00FA518D"/>
    <w:rsid w:val="00FA7226"/>
    <w:rsid w:val="00FB1FA3"/>
    <w:rsid w:val="00FB563A"/>
    <w:rsid w:val="00FB5EDA"/>
    <w:rsid w:val="00FE0507"/>
    <w:rsid w:val="00FE0758"/>
    <w:rsid w:val="00FE2FE4"/>
    <w:rsid w:val="00FE46C6"/>
    <w:rsid w:val="00FF5421"/>
    <w:rsid w:val="00FF5C97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9485B3"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662179"/>
    <w:pPr>
      <w:numPr>
        <w:numId w:val="12"/>
      </w:numPr>
      <w:spacing w:before="160"/>
      <w:outlineLvl w:val="0"/>
    </w:pPr>
    <w:rPr>
      <w:kern w:val="28"/>
    </w:rPr>
  </w:style>
  <w:style w:type="paragraph" w:styleId="Heading2">
    <w:name w:val="heading 2"/>
    <w:basedOn w:val="Normal"/>
    <w:next w:val="Normal"/>
    <w:link w:val="Heading2Char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qFormat/>
    <w:rsid w:val="00662179"/>
    <w:pPr>
      <w:numPr>
        <w:ilvl w:val="3"/>
        <w:numId w:val="12"/>
      </w:numPr>
      <w:spacing w:before="8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662179"/>
    <w:pPr>
      <w:numPr>
        <w:ilvl w:val="4"/>
        <w:numId w:val="12"/>
      </w:numPr>
      <w:spacing w:before="8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662179"/>
    <w:pPr>
      <w:numPr>
        <w:ilvl w:val="5"/>
        <w:numId w:val="12"/>
      </w:numPr>
      <w:spacing w:after="24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662179"/>
    <w:pPr>
      <w:numPr>
        <w:ilvl w:val="6"/>
        <w:numId w:val="1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662179"/>
    <w:pPr>
      <w:numPr>
        <w:ilvl w:val="7"/>
        <w:numId w:val="1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662179"/>
    <w:pPr>
      <w:numPr>
        <w:ilvl w:val="8"/>
        <w:numId w:val="1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link w:val="FootnoteTextChar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link w:val="HeaderChar"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link w:val="SignatureChar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link w:val="TitleChar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3"/>
    <w:qFormat/>
    <w:rsid w:val="00E52999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customStyle="1" w:styleId="Heading1Char">
    <w:name w:val="Heading 1 Char"/>
    <w:link w:val="Heading1"/>
    <w:rsid w:val="00662179"/>
    <w:rPr>
      <w:kern w:val="28"/>
      <w:sz w:val="24"/>
      <w:szCs w:val="24"/>
    </w:rPr>
  </w:style>
  <w:style w:type="character" w:customStyle="1" w:styleId="Heading4Char">
    <w:name w:val="Heading 4 Char"/>
    <w:link w:val="Heading4"/>
    <w:rsid w:val="00662179"/>
    <w:rPr>
      <w:sz w:val="24"/>
      <w:szCs w:val="24"/>
    </w:rPr>
  </w:style>
  <w:style w:type="character" w:customStyle="1" w:styleId="Heading5Char">
    <w:name w:val="Heading 5 Char"/>
    <w:link w:val="Heading5"/>
    <w:rsid w:val="00662179"/>
    <w:rPr>
      <w:sz w:val="24"/>
      <w:szCs w:val="24"/>
    </w:rPr>
  </w:style>
  <w:style w:type="character" w:customStyle="1" w:styleId="Heading6Char">
    <w:name w:val="Heading 6 Char"/>
    <w:link w:val="Heading6"/>
    <w:rsid w:val="00662179"/>
    <w:rPr>
      <w:b/>
      <w:sz w:val="24"/>
      <w:szCs w:val="24"/>
    </w:rPr>
  </w:style>
  <w:style w:type="character" w:customStyle="1" w:styleId="Heading7Char">
    <w:name w:val="Heading 7 Char"/>
    <w:link w:val="Heading7"/>
    <w:rsid w:val="00662179"/>
    <w:rPr>
      <w:rFonts w:ascii="Arial" w:hAnsi="Arial"/>
      <w:sz w:val="24"/>
      <w:szCs w:val="24"/>
    </w:rPr>
  </w:style>
  <w:style w:type="character" w:customStyle="1" w:styleId="Heading8Char">
    <w:name w:val="Heading 8 Char"/>
    <w:link w:val="Heading8"/>
    <w:rsid w:val="00662179"/>
    <w:rPr>
      <w:rFonts w:ascii="Arial" w:hAnsi="Arial"/>
      <w:i/>
      <w:sz w:val="24"/>
      <w:szCs w:val="24"/>
    </w:rPr>
  </w:style>
  <w:style w:type="character" w:customStyle="1" w:styleId="Heading9Char">
    <w:name w:val="Heading 9 Char"/>
    <w:link w:val="Heading9"/>
    <w:rsid w:val="00662179"/>
    <w:rPr>
      <w:rFonts w:ascii="Arial" w:hAnsi="Arial"/>
      <w:i/>
      <w:sz w:val="18"/>
      <w:szCs w:val="24"/>
    </w:rPr>
  </w:style>
  <w:style w:type="paragraph" w:styleId="BalloonText">
    <w:name w:val="Balloon Text"/>
    <w:basedOn w:val="Normal"/>
    <w:link w:val="BalloonTextChar"/>
    <w:unhideWhenUsed/>
    <w:rsid w:val="006621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6217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66217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662179"/>
    <w:rPr>
      <w:rFonts w:ascii="Arial" w:hAnsi="Arial" w:cs="Arial"/>
      <w:b/>
      <w:bCs/>
      <w:sz w:val="26"/>
      <w:szCs w:val="26"/>
    </w:rPr>
  </w:style>
  <w:style w:type="character" w:customStyle="1" w:styleId="CommentTextChar">
    <w:name w:val="Comment Text Char"/>
    <w:link w:val="CommentText"/>
    <w:semiHidden/>
    <w:rsid w:val="00662179"/>
    <w:rPr>
      <w:rFonts w:ascii="Arial" w:hAnsi="Arial"/>
      <w:lang w:eastAsia="en-US"/>
    </w:rPr>
  </w:style>
  <w:style w:type="character" w:customStyle="1" w:styleId="CommentSubjectChar">
    <w:name w:val="Comment Subject Char"/>
    <w:link w:val="CommentSubject"/>
    <w:rsid w:val="00662179"/>
    <w:rPr>
      <w:b/>
      <w:bCs/>
      <w:lang w:eastAsia="en-US"/>
    </w:rPr>
  </w:style>
  <w:style w:type="character" w:customStyle="1" w:styleId="FootnoteTextChar">
    <w:name w:val="Footnote Text Char"/>
    <w:link w:val="FootnoteText"/>
    <w:semiHidden/>
    <w:rsid w:val="00662179"/>
    <w:rPr>
      <w:sz w:val="16"/>
      <w:lang w:eastAsia="en-US"/>
    </w:rPr>
  </w:style>
  <w:style w:type="character" w:customStyle="1" w:styleId="HeaderChar">
    <w:name w:val="Header Char"/>
    <w:link w:val="Header"/>
    <w:rsid w:val="00662179"/>
    <w:rPr>
      <w:sz w:val="21"/>
      <w:lang w:eastAsia="en-US"/>
    </w:rPr>
  </w:style>
  <w:style w:type="character" w:customStyle="1" w:styleId="SignatureChar">
    <w:name w:val="Signature Char"/>
    <w:link w:val="Signature"/>
    <w:rsid w:val="00662179"/>
    <w:rPr>
      <w:sz w:val="21"/>
      <w:lang w:eastAsia="en-US"/>
    </w:rPr>
  </w:style>
  <w:style w:type="character" w:customStyle="1" w:styleId="TitleChar">
    <w:name w:val="Title Char"/>
    <w:link w:val="Title"/>
    <w:rsid w:val="00662179"/>
    <w:rPr>
      <w:kern w:val="28"/>
      <w:sz w:val="32"/>
      <w:lang w:eastAsia="en-US"/>
    </w:rPr>
  </w:style>
  <w:style w:type="character" w:customStyle="1" w:styleId="Date1">
    <w:name w:val="Date1"/>
    <w:rsid w:val="00662179"/>
  </w:style>
  <w:style w:type="table" w:styleId="TableGrid">
    <w:name w:val="Table Grid"/>
    <w:basedOn w:val="TableNormal"/>
    <w:rsid w:val="00662179"/>
    <w:pPr>
      <w:spacing w:line="220" w:lineRule="atLeast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link w:val="MessageHeaderChar"/>
    <w:rsid w:val="00662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link w:val="MessageHeader"/>
    <w:rsid w:val="00662179"/>
    <w:rPr>
      <w:rFonts w:ascii="Arial" w:hAnsi="Arial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rsid w:val="00662179"/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662179"/>
    <w:rPr>
      <w:rFonts w:ascii="Courier New" w:hAnsi="Courier New"/>
      <w:szCs w:val="24"/>
    </w:rPr>
  </w:style>
  <w:style w:type="paragraph" w:customStyle="1" w:styleId="XHeader">
    <w:name w:val="X_Header"/>
    <w:basedOn w:val="Normal"/>
    <w:rsid w:val="00662179"/>
    <w:pPr>
      <w:spacing w:after="240"/>
      <w:jc w:val="center"/>
    </w:pPr>
    <w:rPr>
      <w:b/>
      <w:caps/>
    </w:rPr>
  </w:style>
  <w:style w:type="paragraph" w:styleId="ListBullet5">
    <w:name w:val="List Bullet 5"/>
    <w:basedOn w:val="Normal"/>
    <w:autoRedefine/>
    <w:rsid w:val="00662179"/>
    <w:pPr>
      <w:numPr>
        <w:numId w:val="1"/>
      </w:numPr>
    </w:pPr>
  </w:style>
  <w:style w:type="character" w:styleId="Emphasis">
    <w:name w:val="Emphasis"/>
    <w:qFormat/>
    <w:rsid w:val="00662179"/>
    <w:rPr>
      <w:i/>
      <w:iCs/>
    </w:rPr>
  </w:style>
  <w:style w:type="paragraph" w:customStyle="1" w:styleId="TableText0">
    <w:name w:val="Table Text"/>
    <w:basedOn w:val="Normal"/>
    <w:rsid w:val="00662179"/>
    <w:pPr>
      <w:spacing w:after="60"/>
    </w:pPr>
    <w:rPr>
      <w:rFonts w:ascii="Verdana" w:hAnsi="Verdana"/>
      <w:sz w:val="18"/>
    </w:rPr>
  </w:style>
  <w:style w:type="character" w:customStyle="1" w:styleId="entitycharstyle">
    <w:name w:val="entity_char_style"/>
    <w:rsid w:val="00662179"/>
    <w:rPr>
      <w:rFonts w:ascii="Arial Unicode MS" w:eastAsia="Arial Unicode MS" w:hAnsi="Arial Unicode MS" w:cs="Arial Unicode MS" w:hint="eastAsia"/>
      <w:sz w:val="22"/>
      <w:szCs w:val="22"/>
    </w:rPr>
  </w:style>
  <w:style w:type="character" w:customStyle="1" w:styleId="defterm">
    <w:name w:val="defterm"/>
    <w:rsid w:val="00662179"/>
  </w:style>
  <w:style w:type="paragraph" w:styleId="Revision">
    <w:name w:val="Revision"/>
    <w:hidden/>
    <w:uiPriority w:val="99"/>
    <w:semiHidden/>
    <w:rsid w:val="00662179"/>
    <w:rPr>
      <w:sz w:val="24"/>
      <w:szCs w:val="24"/>
      <w:lang w:val="en-GB" w:eastAsia="en-GB" w:bidi="ar-SA"/>
    </w:rPr>
  </w:style>
  <w:style w:type="paragraph" w:customStyle="1" w:styleId="legclearfix2">
    <w:name w:val="legclearfix2"/>
    <w:basedOn w:val="Normal"/>
    <w:rsid w:val="00662179"/>
    <w:pPr>
      <w:shd w:val="clear" w:color="auto" w:fill="FFFFFF"/>
      <w:spacing w:after="120" w:line="360" w:lineRule="atLeast"/>
    </w:pPr>
    <w:rPr>
      <w:color w:val="000000"/>
      <w:sz w:val="19"/>
      <w:szCs w:val="19"/>
    </w:rPr>
  </w:style>
  <w:style w:type="paragraph" w:customStyle="1" w:styleId="legp1paratext1">
    <w:name w:val="legp1paratext1"/>
    <w:basedOn w:val="Normal"/>
    <w:rsid w:val="00662179"/>
    <w:pPr>
      <w:shd w:val="clear" w:color="auto" w:fill="FFFFFF"/>
      <w:spacing w:after="120" w:line="360" w:lineRule="atLeast"/>
      <w:ind w:firstLine="240"/>
      <w:jc w:val="both"/>
    </w:pPr>
    <w:rPr>
      <w:color w:val="494949"/>
      <w:sz w:val="19"/>
      <w:szCs w:val="19"/>
    </w:rPr>
  </w:style>
  <w:style w:type="character" w:customStyle="1" w:styleId="ennote">
    <w:name w:val="ennote"/>
    <w:rsid w:val="00662179"/>
  </w:style>
  <w:style w:type="character" w:customStyle="1" w:styleId="legp1no3">
    <w:name w:val="legp1no3"/>
    <w:rsid w:val="00662179"/>
    <w:rPr>
      <w:b/>
      <w:bCs/>
    </w:rPr>
  </w:style>
  <w:style w:type="character" w:customStyle="1" w:styleId="legds2">
    <w:name w:val="legds2"/>
    <w:rsid w:val="00662179"/>
    <w:rPr>
      <w:vanish w:val="0"/>
      <w:webHidden w:val="0"/>
      <w:specVanish w:val="0"/>
    </w:rPr>
  </w:style>
  <w:style w:type="paragraph" w:customStyle="1" w:styleId="Bulletted">
    <w:name w:val="Bulletted"/>
    <w:basedOn w:val="Normal"/>
    <w:next w:val="Normal"/>
    <w:rsid w:val="00662179"/>
    <w:pPr>
      <w:numPr>
        <w:numId w:val="13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Default">
    <w:name w:val="Default"/>
    <w:rsid w:val="00662179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ar-SA"/>
    </w:rPr>
  </w:style>
  <w:style w:type="character" w:customStyle="1" w:styleId="searchterm1">
    <w:name w:val="searchterm1"/>
    <w:rsid w:val="00662179"/>
    <w:rPr>
      <w:b/>
      <w:bCs/>
      <w:shd w:val="clear" w:color="auto" w:fill="FFFF00"/>
    </w:rPr>
  </w:style>
  <w:style w:type="paragraph" w:customStyle="1" w:styleId="legrhs1">
    <w:name w:val="legrhs1"/>
    <w:basedOn w:val="Normal"/>
    <w:rsid w:val="00662179"/>
    <w:pPr>
      <w:shd w:val="clear" w:color="auto" w:fill="FFFFFF"/>
      <w:spacing w:after="120" w:line="360" w:lineRule="atLeast"/>
      <w:jc w:val="both"/>
    </w:pPr>
    <w:rPr>
      <w:color w:val="000000"/>
      <w:sz w:val="19"/>
      <w:szCs w:val="19"/>
    </w:rPr>
  </w:style>
  <w:style w:type="character" w:customStyle="1" w:styleId="legextentrestriction7">
    <w:name w:val="legextentrestriction7"/>
    <w:rsid w:val="00662179"/>
    <w:rPr>
      <w:b/>
      <w:bCs/>
      <w:i w:val="0"/>
      <w:iCs w:val="0"/>
      <w:vanish/>
      <w:webHidden w:val="0"/>
      <w:color w:val="FFFFFF"/>
      <w:sz w:val="22"/>
      <w:szCs w:val="22"/>
      <w:shd w:val="clear" w:color="auto" w:fill="660066"/>
      <w:specVanish w:val="0"/>
    </w:rPr>
  </w:style>
  <w:style w:type="paragraph" w:customStyle="1" w:styleId="legp2paratext1">
    <w:name w:val="legp2paratext1"/>
    <w:basedOn w:val="Normal"/>
    <w:rsid w:val="00662179"/>
    <w:pPr>
      <w:shd w:val="clear" w:color="auto" w:fill="FFFFFF"/>
      <w:spacing w:after="120" w:line="360" w:lineRule="atLeast"/>
      <w:ind w:firstLine="240"/>
      <w:jc w:val="both"/>
    </w:pPr>
    <w:rPr>
      <w:color w:val="494949"/>
      <w:sz w:val="19"/>
      <w:szCs w:val="19"/>
    </w:rPr>
  </w:style>
  <w:style w:type="paragraph" w:customStyle="1" w:styleId="BillSubSection">
    <w:name w:val="BillSubSection"/>
    <w:rsid w:val="00662179"/>
    <w:pPr>
      <w:keepLines/>
      <w:numPr>
        <w:ilvl w:val="1"/>
        <w:numId w:val="14"/>
      </w:numPr>
      <w:spacing w:after="120"/>
      <w:jc w:val="both"/>
      <w:outlineLvl w:val="1"/>
    </w:pPr>
    <w:rPr>
      <w:sz w:val="23"/>
      <w:lang w:val="en-GB" w:eastAsia="en-GB" w:bidi="ar-SA"/>
    </w:rPr>
  </w:style>
  <w:style w:type="paragraph" w:customStyle="1" w:styleId="BillSection">
    <w:name w:val="BillSection"/>
    <w:next w:val="BillSubSection"/>
    <w:rsid w:val="00662179"/>
    <w:pPr>
      <w:keepNext/>
      <w:keepLines/>
      <w:numPr>
        <w:numId w:val="14"/>
      </w:numPr>
      <w:spacing w:after="120"/>
      <w:jc w:val="both"/>
      <w:outlineLvl w:val="0"/>
    </w:pPr>
    <w:rPr>
      <w:b/>
      <w:sz w:val="23"/>
      <w:lang w:val="en-GB" w:eastAsia="en-GB" w:bidi="ar-SA"/>
    </w:rPr>
  </w:style>
  <w:style w:type="paragraph" w:customStyle="1" w:styleId="BillSectionPara">
    <w:name w:val="BillSectionPara"/>
    <w:rsid w:val="00662179"/>
    <w:pPr>
      <w:keepLines/>
      <w:numPr>
        <w:ilvl w:val="2"/>
        <w:numId w:val="14"/>
      </w:numPr>
      <w:spacing w:after="120"/>
      <w:jc w:val="both"/>
      <w:outlineLvl w:val="2"/>
    </w:pPr>
    <w:rPr>
      <w:sz w:val="23"/>
      <w:lang w:val="en-GB" w:eastAsia="en-GB" w:bidi="ar-SA"/>
    </w:rPr>
  </w:style>
  <w:style w:type="paragraph" w:customStyle="1" w:styleId="BillSectionSubPara">
    <w:name w:val="BillSectionSubPara"/>
    <w:rsid w:val="00662179"/>
    <w:pPr>
      <w:keepLines/>
      <w:numPr>
        <w:ilvl w:val="3"/>
        <w:numId w:val="14"/>
      </w:numPr>
      <w:spacing w:after="120"/>
      <w:jc w:val="both"/>
      <w:outlineLvl w:val="3"/>
    </w:pPr>
    <w:rPr>
      <w:sz w:val="23"/>
      <w:lang w:val="en-GB" w:eastAsia="en-GB" w:bidi="ar-SA"/>
    </w:rPr>
  </w:style>
  <w:style w:type="paragraph" w:customStyle="1" w:styleId="BillSectionSubSubPara">
    <w:name w:val="BillSectionSubSubPara"/>
    <w:rsid w:val="00662179"/>
    <w:pPr>
      <w:keepLines/>
      <w:numPr>
        <w:ilvl w:val="4"/>
        <w:numId w:val="14"/>
      </w:numPr>
      <w:spacing w:after="120"/>
      <w:jc w:val="both"/>
      <w:outlineLvl w:val="4"/>
    </w:pPr>
    <w:rPr>
      <w:sz w:val="23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662179"/>
    <w:pPr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styleId="UnresolvedMention">
    <w:name w:val="Unresolved Mention"/>
    <w:uiPriority w:val="99"/>
    <w:semiHidden/>
    <w:unhideWhenUsed/>
    <w:rsid w:val="00514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Towers D (David)</dc:creator>
  <cp:keywords/>
  <dc:description>Version 9.1</dc:description>
  <cp:lastModifiedBy>McPhee, Dean [AU-AU]</cp:lastModifiedBy>
  <cp:revision>5</cp:revision>
  <dcterms:created xsi:type="dcterms:W3CDTF">2025-08-11T00:55:00Z</dcterms:created>
  <dcterms:modified xsi:type="dcterms:W3CDTF">2025-08-25T01:32:00Z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9.1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Objective-Id">
    <vt:lpwstr>A49432515</vt:lpwstr>
  </property>
  <property fmtid="{D5CDD505-2E9C-101B-9397-08002B2CF9AE}" pid="8" name="Objective-Title">
    <vt:lpwstr>DRAFT The Court of Session Fees Order 2024</vt:lpwstr>
  </property>
  <property fmtid="{D5CDD505-2E9C-101B-9397-08002B2CF9AE}" pid="9" name="Objective-Comment">
    <vt:lpwstr/>
  </property>
  <property fmtid="{D5CDD505-2E9C-101B-9397-08002B2CF9AE}" pid="10" name="Objective-CreationStamp">
    <vt:filetime>2024-07-29T13:03:01Z</vt:filetime>
  </property>
  <property fmtid="{D5CDD505-2E9C-101B-9397-08002B2CF9AE}" pid="11" name="Objective-IsApproved">
    <vt:bool>false</vt:bool>
  </property>
  <property fmtid="{D5CDD505-2E9C-101B-9397-08002B2CF9AE}" pid="12" name="Objective-IsPublished">
    <vt:bool>true</vt:bool>
  </property>
  <property fmtid="{D5CDD505-2E9C-101B-9397-08002B2CF9AE}" pid="13" name="Objective-DatePublished">
    <vt:filetime>2024-09-06T09:43:19Z</vt:filetime>
  </property>
  <property fmtid="{D5CDD505-2E9C-101B-9397-08002B2CF9AE}" pid="14" name="Objective-ModificationStamp">
    <vt:filetime>2024-09-06T09:43:19Z</vt:filetime>
  </property>
  <property fmtid="{D5CDD505-2E9C-101B-9397-08002B2CF9AE}" pid="15" name="Objective-Owner">
    <vt:lpwstr>Towers, David D (U456012)</vt:lpwstr>
  </property>
  <property fmtid="{D5CDD505-2E9C-101B-9397-08002B2CF9AE}" pid="16" name="Objective-Path">
    <vt:lpwstr>Objective Global Folder:SG File Plan:Crime, law, justice and rights:Justice system:General:Advice and policy: Justice system - general:Court Fees Review: Part 2: 2020-2025:</vt:lpwstr>
  </property>
  <property fmtid="{D5CDD505-2E9C-101B-9397-08002B2CF9AE}" pid="17" name="Objective-Parent">
    <vt:lpwstr>Court Fees Review: Part 2: 2020-2025</vt:lpwstr>
  </property>
  <property fmtid="{D5CDD505-2E9C-101B-9397-08002B2CF9AE}" pid="18" name="Objective-State">
    <vt:lpwstr>Published</vt:lpwstr>
  </property>
  <property fmtid="{D5CDD505-2E9C-101B-9397-08002B2CF9AE}" pid="19" name="Objective-Version">
    <vt:lpwstr>14.0</vt:lpwstr>
  </property>
  <property fmtid="{D5CDD505-2E9C-101B-9397-08002B2CF9AE}" pid="20" name="Objective-VersionNumber">
    <vt:r8>22</vt:r8>
  </property>
  <property fmtid="{D5CDD505-2E9C-101B-9397-08002B2CF9AE}" pid="21" name="Objective-VersionComment">
    <vt:lpwstr/>
  </property>
  <property fmtid="{D5CDD505-2E9C-101B-9397-08002B2CF9AE}" pid="22" name="Objective-FileNumber">
    <vt:lpwstr/>
  </property>
  <property fmtid="{D5CDD505-2E9C-101B-9397-08002B2CF9AE}" pid="23" name="Objective-Classification">
    <vt:lpwstr>[Inherited - OFFICIAL]</vt:lpwstr>
  </property>
  <property fmtid="{D5CDD505-2E9C-101B-9397-08002B2CF9AE}" pid="24" name="Objective-Caveats">
    <vt:lpwstr/>
  </property>
  <property fmtid="{D5CDD505-2E9C-101B-9397-08002B2CF9AE}" pid="25" name="Objective-Date of Original">
    <vt:lpwstr/>
  </property>
  <property fmtid="{D5CDD505-2E9C-101B-9397-08002B2CF9AE}" pid="26" name="Objective-Date Received">
    <vt:lpwstr/>
  </property>
  <property fmtid="{D5CDD505-2E9C-101B-9397-08002B2CF9AE}" pid="27" name="Objective-SG Web Publication - Category">
    <vt:lpwstr/>
  </property>
  <property fmtid="{D5CDD505-2E9C-101B-9397-08002B2CF9AE}" pid="28" name="Objective-SG Web Publication - Category 2 Classification">
    <vt:lpwstr/>
  </property>
  <property fmtid="{D5CDD505-2E9C-101B-9397-08002B2CF9AE}" pid="29" name="Objective-Connect Creator">
    <vt:lpwstr/>
  </property>
  <property fmtid="{D5CDD505-2E9C-101B-9397-08002B2CF9AE}" pid="30" name="Objective-Required Redaction">
    <vt:lpwstr/>
  </property>
</Properties>
</file>